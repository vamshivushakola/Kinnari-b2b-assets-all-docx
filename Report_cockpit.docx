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jpeg" ContentType="image/jpeg"/>
  <Default Extension="emf" ContentType="image/x-emf"/>
  <Default Extension="xls" ContentType="application/vnd.ms-exce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FFFFFF" w:themeColor="background1"/>
  <w:body>
    <w:p w:rsidR="00EF5948" w:rsidRPr="005467CC" w:rsidRDefault="00EF5948" w:rsidP="00EF5948">
      <w:pPr>
        <w:spacing w:before="0" w:line="240" w:lineRule="auto"/>
        <w:rPr>
          <w:lang w:val="en-US"/>
        </w:rPr>
      </w:pPr>
      <w:r w:rsidRPr="005467CC"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1989365" cy="473528"/>
            <wp:effectExtent l="19050" t="0" r="0" b="0"/>
            <wp:wrapSquare wrapText="bothSides"/>
            <wp:docPr id="4" name="Picture 2" descr="Capgemini_logo_hr_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apgemini_logo_hr_TIF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9365" cy="473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5467CC">
        <w:rPr>
          <w:lang w:val="en-US"/>
        </w:rPr>
        <w:br w:type="textWrapping" w:clear="all"/>
      </w:r>
    </w:p>
    <w:p w:rsidR="00EF5948" w:rsidRPr="005467CC" w:rsidRDefault="00EF5948" w:rsidP="00EF5948">
      <w:pPr>
        <w:rPr>
          <w:lang w:val="en-US"/>
        </w:rPr>
      </w:pPr>
    </w:p>
    <w:p w:rsidR="00EF5948" w:rsidRPr="005467CC" w:rsidRDefault="00EF5948" w:rsidP="00EF5948">
      <w:pPr>
        <w:rPr>
          <w:lang w:val="en-US"/>
        </w:rPr>
      </w:pPr>
    </w:p>
    <w:p w:rsidR="00EF5948" w:rsidRPr="005467CC" w:rsidRDefault="00EF5948" w:rsidP="00EF5948">
      <w:pPr>
        <w:rPr>
          <w:lang w:val="en-US"/>
        </w:rPr>
      </w:pPr>
    </w:p>
    <w:p w:rsidR="00EF5948" w:rsidRPr="005467CC" w:rsidRDefault="00EF5948" w:rsidP="00EF5948">
      <w:pPr>
        <w:rPr>
          <w:lang w:val="en-US"/>
        </w:rPr>
      </w:pPr>
    </w:p>
    <w:p w:rsidR="00EF5948" w:rsidRPr="005467CC" w:rsidRDefault="00EF5948" w:rsidP="00EF5948">
      <w:pPr>
        <w:rPr>
          <w:lang w:val="en-US"/>
        </w:rPr>
      </w:pPr>
    </w:p>
    <w:p w:rsidR="00EF5948" w:rsidRPr="005467CC" w:rsidRDefault="00EF5948" w:rsidP="00EF5948">
      <w:pPr>
        <w:rPr>
          <w:lang w:val="en-US"/>
        </w:rPr>
      </w:pPr>
    </w:p>
    <w:p w:rsidR="00EF5948" w:rsidRPr="005467CC" w:rsidRDefault="00EF5948" w:rsidP="00EF5948">
      <w:pPr>
        <w:rPr>
          <w:lang w:val="en-US"/>
        </w:rPr>
      </w:pPr>
    </w:p>
    <w:p w:rsidR="00EF5948" w:rsidRPr="00C616C1" w:rsidRDefault="00D24DB3" w:rsidP="00EF5948">
      <w:pPr>
        <w:pStyle w:val="ISProposalTitle28pt"/>
        <w:rPr>
          <w:rFonts w:cs="Arial"/>
          <w:szCs w:val="56"/>
          <w:lang w:val="en-US"/>
        </w:rPr>
      </w:pPr>
      <w:r>
        <w:rPr>
          <w:rFonts w:cs="Arial"/>
          <w:szCs w:val="56"/>
          <w:lang w:val="en-US"/>
        </w:rPr>
        <w:t>Report Cockpit</w:t>
      </w:r>
      <w:r w:rsidR="00A952AF" w:rsidRPr="00C616C1">
        <w:rPr>
          <w:rFonts w:cs="Arial"/>
          <w:szCs w:val="56"/>
          <w:lang w:val="en-US"/>
        </w:rPr>
        <w:t xml:space="preserve"> 5.</w:t>
      </w:r>
      <w:r w:rsidR="00BA42DC" w:rsidRPr="00C616C1">
        <w:rPr>
          <w:rFonts w:cs="Arial"/>
          <w:szCs w:val="56"/>
          <w:lang w:val="en-US"/>
        </w:rPr>
        <w:t>7</w:t>
      </w:r>
      <w:r w:rsidR="00511448" w:rsidRPr="00C616C1">
        <w:rPr>
          <w:rFonts w:cs="Arial"/>
          <w:szCs w:val="56"/>
          <w:lang w:val="en-US"/>
        </w:rPr>
        <w:t>.0</w:t>
      </w:r>
      <w:r w:rsidR="00BA42DC" w:rsidRPr="00C616C1">
        <w:rPr>
          <w:rFonts w:cs="Arial"/>
          <w:szCs w:val="56"/>
          <w:lang w:val="en-US"/>
        </w:rPr>
        <w:t>.0</w:t>
      </w:r>
    </w:p>
    <w:p w:rsidR="00EF5948" w:rsidRPr="005467CC" w:rsidRDefault="00EF5948" w:rsidP="00EF5948">
      <w:pPr>
        <w:rPr>
          <w:rStyle w:val="StyleBackground1"/>
          <w:lang w:val="en-US"/>
        </w:rPr>
      </w:pPr>
    </w:p>
    <w:p w:rsidR="00EF5948" w:rsidRPr="005467CC" w:rsidRDefault="00EF5948" w:rsidP="00EF5948">
      <w:pPr>
        <w:rPr>
          <w:rStyle w:val="StyleBackground1"/>
          <w:lang w:val="en-US"/>
        </w:rPr>
      </w:pPr>
    </w:p>
    <w:p w:rsidR="00EF5948" w:rsidRPr="005467CC" w:rsidRDefault="00EF5948" w:rsidP="00EF5948">
      <w:pPr>
        <w:rPr>
          <w:lang w:val="en-US"/>
        </w:rPr>
        <w:sectPr w:rsidR="00EF5948" w:rsidRPr="005467CC" w:rsidSect="005E6551">
          <w:footerReference w:type="default" r:id="rId9"/>
          <w:headerReference w:type="first" r:id="rId10"/>
          <w:footerReference w:type="first" r:id="rId11"/>
          <w:pgSz w:w="11909" w:h="16834" w:code="9"/>
          <w:pgMar w:top="864" w:right="864" w:bottom="864" w:left="864" w:header="864" w:footer="864" w:gutter="0"/>
          <w:pgNumType w:start="0"/>
          <w:cols w:space="720"/>
          <w:titlePg/>
          <w:docGrid w:linePitch="360"/>
        </w:sectPr>
      </w:pPr>
    </w:p>
    <w:p w:rsidR="00EF5948" w:rsidRPr="005467CC" w:rsidRDefault="00EF5948" w:rsidP="00EF5948">
      <w:pPr>
        <w:pStyle w:val="IS-TOCTitleCentered"/>
        <w:jc w:val="left"/>
        <w:rPr>
          <w:rFonts w:cs="Arial"/>
          <w:sz w:val="20"/>
          <w:lang w:val="en-US"/>
        </w:rPr>
      </w:pPr>
      <w:r w:rsidRPr="005467CC">
        <w:rPr>
          <w:rFonts w:cs="Arial"/>
          <w:sz w:val="20"/>
          <w:lang w:val="en-US"/>
        </w:rPr>
        <w:lastRenderedPageBreak/>
        <w:t>Document History</w:t>
      </w:r>
    </w:p>
    <w:tbl>
      <w:tblPr>
        <w:tblStyle w:val="TableGrid"/>
        <w:tblW w:w="0" w:type="auto"/>
        <w:tblLook w:val="04A0"/>
      </w:tblPr>
      <w:tblGrid>
        <w:gridCol w:w="2599"/>
        <w:gridCol w:w="2599"/>
        <w:gridCol w:w="2599"/>
        <w:gridCol w:w="2600"/>
      </w:tblGrid>
      <w:tr w:rsidR="00EF5948" w:rsidRPr="005467CC" w:rsidTr="005E6551">
        <w:tc>
          <w:tcPr>
            <w:tcW w:w="2599" w:type="dxa"/>
            <w:shd w:val="clear" w:color="auto" w:fill="FFC000"/>
          </w:tcPr>
          <w:p w:rsidR="00EF5948" w:rsidRPr="005467CC" w:rsidRDefault="00EF5948" w:rsidP="005E6551">
            <w:pPr>
              <w:pStyle w:val="IS-TOCTitleCentered"/>
              <w:jc w:val="left"/>
              <w:rPr>
                <w:rFonts w:cs="Arial"/>
                <w:color w:val="auto"/>
                <w:sz w:val="20"/>
                <w:lang w:val="en-US"/>
              </w:rPr>
            </w:pPr>
            <w:r w:rsidRPr="005467CC">
              <w:rPr>
                <w:rFonts w:cs="Arial"/>
                <w:color w:val="auto"/>
                <w:sz w:val="20"/>
                <w:lang w:val="en-US"/>
              </w:rPr>
              <w:t>Version</w:t>
            </w:r>
          </w:p>
        </w:tc>
        <w:tc>
          <w:tcPr>
            <w:tcW w:w="2599" w:type="dxa"/>
            <w:shd w:val="clear" w:color="auto" w:fill="FFC000"/>
          </w:tcPr>
          <w:p w:rsidR="00EF5948" w:rsidRPr="005467CC" w:rsidRDefault="00EF5948" w:rsidP="005E6551">
            <w:pPr>
              <w:pStyle w:val="IS-TOCTitleCentered"/>
              <w:jc w:val="left"/>
              <w:rPr>
                <w:rFonts w:cs="Arial"/>
                <w:color w:val="auto"/>
                <w:sz w:val="20"/>
                <w:lang w:val="en-US"/>
              </w:rPr>
            </w:pPr>
            <w:r w:rsidRPr="005467CC">
              <w:rPr>
                <w:rFonts w:cs="Arial"/>
                <w:color w:val="auto"/>
                <w:sz w:val="20"/>
                <w:lang w:val="en-US"/>
              </w:rPr>
              <w:t>Updated By</w:t>
            </w:r>
          </w:p>
        </w:tc>
        <w:tc>
          <w:tcPr>
            <w:tcW w:w="2599" w:type="dxa"/>
            <w:shd w:val="clear" w:color="auto" w:fill="FFC000"/>
          </w:tcPr>
          <w:p w:rsidR="00EF5948" w:rsidRPr="005467CC" w:rsidRDefault="00EF5948" w:rsidP="005E6551">
            <w:pPr>
              <w:pStyle w:val="IS-TOCTitleCentered"/>
              <w:jc w:val="left"/>
              <w:rPr>
                <w:rFonts w:cs="Arial"/>
                <w:color w:val="auto"/>
                <w:sz w:val="20"/>
                <w:lang w:val="en-US"/>
              </w:rPr>
            </w:pPr>
            <w:r w:rsidRPr="005467CC">
              <w:rPr>
                <w:rFonts w:cs="Arial"/>
                <w:color w:val="auto"/>
                <w:sz w:val="20"/>
                <w:lang w:val="en-US"/>
              </w:rPr>
              <w:t>Date</w:t>
            </w:r>
          </w:p>
        </w:tc>
        <w:tc>
          <w:tcPr>
            <w:tcW w:w="2600" w:type="dxa"/>
            <w:shd w:val="clear" w:color="auto" w:fill="FFC000"/>
          </w:tcPr>
          <w:p w:rsidR="00EF5948" w:rsidRPr="005467CC" w:rsidRDefault="00EF5948" w:rsidP="005E6551">
            <w:pPr>
              <w:pStyle w:val="IS-TOCTitleCentered"/>
              <w:jc w:val="left"/>
              <w:rPr>
                <w:rFonts w:cs="Arial"/>
                <w:color w:val="auto"/>
                <w:sz w:val="20"/>
                <w:lang w:val="en-US"/>
              </w:rPr>
            </w:pPr>
            <w:r w:rsidRPr="005467CC">
              <w:rPr>
                <w:rFonts w:cs="Arial"/>
                <w:color w:val="auto"/>
                <w:sz w:val="20"/>
                <w:lang w:val="en-US"/>
              </w:rPr>
              <w:t>Comments</w:t>
            </w:r>
          </w:p>
        </w:tc>
      </w:tr>
      <w:tr w:rsidR="00EF5948" w:rsidRPr="005467CC" w:rsidTr="005E6551">
        <w:tc>
          <w:tcPr>
            <w:tcW w:w="2599" w:type="dxa"/>
          </w:tcPr>
          <w:p w:rsidR="00EF5948" w:rsidRPr="005467CC" w:rsidRDefault="00EF5948" w:rsidP="005E6551">
            <w:pPr>
              <w:pStyle w:val="IS-TOCTitleCentered"/>
              <w:jc w:val="left"/>
              <w:rPr>
                <w:rFonts w:cs="Arial"/>
                <w:color w:val="000000" w:themeColor="text1"/>
                <w:sz w:val="20"/>
                <w:lang w:val="en-US"/>
              </w:rPr>
            </w:pPr>
            <w:r w:rsidRPr="005467CC">
              <w:rPr>
                <w:rFonts w:cs="Arial"/>
                <w:color w:val="000000" w:themeColor="text1"/>
                <w:sz w:val="20"/>
                <w:lang w:val="en-US"/>
              </w:rPr>
              <w:t>0.1</w:t>
            </w:r>
          </w:p>
        </w:tc>
        <w:tc>
          <w:tcPr>
            <w:tcW w:w="2599" w:type="dxa"/>
          </w:tcPr>
          <w:p w:rsidR="00EF5948" w:rsidRPr="005467CC" w:rsidRDefault="000426EB" w:rsidP="005E6551">
            <w:pPr>
              <w:pStyle w:val="IS-TOCTitleCentered"/>
              <w:jc w:val="left"/>
              <w:rPr>
                <w:rFonts w:cs="Arial"/>
                <w:color w:val="000000" w:themeColor="text1"/>
                <w:sz w:val="20"/>
                <w:lang w:val="en-US"/>
              </w:rPr>
            </w:pPr>
            <w:r>
              <w:rPr>
                <w:rFonts w:cs="Arial"/>
                <w:color w:val="000000" w:themeColor="text1"/>
                <w:sz w:val="20"/>
                <w:lang w:val="en-US"/>
              </w:rPr>
              <w:t>Kinnari Pandam</w:t>
            </w:r>
          </w:p>
        </w:tc>
        <w:tc>
          <w:tcPr>
            <w:tcW w:w="2599" w:type="dxa"/>
          </w:tcPr>
          <w:p w:rsidR="00EF5948" w:rsidRPr="005467CC" w:rsidRDefault="008F7BF6" w:rsidP="003A690E">
            <w:pPr>
              <w:pStyle w:val="IS-TOCTitleCentered"/>
              <w:jc w:val="left"/>
              <w:rPr>
                <w:rFonts w:cs="Arial"/>
                <w:color w:val="000000" w:themeColor="text1"/>
                <w:sz w:val="20"/>
                <w:lang w:val="en-US"/>
              </w:rPr>
            </w:pPr>
            <w:r>
              <w:rPr>
                <w:rFonts w:cs="Arial"/>
                <w:color w:val="000000" w:themeColor="text1"/>
                <w:sz w:val="20"/>
                <w:lang w:val="en-US"/>
              </w:rPr>
              <w:t>15-01-2016</w:t>
            </w:r>
          </w:p>
        </w:tc>
        <w:tc>
          <w:tcPr>
            <w:tcW w:w="2600" w:type="dxa"/>
          </w:tcPr>
          <w:p w:rsidR="00EF5948" w:rsidRPr="005467CC" w:rsidRDefault="00EF5948" w:rsidP="005E6551">
            <w:pPr>
              <w:pStyle w:val="IS-TOCTitleCentered"/>
              <w:jc w:val="left"/>
              <w:rPr>
                <w:rFonts w:cs="Arial"/>
                <w:color w:val="000000" w:themeColor="text1"/>
                <w:sz w:val="20"/>
                <w:lang w:val="en-US"/>
              </w:rPr>
            </w:pPr>
            <w:r w:rsidRPr="005467CC">
              <w:rPr>
                <w:rFonts w:cs="Arial"/>
                <w:color w:val="000000" w:themeColor="text1"/>
                <w:sz w:val="20"/>
                <w:lang w:val="en-US"/>
              </w:rPr>
              <w:t>Initial Draft</w:t>
            </w:r>
          </w:p>
        </w:tc>
      </w:tr>
      <w:tr w:rsidR="00EF5948" w:rsidRPr="005467CC" w:rsidTr="005E6551">
        <w:tc>
          <w:tcPr>
            <w:tcW w:w="2599" w:type="dxa"/>
          </w:tcPr>
          <w:p w:rsidR="00EF5948" w:rsidRPr="005467CC" w:rsidRDefault="00EF5948" w:rsidP="005E6551">
            <w:pPr>
              <w:pStyle w:val="IS-TOCTitleCentered"/>
              <w:jc w:val="left"/>
              <w:rPr>
                <w:rFonts w:cs="Arial"/>
                <w:sz w:val="20"/>
                <w:lang w:val="en-US"/>
              </w:rPr>
            </w:pPr>
          </w:p>
        </w:tc>
        <w:tc>
          <w:tcPr>
            <w:tcW w:w="2599" w:type="dxa"/>
          </w:tcPr>
          <w:p w:rsidR="00EF5948" w:rsidRPr="005467CC" w:rsidRDefault="00EF5948" w:rsidP="005E6551">
            <w:pPr>
              <w:pStyle w:val="IS-TOCTitleCentered"/>
              <w:jc w:val="left"/>
              <w:rPr>
                <w:rFonts w:cs="Arial"/>
                <w:sz w:val="20"/>
                <w:lang w:val="en-US"/>
              </w:rPr>
            </w:pPr>
          </w:p>
        </w:tc>
        <w:tc>
          <w:tcPr>
            <w:tcW w:w="2599" w:type="dxa"/>
          </w:tcPr>
          <w:p w:rsidR="00EF5948" w:rsidRPr="005467CC" w:rsidRDefault="00EF5948" w:rsidP="005E6551">
            <w:pPr>
              <w:pStyle w:val="IS-TOCTitleCentered"/>
              <w:jc w:val="left"/>
              <w:rPr>
                <w:rFonts w:cs="Arial"/>
                <w:sz w:val="20"/>
                <w:lang w:val="en-US"/>
              </w:rPr>
            </w:pPr>
          </w:p>
        </w:tc>
        <w:tc>
          <w:tcPr>
            <w:tcW w:w="2600" w:type="dxa"/>
          </w:tcPr>
          <w:p w:rsidR="00EF5948" w:rsidRPr="005467CC" w:rsidRDefault="00EF5948" w:rsidP="005E6551">
            <w:pPr>
              <w:pStyle w:val="IS-TOCTitleCentered"/>
              <w:jc w:val="left"/>
              <w:rPr>
                <w:rFonts w:cs="Arial"/>
                <w:sz w:val="20"/>
                <w:lang w:val="en-US"/>
              </w:rPr>
            </w:pPr>
          </w:p>
        </w:tc>
      </w:tr>
      <w:tr w:rsidR="00EF5948" w:rsidRPr="005467CC" w:rsidTr="005E6551">
        <w:tc>
          <w:tcPr>
            <w:tcW w:w="2599" w:type="dxa"/>
          </w:tcPr>
          <w:p w:rsidR="00EF5948" w:rsidRPr="005467CC" w:rsidRDefault="00EF5948" w:rsidP="005E6551">
            <w:pPr>
              <w:pStyle w:val="IS-TOCTitleCentered"/>
              <w:jc w:val="left"/>
              <w:rPr>
                <w:rFonts w:cs="Arial"/>
                <w:sz w:val="20"/>
                <w:lang w:val="en-US"/>
              </w:rPr>
            </w:pPr>
          </w:p>
        </w:tc>
        <w:tc>
          <w:tcPr>
            <w:tcW w:w="2599" w:type="dxa"/>
          </w:tcPr>
          <w:p w:rsidR="00EF5948" w:rsidRPr="005467CC" w:rsidRDefault="00EF5948" w:rsidP="005E6551">
            <w:pPr>
              <w:pStyle w:val="IS-TOCTitleCentered"/>
              <w:jc w:val="left"/>
              <w:rPr>
                <w:rFonts w:cs="Arial"/>
                <w:sz w:val="20"/>
                <w:lang w:val="en-US"/>
              </w:rPr>
            </w:pPr>
          </w:p>
        </w:tc>
        <w:tc>
          <w:tcPr>
            <w:tcW w:w="2599" w:type="dxa"/>
          </w:tcPr>
          <w:p w:rsidR="00EF5948" w:rsidRPr="005467CC" w:rsidRDefault="00EF5948" w:rsidP="005E6551">
            <w:pPr>
              <w:pStyle w:val="IS-TOCTitleCentered"/>
              <w:jc w:val="left"/>
              <w:rPr>
                <w:rFonts w:cs="Arial"/>
                <w:sz w:val="20"/>
                <w:lang w:val="en-US"/>
              </w:rPr>
            </w:pPr>
          </w:p>
        </w:tc>
        <w:tc>
          <w:tcPr>
            <w:tcW w:w="2600" w:type="dxa"/>
          </w:tcPr>
          <w:p w:rsidR="00EF5948" w:rsidRPr="005467CC" w:rsidRDefault="00EF5948" w:rsidP="005E6551">
            <w:pPr>
              <w:pStyle w:val="IS-TOCTitleCentered"/>
              <w:jc w:val="left"/>
              <w:rPr>
                <w:rFonts w:cs="Arial"/>
                <w:sz w:val="20"/>
                <w:lang w:val="en-US"/>
              </w:rPr>
            </w:pPr>
          </w:p>
        </w:tc>
      </w:tr>
    </w:tbl>
    <w:p w:rsidR="00EF5948" w:rsidRPr="005467CC" w:rsidRDefault="00EF5948" w:rsidP="00EF5948">
      <w:pPr>
        <w:pStyle w:val="IS-TOCTitleCentered"/>
        <w:jc w:val="left"/>
        <w:rPr>
          <w:rFonts w:cs="Arial"/>
          <w:sz w:val="20"/>
          <w:lang w:val="en-US"/>
        </w:rPr>
      </w:pPr>
    </w:p>
    <w:p w:rsidR="00EF5948" w:rsidRPr="005467CC" w:rsidRDefault="00EF5948" w:rsidP="00EF5948">
      <w:pPr>
        <w:pStyle w:val="IS-TOCTitleCentered"/>
        <w:jc w:val="left"/>
        <w:rPr>
          <w:rFonts w:cs="Arial"/>
          <w:sz w:val="20"/>
          <w:lang w:val="en-US"/>
        </w:rPr>
      </w:pPr>
      <w:r w:rsidRPr="005467CC">
        <w:rPr>
          <w:rFonts w:cs="Arial"/>
          <w:sz w:val="20"/>
          <w:lang w:val="en-US"/>
        </w:rPr>
        <w:t>Document Sign-Off</w:t>
      </w:r>
    </w:p>
    <w:tbl>
      <w:tblPr>
        <w:tblStyle w:val="TableGrid"/>
        <w:tblW w:w="0" w:type="auto"/>
        <w:tblLook w:val="04A0"/>
      </w:tblPr>
      <w:tblGrid>
        <w:gridCol w:w="3465"/>
        <w:gridCol w:w="3466"/>
        <w:gridCol w:w="3466"/>
      </w:tblGrid>
      <w:tr w:rsidR="00EF5948" w:rsidRPr="005467CC" w:rsidTr="005E6551">
        <w:tc>
          <w:tcPr>
            <w:tcW w:w="3465" w:type="dxa"/>
            <w:shd w:val="clear" w:color="auto" w:fill="FFC000"/>
          </w:tcPr>
          <w:p w:rsidR="00EF5948" w:rsidRPr="005467CC" w:rsidRDefault="00EF5948" w:rsidP="005E6551">
            <w:pPr>
              <w:pStyle w:val="IS-TOCTitleCentered"/>
              <w:jc w:val="left"/>
              <w:rPr>
                <w:rFonts w:cs="Arial"/>
                <w:color w:val="auto"/>
                <w:sz w:val="20"/>
                <w:lang w:val="en-US"/>
              </w:rPr>
            </w:pPr>
            <w:r w:rsidRPr="005467CC">
              <w:rPr>
                <w:rFonts w:cs="Arial"/>
                <w:color w:val="auto"/>
                <w:sz w:val="20"/>
                <w:lang w:val="en-US"/>
              </w:rPr>
              <w:t>Name</w:t>
            </w:r>
          </w:p>
        </w:tc>
        <w:tc>
          <w:tcPr>
            <w:tcW w:w="3466" w:type="dxa"/>
            <w:shd w:val="clear" w:color="auto" w:fill="FFC000"/>
          </w:tcPr>
          <w:p w:rsidR="00EF5948" w:rsidRPr="005467CC" w:rsidRDefault="00EF5948" w:rsidP="005E6551">
            <w:pPr>
              <w:pStyle w:val="IS-TOCTitleCentered"/>
              <w:jc w:val="left"/>
              <w:rPr>
                <w:rFonts w:cs="Arial"/>
                <w:color w:val="auto"/>
                <w:sz w:val="20"/>
                <w:lang w:val="en-US"/>
              </w:rPr>
            </w:pPr>
            <w:r w:rsidRPr="005467CC">
              <w:rPr>
                <w:rFonts w:cs="Arial"/>
                <w:color w:val="auto"/>
                <w:sz w:val="20"/>
                <w:lang w:val="en-US"/>
              </w:rPr>
              <w:t>Role</w:t>
            </w:r>
          </w:p>
        </w:tc>
        <w:tc>
          <w:tcPr>
            <w:tcW w:w="3466" w:type="dxa"/>
            <w:shd w:val="clear" w:color="auto" w:fill="FFC000"/>
          </w:tcPr>
          <w:p w:rsidR="00EF5948" w:rsidRPr="005467CC" w:rsidRDefault="00EF5948" w:rsidP="005E6551">
            <w:pPr>
              <w:pStyle w:val="IS-TOCTitleCentered"/>
              <w:jc w:val="left"/>
              <w:rPr>
                <w:rFonts w:cs="Arial"/>
                <w:color w:val="auto"/>
                <w:sz w:val="20"/>
                <w:lang w:val="en-US"/>
              </w:rPr>
            </w:pPr>
            <w:r w:rsidRPr="005467CC">
              <w:rPr>
                <w:rFonts w:cs="Arial"/>
                <w:color w:val="auto"/>
                <w:sz w:val="20"/>
                <w:lang w:val="en-US"/>
              </w:rPr>
              <w:t>Signature/Date</w:t>
            </w:r>
          </w:p>
        </w:tc>
      </w:tr>
      <w:tr w:rsidR="00EF5948" w:rsidRPr="005467CC" w:rsidTr="005E6551">
        <w:tc>
          <w:tcPr>
            <w:tcW w:w="3465" w:type="dxa"/>
          </w:tcPr>
          <w:p w:rsidR="00EF5948" w:rsidRPr="005467CC" w:rsidRDefault="00FD5AF2" w:rsidP="005E6551">
            <w:pPr>
              <w:pStyle w:val="IS-TOCTitleCentered"/>
              <w:jc w:val="left"/>
              <w:rPr>
                <w:rFonts w:cs="Arial"/>
                <w:color w:val="000000" w:themeColor="text1"/>
                <w:sz w:val="20"/>
                <w:lang w:val="en-US"/>
              </w:rPr>
            </w:pPr>
            <w:r>
              <w:rPr>
                <w:rFonts w:cs="Arial"/>
                <w:color w:val="000000" w:themeColor="text1"/>
                <w:sz w:val="20"/>
                <w:lang w:val="en-US"/>
              </w:rPr>
              <w:t>Gyaneshwar Dubey</w:t>
            </w:r>
          </w:p>
        </w:tc>
        <w:tc>
          <w:tcPr>
            <w:tcW w:w="3466" w:type="dxa"/>
          </w:tcPr>
          <w:p w:rsidR="00EF5948" w:rsidRPr="005467CC" w:rsidRDefault="00EF5948" w:rsidP="005E6551">
            <w:pPr>
              <w:pStyle w:val="IS-TOCTitleCentered"/>
              <w:jc w:val="left"/>
              <w:rPr>
                <w:rFonts w:cs="Arial"/>
                <w:color w:val="000000" w:themeColor="text1"/>
                <w:sz w:val="20"/>
                <w:lang w:val="en-US"/>
              </w:rPr>
            </w:pPr>
          </w:p>
        </w:tc>
        <w:tc>
          <w:tcPr>
            <w:tcW w:w="3466" w:type="dxa"/>
          </w:tcPr>
          <w:p w:rsidR="00EF5948" w:rsidRPr="005467CC" w:rsidRDefault="00EF5948" w:rsidP="005E6551">
            <w:pPr>
              <w:pStyle w:val="IS-TOCTitleCentered"/>
              <w:jc w:val="left"/>
              <w:rPr>
                <w:rFonts w:cs="Arial"/>
                <w:color w:val="000000" w:themeColor="text1"/>
                <w:sz w:val="20"/>
                <w:lang w:val="en-US"/>
              </w:rPr>
            </w:pPr>
          </w:p>
        </w:tc>
      </w:tr>
      <w:tr w:rsidR="00EF5948" w:rsidRPr="005467CC" w:rsidTr="005E6551">
        <w:tc>
          <w:tcPr>
            <w:tcW w:w="3465" w:type="dxa"/>
          </w:tcPr>
          <w:p w:rsidR="00EF5948" w:rsidRPr="005467CC" w:rsidRDefault="00EF5948" w:rsidP="005E6551">
            <w:pPr>
              <w:pStyle w:val="IS-TOCTitleCentered"/>
              <w:jc w:val="left"/>
              <w:rPr>
                <w:rFonts w:cs="Arial"/>
                <w:color w:val="000000" w:themeColor="text1"/>
                <w:sz w:val="20"/>
                <w:lang w:val="en-US"/>
              </w:rPr>
            </w:pPr>
          </w:p>
        </w:tc>
        <w:tc>
          <w:tcPr>
            <w:tcW w:w="3466" w:type="dxa"/>
          </w:tcPr>
          <w:p w:rsidR="00EF5948" w:rsidRPr="005467CC" w:rsidRDefault="00EF5948" w:rsidP="005E6551">
            <w:pPr>
              <w:pStyle w:val="IS-TOCTitleCentered"/>
              <w:jc w:val="left"/>
              <w:rPr>
                <w:rFonts w:cs="Arial"/>
                <w:color w:val="000000" w:themeColor="text1"/>
                <w:sz w:val="20"/>
                <w:lang w:val="en-US"/>
              </w:rPr>
            </w:pPr>
          </w:p>
        </w:tc>
        <w:tc>
          <w:tcPr>
            <w:tcW w:w="3466" w:type="dxa"/>
          </w:tcPr>
          <w:p w:rsidR="00EF5948" w:rsidRPr="005467CC" w:rsidRDefault="00EF5948" w:rsidP="005E6551">
            <w:pPr>
              <w:pStyle w:val="IS-TOCTitleCentered"/>
              <w:jc w:val="left"/>
              <w:rPr>
                <w:rFonts w:cs="Arial"/>
                <w:color w:val="000000" w:themeColor="text1"/>
                <w:sz w:val="20"/>
                <w:lang w:val="en-US"/>
              </w:rPr>
            </w:pPr>
          </w:p>
        </w:tc>
      </w:tr>
      <w:tr w:rsidR="00EF5948" w:rsidRPr="005467CC" w:rsidTr="005E6551">
        <w:tc>
          <w:tcPr>
            <w:tcW w:w="3465" w:type="dxa"/>
          </w:tcPr>
          <w:p w:rsidR="00EF5948" w:rsidRPr="005467CC" w:rsidRDefault="00EF5948" w:rsidP="005E6551">
            <w:pPr>
              <w:pStyle w:val="IS-TOCTitleCentered"/>
              <w:jc w:val="left"/>
              <w:rPr>
                <w:rFonts w:cs="Arial"/>
                <w:color w:val="000000" w:themeColor="text1"/>
                <w:sz w:val="20"/>
                <w:lang w:val="fr-FR"/>
              </w:rPr>
            </w:pPr>
          </w:p>
        </w:tc>
        <w:tc>
          <w:tcPr>
            <w:tcW w:w="3466" w:type="dxa"/>
          </w:tcPr>
          <w:p w:rsidR="00EF5948" w:rsidRPr="005467CC" w:rsidRDefault="00EF5948" w:rsidP="005E6551">
            <w:pPr>
              <w:pStyle w:val="IS-TOCTitleCentered"/>
              <w:jc w:val="left"/>
              <w:rPr>
                <w:rFonts w:cs="Arial"/>
                <w:color w:val="000000" w:themeColor="text1"/>
                <w:sz w:val="20"/>
                <w:lang w:val="fr-FR"/>
              </w:rPr>
            </w:pPr>
          </w:p>
        </w:tc>
        <w:tc>
          <w:tcPr>
            <w:tcW w:w="3466" w:type="dxa"/>
          </w:tcPr>
          <w:p w:rsidR="00EF5948" w:rsidRPr="005467CC" w:rsidRDefault="00EF5948" w:rsidP="005E6551">
            <w:pPr>
              <w:pStyle w:val="IS-TOCTitleCentered"/>
              <w:jc w:val="left"/>
              <w:rPr>
                <w:rFonts w:cs="Arial"/>
                <w:color w:val="000000" w:themeColor="text1"/>
                <w:sz w:val="20"/>
                <w:lang w:val="fr-FR"/>
              </w:rPr>
            </w:pPr>
          </w:p>
        </w:tc>
      </w:tr>
    </w:tbl>
    <w:p w:rsidR="00EF5948" w:rsidRPr="005467CC" w:rsidRDefault="00EF5948" w:rsidP="00EF5948">
      <w:pPr>
        <w:pStyle w:val="IS-TOCTitleCentered"/>
        <w:rPr>
          <w:rFonts w:cs="Arial"/>
          <w:sz w:val="20"/>
          <w:lang w:val="fr-FR"/>
        </w:rPr>
      </w:pPr>
    </w:p>
    <w:p w:rsidR="00EF5948" w:rsidRDefault="00EF5948" w:rsidP="00EF5948">
      <w:pPr>
        <w:pStyle w:val="IS-TOCTitleCentered"/>
        <w:rPr>
          <w:rFonts w:cs="Arial"/>
          <w:sz w:val="20"/>
          <w:lang w:val="fr-FR"/>
        </w:rPr>
      </w:pPr>
    </w:p>
    <w:p w:rsidR="0052133A" w:rsidRDefault="0052133A" w:rsidP="00EF5948">
      <w:pPr>
        <w:pStyle w:val="IS-TOCTitleCentered"/>
        <w:rPr>
          <w:rFonts w:cs="Arial"/>
          <w:sz w:val="20"/>
          <w:lang w:val="fr-FR"/>
        </w:rPr>
      </w:pPr>
    </w:p>
    <w:p w:rsidR="0052133A" w:rsidRPr="005467CC" w:rsidRDefault="0052133A" w:rsidP="00EF5948">
      <w:pPr>
        <w:pStyle w:val="IS-TOCTitleCentered"/>
        <w:rPr>
          <w:rFonts w:cs="Arial"/>
          <w:sz w:val="20"/>
          <w:lang w:val="fr-FR"/>
        </w:rPr>
      </w:pPr>
    </w:p>
    <w:p w:rsidR="00EF5948" w:rsidRPr="005467CC" w:rsidRDefault="00EF5948" w:rsidP="00EF5948">
      <w:pPr>
        <w:pStyle w:val="IS-TOCTitleCentered"/>
        <w:rPr>
          <w:rFonts w:cs="Arial"/>
          <w:sz w:val="20"/>
          <w:lang w:val="fr-FR"/>
        </w:rPr>
      </w:pPr>
    </w:p>
    <w:p w:rsidR="00EF5948" w:rsidRPr="000821E6" w:rsidRDefault="00EF5948" w:rsidP="00EF5948">
      <w:pPr>
        <w:pStyle w:val="IS-TOCTitleCentered"/>
        <w:rPr>
          <w:rFonts w:cs="Arial"/>
          <w:szCs w:val="32"/>
          <w:lang w:val="en-US"/>
        </w:rPr>
      </w:pPr>
      <w:r w:rsidRPr="000821E6">
        <w:rPr>
          <w:rFonts w:cs="Arial"/>
          <w:szCs w:val="32"/>
          <w:lang w:val="en-US"/>
        </w:rPr>
        <w:t>Table of Contents</w:t>
      </w:r>
    </w:p>
    <w:p w:rsidR="00E679A2" w:rsidRDefault="000E7D33">
      <w:pPr>
        <w:pStyle w:val="TOC1"/>
        <w:rPr>
          <w:rFonts w:asciiTheme="minorHAnsi" w:eastAsiaTheme="minorEastAsia" w:hAnsiTheme="minorHAnsi" w:cstheme="minorBidi"/>
          <w:b w:val="0"/>
          <w:color w:val="auto"/>
          <w:szCs w:val="22"/>
          <w:lang w:val="en-US"/>
        </w:rPr>
      </w:pPr>
      <w:r w:rsidRPr="000E7D33">
        <w:rPr>
          <w:noProof w:val="0"/>
          <w:color w:val="009BCC" w:themeColor="text2"/>
          <w:sz w:val="20"/>
          <w:lang w:val="en-US"/>
        </w:rPr>
        <w:fldChar w:fldCharType="begin"/>
      </w:r>
      <w:r w:rsidR="00EF5948" w:rsidRPr="005467CC">
        <w:rPr>
          <w:noProof w:val="0"/>
          <w:sz w:val="20"/>
          <w:lang w:val="en-US"/>
        </w:rPr>
        <w:instrText xml:space="preserve"> TOC \o "1-3" \h \z \u </w:instrText>
      </w:r>
      <w:r w:rsidRPr="000E7D33">
        <w:rPr>
          <w:noProof w:val="0"/>
          <w:color w:val="009BCC" w:themeColor="text2"/>
          <w:sz w:val="20"/>
          <w:lang w:val="en-US"/>
        </w:rPr>
        <w:fldChar w:fldCharType="separate"/>
      </w:r>
      <w:hyperlink w:anchor="_Toc440546909" w:history="1">
        <w:r w:rsidR="00E679A2" w:rsidRPr="00D2742D">
          <w:rPr>
            <w:rStyle w:val="Hyperlink"/>
            <w:w w:val="0"/>
            <w:lang w:val="en-US"/>
          </w:rPr>
          <w:t>1.</w:t>
        </w:r>
        <w:r w:rsidR="00E679A2">
          <w:rPr>
            <w:rFonts w:asciiTheme="minorHAnsi" w:eastAsiaTheme="minorEastAsia" w:hAnsiTheme="minorHAnsi" w:cstheme="minorBidi"/>
            <w:b w:val="0"/>
            <w:color w:val="auto"/>
            <w:szCs w:val="22"/>
            <w:lang w:val="en-US"/>
          </w:rPr>
          <w:tab/>
        </w:r>
        <w:r w:rsidR="00E679A2" w:rsidRPr="00D2742D">
          <w:rPr>
            <w:rStyle w:val="Hyperlink"/>
            <w:lang w:val="en-US"/>
          </w:rPr>
          <w:t>Introduction</w:t>
        </w:r>
        <w:r w:rsidR="00E679A2">
          <w:rPr>
            <w:webHidden/>
          </w:rPr>
          <w:tab/>
        </w:r>
        <w:r>
          <w:rPr>
            <w:webHidden/>
          </w:rPr>
          <w:fldChar w:fldCharType="begin"/>
        </w:r>
        <w:r w:rsidR="00E679A2">
          <w:rPr>
            <w:webHidden/>
          </w:rPr>
          <w:instrText xml:space="preserve"> PAGEREF _Toc440546909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A60A45"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:rsidR="00E679A2" w:rsidRDefault="000E7D33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hyperlink w:anchor="_Toc440546910" w:history="1">
        <w:r w:rsidR="00E679A2" w:rsidRPr="00D2742D">
          <w:rPr>
            <w:rStyle w:val="Hyperlink"/>
            <w:lang w:val="en-US"/>
          </w:rPr>
          <w:t>1.1</w:t>
        </w:r>
        <w:r w:rsidR="00E679A2">
          <w:rPr>
            <w:rFonts w:asciiTheme="minorHAnsi" w:eastAsiaTheme="minorEastAsia" w:hAnsiTheme="minorHAnsi" w:cstheme="minorBidi"/>
            <w:sz w:val="22"/>
            <w:szCs w:val="22"/>
            <w:lang w:val="en-US"/>
          </w:rPr>
          <w:tab/>
        </w:r>
        <w:r w:rsidR="00E679A2" w:rsidRPr="00D2742D">
          <w:rPr>
            <w:rStyle w:val="Hyperlink"/>
            <w:lang w:val="en-US"/>
          </w:rPr>
          <w:t>Purpose</w:t>
        </w:r>
        <w:r w:rsidR="00E679A2">
          <w:rPr>
            <w:webHidden/>
          </w:rPr>
          <w:tab/>
        </w:r>
        <w:r>
          <w:rPr>
            <w:webHidden/>
          </w:rPr>
          <w:fldChar w:fldCharType="begin"/>
        </w:r>
        <w:r w:rsidR="00E679A2">
          <w:rPr>
            <w:webHidden/>
          </w:rPr>
          <w:instrText xml:space="preserve"> PAGEREF _Toc440546910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A60A45"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:rsidR="00E679A2" w:rsidRDefault="000E7D33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hyperlink w:anchor="_Toc440546911" w:history="1">
        <w:r w:rsidR="00E679A2" w:rsidRPr="00D2742D">
          <w:rPr>
            <w:rStyle w:val="Hyperlink"/>
            <w:lang w:val="en-US"/>
          </w:rPr>
          <w:t>1.2</w:t>
        </w:r>
        <w:r w:rsidR="00E679A2">
          <w:rPr>
            <w:rFonts w:asciiTheme="minorHAnsi" w:eastAsiaTheme="minorEastAsia" w:hAnsiTheme="minorHAnsi" w:cstheme="minorBidi"/>
            <w:sz w:val="22"/>
            <w:szCs w:val="22"/>
            <w:lang w:val="en-US"/>
          </w:rPr>
          <w:tab/>
        </w:r>
        <w:r w:rsidR="00E679A2" w:rsidRPr="00D2742D">
          <w:rPr>
            <w:rStyle w:val="Hyperlink"/>
            <w:lang w:val="en-US"/>
          </w:rPr>
          <w:t>Intended Audience</w:t>
        </w:r>
        <w:r w:rsidR="00E679A2">
          <w:rPr>
            <w:webHidden/>
          </w:rPr>
          <w:tab/>
        </w:r>
        <w:r>
          <w:rPr>
            <w:webHidden/>
          </w:rPr>
          <w:fldChar w:fldCharType="begin"/>
        </w:r>
        <w:r w:rsidR="00E679A2">
          <w:rPr>
            <w:webHidden/>
          </w:rPr>
          <w:instrText xml:space="preserve"> PAGEREF _Toc440546911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A60A45"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:rsidR="00E679A2" w:rsidRDefault="000E7D33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hyperlink w:anchor="_Toc440546912" w:history="1">
        <w:r w:rsidR="00E679A2" w:rsidRPr="00D2742D">
          <w:rPr>
            <w:rStyle w:val="Hyperlink"/>
            <w:lang w:val="en-US"/>
          </w:rPr>
          <w:t>1.3</w:t>
        </w:r>
        <w:r w:rsidR="00E679A2">
          <w:rPr>
            <w:rFonts w:asciiTheme="minorHAnsi" w:eastAsiaTheme="minorEastAsia" w:hAnsiTheme="minorHAnsi" w:cstheme="minorBidi"/>
            <w:sz w:val="22"/>
            <w:szCs w:val="22"/>
            <w:lang w:val="en-US"/>
          </w:rPr>
          <w:tab/>
        </w:r>
        <w:r w:rsidR="00E679A2" w:rsidRPr="00D2742D">
          <w:rPr>
            <w:rStyle w:val="Hyperlink"/>
            <w:lang w:val="en-US"/>
          </w:rPr>
          <w:t>Document Scope</w:t>
        </w:r>
        <w:r w:rsidR="00E679A2">
          <w:rPr>
            <w:webHidden/>
          </w:rPr>
          <w:tab/>
        </w:r>
        <w:r>
          <w:rPr>
            <w:webHidden/>
          </w:rPr>
          <w:fldChar w:fldCharType="begin"/>
        </w:r>
        <w:r w:rsidR="00E679A2">
          <w:rPr>
            <w:webHidden/>
          </w:rPr>
          <w:instrText xml:space="preserve"> PAGEREF _Toc440546912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A60A45"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:rsidR="00E679A2" w:rsidRDefault="000E7D33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hyperlink w:anchor="_Toc440546913" w:history="1">
        <w:r w:rsidR="00E679A2" w:rsidRPr="00D2742D">
          <w:rPr>
            <w:rStyle w:val="Hyperlink"/>
            <w:lang w:val="en-US"/>
          </w:rPr>
          <w:t>1.4</w:t>
        </w:r>
        <w:r w:rsidR="00E679A2">
          <w:rPr>
            <w:rFonts w:asciiTheme="minorHAnsi" w:eastAsiaTheme="minorEastAsia" w:hAnsiTheme="minorHAnsi" w:cstheme="minorBidi"/>
            <w:sz w:val="22"/>
            <w:szCs w:val="22"/>
            <w:lang w:val="en-US"/>
          </w:rPr>
          <w:tab/>
        </w:r>
        <w:r w:rsidR="00E679A2" w:rsidRPr="00D2742D">
          <w:rPr>
            <w:rStyle w:val="Hyperlink"/>
            <w:lang w:val="en-US"/>
          </w:rPr>
          <w:t>Assumptions/Restrictions</w:t>
        </w:r>
        <w:r w:rsidR="00E679A2">
          <w:rPr>
            <w:webHidden/>
          </w:rPr>
          <w:tab/>
        </w:r>
        <w:r>
          <w:rPr>
            <w:webHidden/>
          </w:rPr>
          <w:fldChar w:fldCharType="begin"/>
        </w:r>
        <w:r w:rsidR="00E679A2">
          <w:rPr>
            <w:webHidden/>
          </w:rPr>
          <w:instrText xml:space="preserve"> PAGEREF _Toc440546913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A60A45"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:rsidR="00E679A2" w:rsidRDefault="000E7D33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hyperlink w:anchor="_Toc440546914" w:history="1">
        <w:r w:rsidR="00E679A2" w:rsidRPr="00D2742D">
          <w:rPr>
            <w:rStyle w:val="Hyperlink"/>
            <w:lang w:val="en-US"/>
          </w:rPr>
          <w:t>1.5</w:t>
        </w:r>
        <w:r w:rsidR="00E679A2">
          <w:rPr>
            <w:rFonts w:asciiTheme="minorHAnsi" w:eastAsiaTheme="minorEastAsia" w:hAnsiTheme="minorHAnsi" w:cstheme="minorBidi"/>
            <w:sz w:val="22"/>
            <w:szCs w:val="22"/>
            <w:lang w:val="en-US"/>
          </w:rPr>
          <w:tab/>
        </w:r>
        <w:r w:rsidR="00E679A2" w:rsidRPr="00D2742D">
          <w:rPr>
            <w:rStyle w:val="Hyperlink"/>
            <w:lang w:val="en-US"/>
          </w:rPr>
          <w:t>Documents Structure</w:t>
        </w:r>
        <w:r w:rsidR="00E679A2">
          <w:rPr>
            <w:webHidden/>
          </w:rPr>
          <w:tab/>
        </w:r>
        <w:r>
          <w:rPr>
            <w:webHidden/>
          </w:rPr>
          <w:fldChar w:fldCharType="begin"/>
        </w:r>
        <w:r w:rsidR="00E679A2">
          <w:rPr>
            <w:webHidden/>
          </w:rPr>
          <w:instrText xml:space="preserve"> PAGEREF _Toc440546914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A60A45"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:rsidR="00E679A2" w:rsidRDefault="000E7D33">
      <w:pPr>
        <w:pStyle w:val="TOC1"/>
        <w:rPr>
          <w:rFonts w:asciiTheme="minorHAnsi" w:eastAsiaTheme="minorEastAsia" w:hAnsiTheme="minorHAnsi" w:cstheme="minorBidi"/>
          <w:b w:val="0"/>
          <w:color w:val="auto"/>
          <w:szCs w:val="22"/>
          <w:lang w:val="en-US"/>
        </w:rPr>
      </w:pPr>
      <w:hyperlink w:anchor="_Toc440546915" w:history="1">
        <w:r w:rsidR="00E679A2" w:rsidRPr="00D2742D">
          <w:rPr>
            <w:rStyle w:val="Hyperlink"/>
            <w:w w:val="0"/>
            <w:lang w:val="en-US"/>
          </w:rPr>
          <w:t>2.</w:t>
        </w:r>
        <w:r w:rsidR="00E679A2">
          <w:rPr>
            <w:rFonts w:asciiTheme="minorHAnsi" w:eastAsiaTheme="minorEastAsia" w:hAnsiTheme="minorHAnsi" w:cstheme="minorBidi"/>
            <w:b w:val="0"/>
            <w:color w:val="auto"/>
            <w:szCs w:val="22"/>
            <w:lang w:val="en-US"/>
          </w:rPr>
          <w:tab/>
        </w:r>
        <w:r w:rsidR="00E679A2" w:rsidRPr="00D2742D">
          <w:rPr>
            <w:rStyle w:val="Hyperlink"/>
            <w:lang w:val="en-US"/>
          </w:rPr>
          <w:t>Configuration &amp; Report Creation</w:t>
        </w:r>
        <w:r w:rsidR="00E679A2">
          <w:rPr>
            <w:webHidden/>
          </w:rPr>
          <w:tab/>
        </w:r>
        <w:r>
          <w:rPr>
            <w:webHidden/>
          </w:rPr>
          <w:fldChar w:fldCharType="begin"/>
        </w:r>
        <w:r w:rsidR="00E679A2">
          <w:rPr>
            <w:webHidden/>
          </w:rPr>
          <w:instrText xml:space="preserve"> PAGEREF _Toc440546915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A60A45"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:rsidR="00E679A2" w:rsidRDefault="000E7D33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hyperlink w:anchor="_Toc440546916" w:history="1">
        <w:r w:rsidR="00E679A2" w:rsidRPr="00D2742D">
          <w:rPr>
            <w:rStyle w:val="Hyperlink"/>
          </w:rPr>
          <w:t>2.1</w:t>
        </w:r>
        <w:r w:rsidR="00E679A2">
          <w:rPr>
            <w:rFonts w:asciiTheme="minorHAnsi" w:eastAsiaTheme="minorEastAsia" w:hAnsiTheme="minorHAnsi" w:cstheme="minorBidi"/>
            <w:sz w:val="22"/>
            <w:szCs w:val="22"/>
            <w:lang w:val="en-US"/>
          </w:rPr>
          <w:tab/>
        </w:r>
        <w:r w:rsidR="00E679A2" w:rsidRPr="00D2742D">
          <w:rPr>
            <w:rStyle w:val="Hyperlink"/>
          </w:rPr>
          <w:t>Configuration steps for the Report Cockpit</w:t>
        </w:r>
        <w:r w:rsidR="00E679A2">
          <w:rPr>
            <w:webHidden/>
          </w:rPr>
          <w:tab/>
        </w:r>
        <w:r>
          <w:rPr>
            <w:webHidden/>
          </w:rPr>
          <w:fldChar w:fldCharType="begin"/>
        </w:r>
        <w:r w:rsidR="00E679A2">
          <w:rPr>
            <w:webHidden/>
          </w:rPr>
          <w:instrText xml:space="preserve"> PAGEREF _Toc440546916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A60A45"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:rsidR="00E679A2" w:rsidRDefault="000E7D33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hyperlink w:anchor="_Toc440546917" w:history="1">
        <w:r w:rsidR="00E679A2" w:rsidRPr="00D2742D">
          <w:rPr>
            <w:rStyle w:val="Hyperlink"/>
            <w:lang w:val="en-US"/>
          </w:rPr>
          <w:t>2.2</w:t>
        </w:r>
        <w:r w:rsidR="00E679A2">
          <w:rPr>
            <w:rFonts w:asciiTheme="minorHAnsi" w:eastAsiaTheme="minorEastAsia" w:hAnsiTheme="minorHAnsi" w:cstheme="minorBidi"/>
            <w:sz w:val="22"/>
            <w:szCs w:val="22"/>
            <w:lang w:val="en-US"/>
          </w:rPr>
          <w:tab/>
        </w:r>
        <w:r w:rsidR="00E679A2" w:rsidRPr="00D2742D">
          <w:rPr>
            <w:rStyle w:val="Hyperlink"/>
            <w:lang w:val="en-US"/>
          </w:rPr>
          <w:t>Report Creation steps</w:t>
        </w:r>
        <w:r w:rsidR="00E679A2">
          <w:rPr>
            <w:webHidden/>
          </w:rPr>
          <w:tab/>
        </w:r>
        <w:r>
          <w:rPr>
            <w:webHidden/>
          </w:rPr>
          <w:fldChar w:fldCharType="begin"/>
        </w:r>
        <w:r w:rsidR="00E679A2">
          <w:rPr>
            <w:webHidden/>
          </w:rPr>
          <w:instrText xml:space="preserve"> PAGEREF _Toc440546917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A60A45"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:rsidR="00E679A2" w:rsidRDefault="000E7D33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hyperlink w:anchor="_Toc440546921" w:history="1">
        <w:r w:rsidR="00E679A2" w:rsidRPr="00D2742D">
          <w:rPr>
            <w:rStyle w:val="Hyperlink"/>
            <w:lang w:val="en-US"/>
          </w:rPr>
          <w:t>2.3</w:t>
        </w:r>
        <w:r w:rsidR="00E679A2">
          <w:rPr>
            <w:rFonts w:asciiTheme="minorHAnsi" w:eastAsiaTheme="minorEastAsia" w:hAnsiTheme="minorHAnsi" w:cstheme="minorBidi"/>
            <w:sz w:val="22"/>
            <w:szCs w:val="22"/>
            <w:lang w:val="en-US"/>
          </w:rPr>
          <w:tab/>
        </w:r>
        <w:r w:rsidR="00E679A2" w:rsidRPr="00D2742D">
          <w:rPr>
            <w:rStyle w:val="Hyperlink"/>
            <w:lang w:val="en-US"/>
          </w:rPr>
          <w:t>Download Reports</w:t>
        </w:r>
        <w:r w:rsidR="00E679A2">
          <w:rPr>
            <w:webHidden/>
          </w:rPr>
          <w:tab/>
        </w:r>
        <w:r>
          <w:rPr>
            <w:webHidden/>
          </w:rPr>
          <w:fldChar w:fldCharType="begin"/>
        </w:r>
        <w:r w:rsidR="00E679A2">
          <w:rPr>
            <w:webHidden/>
          </w:rPr>
          <w:instrText xml:space="preserve"> PAGEREF _Toc440546921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A60A45"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:rsidR="00E679A2" w:rsidRDefault="000E7D33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hyperlink w:anchor="_Toc440546922" w:history="1">
        <w:r w:rsidR="00E679A2" w:rsidRPr="00D2742D">
          <w:rPr>
            <w:rStyle w:val="Hyperlink"/>
            <w:lang w:val="en-US"/>
          </w:rPr>
          <w:t>2.4</w:t>
        </w:r>
        <w:r w:rsidR="00E679A2">
          <w:rPr>
            <w:rFonts w:asciiTheme="minorHAnsi" w:eastAsiaTheme="minorEastAsia" w:hAnsiTheme="minorHAnsi" w:cstheme="minorBidi"/>
            <w:sz w:val="22"/>
            <w:szCs w:val="22"/>
            <w:lang w:val="en-US"/>
          </w:rPr>
          <w:tab/>
        </w:r>
        <w:r w:rsidR="00E679A2" w:rsidRPr="00D2742D">
          <w:rPr>
            <w:rStyle w:val="Hyperlink"/>
            <w:lang w:val="en-US"/>
          </w:rPr>
          <w:t>Create Custom Reports (Jasper Reports)</w:t>
        </w:r>
        <w:r w:rsidR="00E679A2">
          <w:rPr>
            <w:webHidden/>
          </w:rPr>
          <w:tab/>
        </w:r>
        <w:r>
          <w:rPr>
            <w:webHidden/>
          </w:rPr>
          <w:fldChar w:fldCharType="begin"/>
        </w:r>
        <w:r w:rsidR="00E679A2">
          <w:rPr>
            <w:webHidden/>
          </w:rPr>
          <w:instrText xml:space="preserve"> PAGEREF _Toc440546922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A60A45"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:rsidR="00EF5948" w:rsidRPr="005467CC" w:rsidRDefault="000E7D33" w:rsidP="00EF5948">
      <w:pPr>
        <w:rPr>
          <w:lang w:val="en-US"/>
        </w:rPr>
      </w:pPr>
      <w:r w:rsidRPr="005467CC">
        <w:rPr>
          <w:b/>
          <w:color w:val="009BCC"/>
          <w:lang w:val="en-US"/>
        </w:rPr>
        <w:fldChar w:fldCharType="end"/>
      </w:r>
      <w:r w:rsidR="00EF5948" w:rsidRPr="005467CC">
        <w:rPr>
          <w:lang w:val="en-US"/>
        </w:rPr>
        <w:br w:type="page"/>
      </w:r>
    </w:p>
    <w:p w:rsidR="00EF5948" w:rsidRPr="005467CC" w:rsidRDefault="00EF5948" w:rsidP="00EF5948">
      <w:pPr>
        <w:pStyle w:val="IS-Heading1"/>
        <w:ind w:left="720" w:hanging="720"/>
        <w:rPr>
          <w:szCs w:val="40"/>
          <w:lang w:val="en-US"/>
        </w:rPr>
      </w:pPr>
      <w:bookmarkStart w:id="0" w:name="_Toc440546909"/>
      <w:r w:rsidRPr="005467CC">
        <w:rPr>
          <w:szCs w:val="40"/>
          <w:lang w:val="en-US"/>
        </w:rPr>
        <w:lastRenderedPageBreak/>
        <w:t>Introduction</w:t>
      </w:r>
      <w:bookmarkEnd w:id="0"/>
      <w:r w:rsidRPr="005467CC">
        <w:rPr>
          <w:szCs w:val="40"/>
          <w:lang w:val="en-US"/>
        </w:rPr>
        <w:t xml:space="preserve"> </w:t>
      </w:r>
    </w:p>
    <w:p w:rsidR="00EF5948" w:rsidRPr="005467CC" w:rsidRDefault="00EF5948" w:rsidP="00EF5948">
      <w:pPr>
        <w:pStyle w:val="IS-Heading2"/>
        <w:tabs>
          <w:tab w:val="num" w:pos="1116"/>
        </w:tabs>
        <w:ind w:left="1116"/>
        <w:rPr>
          <w:szCs w:val="32"/>
          <w:lang w:val="en-US"/>
        </w:rPr>
      </w:pPr>
      <w:bookmarkStart w:id="1" w:name="_Toc440546910"/>
      <w:r w:rsidRPr="005467CC">
        <w:rPr>
          <w:szCs w:val="32"/>
          <w:lang w:val="en-US"/>
        </w:rPr>
        <w:t>Purpose</w:t>
      </w:r>
      <w:bookmarkEnd w:id="1"/>
      <w:r w:rsidRPr="005467CC">
        <w:rPr>
          <w:szCs w:val="32"/>
          <w:lang w:val="en-US"/>
        </w:rPr>
        <w:t xml:space="preserve"> </w:t>
      </w:r>
    </w:p>
    <w:p w:rsidR="00EF5948" w:rsidRPr="005467CC" w:rsidRDefault="00EF5948" w:rsidP="00CB7F00">
      <w:pPr>
        <w:pStyle w:val="IS-Bodytext"/>
        <w:ind w:left="900" w:hanging="180"/>
        <w:rPr>
          <w:lang w:val="en-US"/>
        </w:rPr>
      </w:pPr>
      <w:r w:rsidRPr="005467CC">
        <w:rPr>
          <w:lang w:val="en-US"/>
        </w:rPr>
        <w:t xml:space="preserve">This document is </w:t>
      </w:r>
      <w:r w:rsidR="00F4387D" w:rsidRPr="005467CC">
        <w:rPr>
          <w:lang w:val="en-US"/>
        </w:rPr>
        <w:t xml:space="preserve">information on steps to </w:t>
      </w:r>
      <w:r w:rsidR="00C36D68">
        <w:rPr>
          <w:lang w:val="en-US"/>
        </w:rPr>
        <w:t>enabled Report Cockpit for your store</w:t>
      </w:r>
      <w:r w:rsidR="00A17142" w:rsidRPr="005467CC">
        <w:rPr>
          <w:lang w:val="en-US"/>
        </w:rPr>
        <w:t>.</w:t>
      </w:r>
    </w:p>
    <w:p w:rsidR="00EF5948" w:rsidRPr="005467CC" w:rsidRDefault="00EF5948" w:rsidP="00EF5948">
      <w:pPr>
        <w:pStyle w:val="IS-Heading2"/>
        <w:tabs>
          <w:tab w:val="num" w:pos="1116"/>
        </w:tabs>
        <w:ind w:left="1116"/>
        <w:rPr>
          <w:szCs w:val="32"/>
          <w:lang w:val="en-US"/>
        </w:rPr>
      </w:pPr>
      <w:bookmarkStart w:id="2" w:name="_Toc440546911"/>
      <w:r w:rsidRPr="005467CC">
        <w:rPr>
          <w:szCs w:val="32"/>
          <w:lang w:val="en-US"/>
        </w:rPr>
        <w:t>Intended Audience</w:t>
      </w:r>
      <w:bookmarkEnd w:id="2"/>
    </w:p>
    <w:p w:rsidR="00EF5948" w:rsidRPr="005467CC" w:rsidRDefault="00EF5948" w:rsidP="00A27AC8">
      <w:pPr>
        <w:ind w:left="720"/>
        <w:rPr>
          <w:b/>
          <w:bCs/>
          <w:iCs/>
          <w:lang w:val="en-US"/>
        </w:rPr>
      </w:pPr>
      <w:bookmarkStart w:id="3" w:name="_Toc410834946"/>
      <w:bookmarkStart w:id="4" w:name="_Toc410837569"/>
      <w:bookmarkStart w:id="5" w:name="_Toc410922581"/>
      <w:bookmarkStart w:id="6" w:name="_Toc410931663"/>
      <w:bookmarkStart w:id="7" w:name="_Toc411260771"/>
      <w:bookmarkStart w:id="8" w:name="_Toc411269397"/>
      <w:bookmarkStart w:id="9" w:name="_Toc411349059"/>
      <w:r w:rsidRPr="005467CC">
        <w:rPr>
          <w:lang w:val="en-US"/>
        </w:rPr>
        <w:t xml:space="preserve">This document is aimed at Hybris developers and </w:t>
      </w:r>
      <w:r w:rsidR="00E334CD">
        <w:rPr>
          <w:lang w:val="en-US"/>
        </w:rPr>
        <w:t xml:space="preserve">reports </w:t>
      </w:r>
      <w:proofErr w:type="gramStart"/>
      <w:r w:rsidR="00E334CD">
        <w:rPr>
          <w:lang w:val="en-US"/>
        </w:rPr>
        <w:t>analyst</w:t>
      </w:r>
      <w:r w:rsidRPr="005467CC">
        <w:rPr>
          <w:lang w:val="en-US"/>
        </w:rPr>
        <w:t xml:space="preserve"> members who </w:t>
      </w:r>
      <w:bookmarkEnd w:id="3"/>
      <w:bookmarkEnd w:id="4"/>
      <w:bookmarkEnd w:id="5"/>
      <w:bookmarkEnd w:id="6"/>
      <w:bookmarkEnd w:id="7"/>
      <w:bookmarkEnd w:id="8"/>
      <w:bookmarkEnd w:id="9"/>
      <w:r w:rsidR="007A4080" w:rsidRPr="005467CC">
        <w:rPr>
          <w:lang w:val="en-US"/>
        </w:rPr>
        <w:t>wants</w:t>
      </w:r>
      <w:proofErr w:type="gramEnd"/>
      <w:r w:rsidR="007A4080" w:rsidRPr="005467CC">
        <w:rPr>
          <w:lang w:val="en-US"/>
        </w:rPr>
        <w:t xml:space="preserve"> </w:t>
      </w:r>
      <w:r w:rsidR="00E334CD">
        <w:rPr>
          <w:lang w:val="en-US"/>
        </w:rPr>
        <w:t xml:space="preserve">enabled &amp; use report cockpit </w:t>
      </w:r>
      <w:r w:rsidR="007A4080" w:rsidRPr="005467CC">
        <w:rPr>
          <w:lang w:val="en-US"/>
        </w:rPr>
        <w:t>in hybris.</w:t>
      </w:r>
    </w:p>
    <w:p w:rsidR="00EF5948" w:rsidRPr="005467CC" w:rsidRDefault="00EF5948" w:rsidP="00EF5948">
      <w:pPr>
        <w:pStyle w:val="IS-Heading2"/>
        <w:tabs>
          <w:tab w:val="num" w:pos="1116"/>
        </w:tabs>
        <w:ind w:left="1116"/>
        <w:rPr>
          <w:szCs w:val="32"/>
          <w:lang w:val="en-US"/>
        </w:rPr>
      </w:pPr>
      <w:bookmarkStart w:id="10" w:name="_Toc440546912"/>
      <w:r w:rsidRPr="005467CC">
        <w:rPr>
          <w:szCs w:val="32"/>
          <w:lang w:val="en-US"/>
        </w:rPr>
        <w:t>Document Scope</w:t>
      </w:r>
      <w:bookmarkEnd w:id="10"/>
    </w:p>
    <w:p w:rsidR="00537281" w:rsidRPr="005467CC" w:rsidRDefault="00EF5948" w:rsidP="00117245">
      <w:pPr>
        <w:rPr>
          <w:b/>
          <w:bCs/>
          <w:iCs/>
          <w:lang w:val="en-US"/>
        </w:rPr>
      </w:pPr>
      <w:bookmarkStart w:id="11" w:name="_Toc410834948"/>
      <w:bookmarkStart w:id="12" w:name="_Toc410837571"/>
      <w:bookmarkStart w:id="13" w:name="_Toc410922583"/>
      <w:bookmarkStart w:id="14" w:name="_Toc410931665"/>
      <w:bookmarkStart w:id="15" w:name="_Toc411260773"/>
      <w:bookmarkStart w:id="16" w:name="_Toc411269399"/>
      <w:bookmarkStart w:id="17" w:name="_Toc411349061"/>
      <w:r w:rsidRPr="005467CC">
        <w:rPr>
          <w:lang w:val="en-US"/>
        </w:rPr>
        <w:tab/>
        <w:t xml:space="preserve">This document covers the details about the </w:t>
      </w:r>
      <w:r w:rsidR="008F5174" w:rsidRPr="005467CC">
        <w:rPr>
          <w:lang w:val="en-US"/>
        </w:rPr>
        <w:t>steps</w:t>
      </w:r>
      <w:r w:rsidRPr="005467CC">
        <w:rPr>
          <w:lang w:val="en-US"/>
        </w:rPr>
        <w:t>.</w:t>
      </w:r>
      <w:bookmarkEnd w:id="11"/>
      <w:bookmarkEnd w:id="12"/>
      <w:bookmarkEnd w:id="13"/>
      <w:bookmarkEnd w:id="14"/>
      <w:bookmarkEnd w:id="15"/>
      <w:bookmarkEnd w:id="16"/>
      <w:bookmarkEnd w:id="17"/>
    </w:p>
    <w:p w:rsidR="00B30B41" w:rsidRPr="005467CC" w:rsidRDefault="00B30B41" w:rsidP="00EF5948">
      <w:pPr>
        <w:pStyle w:val="IS-Heading2"/>
        <w:tabs>
          <w:tab w:val="num" w:pos="1116"/>
        </w:tabs>
        <w:ind w:left="1116"/>
        <w:rPr>
          <w:szCs w:val="32"/>
          <w:lang w:val="en-US"/>
        </w:rPr>
      </w:pPr>
      <w:bookmarkStart w:id="18" w:name="_Toc440546913"/>
      <w:r w:rsidRPr="005467CC">
        <w:rPr>
          <w:szCs w:val="32"/>
          <w:lang w:val="en-US"/>
        </w:rPr>
        <w:t>Assumptions/Restrictions</w:t>
      </w:r>
      <w:bookmarkEnd w:id="18"/>
    </w:p>
    <w:p w:rsidR="00B30B41" w:rsidRPr="005467CC" w:rsidRDefault="00481F51" w:rsidP="0022358F">
      <w:pPr>
        <w:ind w:left="720"/>
        <w:rPr>
          <w:lang w:val="en-US"/>
        </w:rPr>
      </w:pPr>
      <w:bookmarkStart w:id="19" w:name="_Toc410931670"/>
      <w:bookmarkStart w:id="20" w:name="_Toc411260785"/>
      <w:bookmarkStart w:id="21" w:name="_Toc411269411"/>
      <w:bookmarkStart w:id="22" w:name="_Toc411349073"/>
      <w:r w:rsidRPr="005467CC">
        <w:rPr>
          <w:lang w:val="en-US"/>
        </w:rPr>
        <w:t>Hyrbis 5.</w:t>
      </w:r>
      <w:r w:rsidR="00EF568C" w:rsidRPr="005467CC">
        <w:rPr>
          <w:lang w:val="en-US"/>
        </w:rPr>
        <w:t>5</w:t>
      </w:r>
      <w:r w:rsidRPr="005467CC">
        <w:rPr>
          <w:lang w:val="en-US"/>
        </w:rPr>
        <w:t xml:space="preserve"> cus</w:t>
      </w:r>
      <w:r w:rsidR="00F771CD" w:rsidRPr="005467CC">
        <w:rPr>
          <w:lang w:val="en-US"/>
        </w:rPr>
        <w:t>tom code will be migrated to 5.7.0</w:t>
      </w:r>
      <w:r w:rsidRPr="005467CC">
        <w:rPr>
          <w:lang w:val="en-US"/>
        </w:rPr>
        <w:t>.0 but this doesn’t support data migration</w:t>
      </w:r>
      <w:r w:rsidR="002F6534" w:rsidRPr="005467CC">
        <w:rPr>
          <w:lang w:val="en-US"/>
        </w:rPr>
        <w:t>.</w:t>
      </w:r>
      <w:r w:rsidR="00A10814" w:rsidRPr="005467CC">
        <w:rPr>
          <w:lang w:val="en-US"/>
        </w:rPr>
        <w:t xml:space="preserve"> Only functi</w:t>
      </w:r>
      <w:r w:rsidR="00B93207" w:rsidRPr="005467CC">
        <w:rPr>
          <w:lang w:val="en-US"/>
        </w:rPr>
        <w:t>onality will be available in 5.7.0</w:t>
      </w:r>
      <w:r w:rsidR="00A10814" w:rsidRPr="005467CC">
        <w:rPr>
          <w:lang w:val="en-US"/>
        </w:rPr>
        <w:t>.0</w:t>
      </w:r>
    </w:p>
    <w:p w:rsidR="00676FF4" w:rsidRPr="005467CC" w:rsidRDefault="00676FF4" w:rsidP="00EE0ECB">
      <w:pPr>
        <w:pStyle w:val="IS-Heading2"/>
        <w:tabs>
          <w:tab w:val="clear" w:pos="1206"/>
          <w:tab w:val="num" w:pos="1116"/>
          <w:tab w:val="num" w:pos="1170"/>
        </w:tabs>
        <w:ind w:left="1116"/>
        <w:rPr>
          <w:szCs w:val="32"/>
          <w:lang w:val="en-US"/>
        </w:rPr>
      </w:pPr>
      <w:bookmarkStart w:id="23" w:name="_Toc440546914"/>
      <w:bookmarkEnd w:id="19"/>
      <w:bookmarkEnd w:id="20"/>
      <w:bookmarkEnd w:id="21"/>
      <w:bookmarkEnd w:id="22"/>
      <w:r w:rsidRPr="005467CC">
        <w:rPr>
          <w:szCs w:val="32"/>
          <w:lang w:val="en-US"/>
        </w:rPr>
        <w:t>Documents Structure</w:t>
      </w:r>
      <w:bookmarkEnd w:id="23"/>
    </w:p>
    <w:tbl>
      <w:tblPr>
        <w:tblStyle w:val="TableGrid"/>
        <w:tblW w:w="0" w:type="auto"/>
        <w:tblInd w:w="1026" w:type="dxa"/>
        <w:tblLook w:val="04A0"/>
      </w:tblPr>
      <w:tblGrid>
        <w:gridCol w:w="882"/>
        <w:gridCol w:w="3240"/>
        <w:gridCol w:w="5249"/>
      </w:tblGrid>
      <w:tr w:rsidR="00AC5E63" w:rsidRPr="005467CC" w:rsidTr="005726C0">
        <w:tc>
          <w:tcPr>
            <w:tcW w:w="4122" w:type="dxa"/>
            <w:gridSpan w:val="2"/>
          </w:tcPr>
          <w:p w:rsidR="00AC5E63" w:rsidRPr="005467CC" w:rsidRDefault="00AC5E63" w:rsidP="00794224">
            <w:pPr>
              <w:pStyle w:val="IS-Heading2"/>
              <w:numPr>
                <w:ilvl w:val="0"/>
                <w:numId w:val="0"/>
              </w:numPr>
              <w:rPr>
                <w:color w:val="000000" w:themeColor="text1"/>
                <w:sz w:val="20"/>
                <w:szCs w:val="20"/>
                <w:lang w:val="en-US"/>
              </w:rPr>
            </w:pPr>
            <w:r w:rsidRPr="005467CC">
              <w:rPr>
                <w:color w:val="000000" w:themeColor="text1"/>
                <w:sz w:val="20"/>
                <w:szCs w:val="20"/>
                <w:lang w:val="en-US"/>
              </w:rPr>
              <w:t>Section</w:t>
            </w:r>
          </w:p>
        </w:tc>
        <w:tc>
          <w:tcPr>
            <w:tcW w:w="5249" w:type="dxa"/>
          </w:tcPr>
          <w:p w:rsidR="00AC5E63" w:rsidRPr="005467CC" w:rsidRDefault="00AC5E63" w:rsidP="00794224">
            <w:pPr>
              <w:pStyle w:val="IS-Heading2"/>
              <w:numPr>
                <w:ilvl w:val="0"/>
                <w:numId w:val="0"/>
              </w:numPr>
              <w:rPr>
                <w:color w:val="000000" w:themeColor="text1"/>
                <w:sz w:val="20"/>
                <w:szCs w:val="20"/>
                <w:lang w:val="en-US"/>
              </w:rPr>
            </w:pPr>
            <w:r w:rsidRPr="005467CC">
              <w:rPr>
                <w:color w:val="000000" w:themeColor="text1"/>
                <w:sz w:val="20"/>
                <w:szCs w:val="20"/>
                <w:lang w:val="en-US"/>
              </w:rPr>
              <w:t>Description</w:t>
            </w:r>
          </w:p>
        </w:tc>
      </w:tr>
      <w:tr w:rsidR="00AC5E63" w:rsidRPr="005467CC" w:rsidTr="005726C0">
        <w:tc>
          <w:tcPr>
            <w:tcW w:w="882" w:type="dxa"/>
          </w:tcPr>
          <w:p w:rsidR="00AC5E63" w:rsidRPr="005467CC" w:rsidRDefault="00AC5E63" w:rsidP="00794224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 w:rsidRPr="005467CC"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1</w:t>
            </w:r>
          </w:p>
        </w:tc>
        <w:tc>
          <w:tcPr>
            <w:tcW w:w="3240" w:type="dxa"/>
          </w:tcPr>
          <w:p w:rsidR="00AC5E63" w:rsidRPr="005467CC" w:rsidRDefault="00AC5E63" w:rsidP="00794224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 w:rsidRPr="005467CC"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Introduction</w:t>
            </w:r>
          </w:p>
        </w:tc>
        <w:tc>
          <w:tcPr>
            <w:tcW w:w="5249" w:type="dxa"/>
          </w:tcPr>
          <w:p w:rsidR="00AC5E63" w:rsidRPr="005467CC" w:rsidRDefault="00AC5E63" w:rsidP="00794224">
            <w:pPr>
              <w:pStyle w:val="IS-Heading2"/>
              <w:numPr>
                <w:ilvl w:val="0"/>
                <w:numId w:val="0"/>
              </w:numP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 w:rsidRPr="005467CC"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Describes the purpose and intended audience of the document and explains its structure.</w:t>
            </w:r>
          </w:p>
        </w:tc>
      </w:tr>
      <w:tr w:rsidR="00AC5E63" w:rsidRPr="005467CC" w:rsidTr="005726C0">
        <w:tc>
          <w:tcPr>
            <w:tcW w:w="882" w:type="dxa"/>
          </w:tcPr>
          <w:p w:rsidR="00AC5E63" w:rsidRPr="005467CC" w:rsidRDefault="00511E1E" w:rsidP="00794224">
            <w:pPr>
              <w:pStyle w:val="IS-Heading2"/>
              <w:numPr>
                <w:ilvl w:val="0"/>
                <w:numId w:val="0"/>
              </w:numPr>
              <w:ind w:left="936" w:hanging="936"/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2</w:t>
            </w:r>
          </w:p>
        </w:tc>
        <w:tc>
          <w:tcPr>
            <w:tcW w:w="3240" w:type="dxa"/>
          </w:tcPr>
          <w:p w:rsidR="00AC5E63" w:rsidRPr="005467CC" w:rsidRDefault="00AC5E63" w:rsidP="00794224">
            <w:pPr>
              <w:pStyle w:val="IS-Heading2"/>
              <w:numPr>
                <w:ilvl w:val="0"/>
                <w:numId w:val="0"/>
              </w:numPr>
              <w:ind w:left="936" w:hanging="936"/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 w:rsidRPr="005467CC"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Configuration</w:t>
            </w:r>
            <w:r w:rsidR="005726C0"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 xml:space="preserve"> &amp; Report Creation</w:t>
            </w:r>
          </w:p>
        </w:tc>
        <w:tc>
          <w:tcPr>
            <w:tcW w:w="5249" w:type="dxa"/>
          </w:tcPr>
          <w:p w:rsidR="00AC5E63" w:rsidRPr="005467CC" w:rsidRDefault="00AC5E63" w:rsidP="00794224">
            <w:pPr>
              <w:pStyle w:val="IS-Heading2"/>
              <w:numPr>
                <w:ilvl w:val="0"/>
                <w:numId w:val="0"/>
              </w:numPr>
              <w:ind w:left="936" w:hanging="936"/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</w:pPr>
            <w:r w:rsidRPr="005467CC">
              <w:rPr>
                <w:b w:val="0"/>
                <w:bCs w:val="0"/>
                <w:iCs w:val="0"/>
                <w:color w:val="000000" w:themeColor="text1"/>
                <w:sz w:val="20"/>
                <w:szCs w:val="20"/>
                <w:lang w:val="en-US"/>
              </w:rPr>
              <w:t>Steps to install and configure the module.</w:t>
            </w:r>
          </w:p>
        </w:tc>
      </w:tr>
    </w:tbl>
    <w:p w:rsidR="00EF5948" w:rsidRPr="005467CC" w:rsidRDefault="00EF5948" w:rsidP="00091E27">
      <w:pPr>
        <w:pStyle w:val="IS-Heading1"/>
        <w:ind w:left="720" w:hanging="720"/>
        <w:rPr>
          <w:szCs w:val="40"/>
          <w:lang w:val="en-US"/>
        </w:rPr>
      </w:pPr>
      <w:bookmarkStart w:id="24" w:name="_Toc440546915"/>
      <w:r w:rsidRPr="005467CC">
        <w:rPr>
          <w:szCs w:val="40"/>
          <w:lang w:val="en-US"/>
        </w:rPr>
        <w:lastRenderedPageBreak/>
        <w:t>Configuration</w:t>
      </w:r>
      <w:r w:rsidR="004A23FC">
        <w:rPr>
          <w:szCs w:val="40"/>
          <w:lang w:val="en-US"/>
        </w:rPr>
        <w:t xml:space="preserve"> &amp; </w:t>
      </w:r>
      <w:r w:rsidR="00DA2252">
        <w:rPr>
          <w:szCs w:val="40"/>
          <w:lang w:val="en-US"/>
        </w:rPr>
        <w:t>Report Creation</w:t>
      </w:r>
      <w:bookmarkEnd w:id="24"/>
    </w:p>
    <w:p w:rsidR="00EF5948" w:rsidRDefault="00A90B18" w:rsidP="00091E27">
      <w:pPr>
        <w:pStyle w:val="IS-Heading2"/>
        <w:tabs>
          <w:tab w:val="clear" w:pos="1206"/>
          <w:tab w:val="num" w:pos="1170"/>
        </w:tabs>
        <w:ind w:hanging="1026"/>
        <w:rPr>
          <w:szCs w:val="32"/>
        </w:rPr>
      </w:pPr>
      <w:bookmarkStart w:id="25" w:name="_Toc440546916"/>
      <w:r>
        <w:rPr>
          <w:szCs w:val="32"/>
        </w:rPr>
        <w:t>Configuration</w:t>
      </w:r>
      <w:r w:rsidR="00EF5948" w:rsidRPr="005467CC">
        <w:rPr>
          <w:szCs w:val="32"/>
        </w:rPr>
        <w:t xml:space="preserve"> steps for the </w:t>
      </w:r>
      <w:r w:rsidR="00CD504D">
        <w:rPr>
          <w:szCs w:val="32"/>
        </w:rPr>
        <w:t>Report Cockpit</w:t>
      </w:r>
      <w:bookmarkEnd w:id="25"/>
    </w:p>
    <w:p w:rsidR="00A90B18" w:rsidRPr="005467CC" w:rsidRDefault="00A90B18" w:rsidP="00A90B18">
      <w:pPr>
        <w:pStyle w:val="IS-Heading2"/>
        <w:numPr>
          <w:ilvl w:val="0"/>
          <w:numId w:val="0"/>
        </w:numPr>
        <w:spacing w:before="0"/>
        <w:ind w:left="180"/>
        <w:rPr>
          <w:szCs w:val="32"/>
        </w:rPr>
      </w:pPr>
    </w:p>
    <w:p w:rsidR="00E5244A" w:rsidRPr="005467CC" w:rsidRDefault="00B65F26" w:rsidP="006520B5">
      <w:pPr>
        <w:pStyle w:val="IS-Bodytext"/>
        <w:numPr>
          <w:ilvl w:val="0"/>
          <w:numId w:val="18"/>
        </w:numPr>
        <w:rPr>
          <w:lang w:val="en-US"/>
        </w:rPr>
      </w:pPr>
      <w:r>
        <w:rPr>
          <w:lang w:val="en-US"/>
        </w:rPr>
        <w:t xml:space="preserve">Add following extensions in </w:t>
      </w:r>
      <w:r w:rsidRPr="00B65F26">
        <w:rPr>
          <w:b/>
          <w:lang w:val="en-US"/>
        </w:rPr>
        <w:t>config\localextensions.xml</w:t>
      </w:r>
      <w:r>
        <w:rPr>
          <w:lang w:val="en-US"/>
        </w:rPr>
        <w:t xml:space="preserve"> file.</w:t>
      </w:r>
    </w:p>
    <w:tbl>
      <w:tblPr>
        <w:tblStyle w:val="TableGrid"/>
        <w:tblW w:w="0" w:type="auto"/>
        <w:tblInd w:w="828" w:type="dxa"/>
        <w:tblLook w:val="04A0"/>
      </w:tblPr>
      <w:tblGrid>
        <w:gridCol w:w="8730"/>
      </w:tblGrid>
      <w:tr w:rsidR="00E5244A" w:rsidRPr="005467CC" w:rsidTr="00EE0ECB">
        <w:tc>
          <w:tcPr>
            <w:tcW w:w="8730" w:type="dxa"/>
          </w:tcPr>
          <w:p w:rsidR="00D559F9" w:rsidRDefault="00D559F9" w:rsidP="00EE0ECB">
            <w:pPr>
              <w:kinsoku/>
              <w:autoSpaceDE w:val="0"/>
              <w:autoSpaceDN w:val="0"/>
              <w:adjustRightInd w:val="0"/>
              <w:spacing w:before="0" w:line="240" w:lineRule="auto"/>
              <w:jc w:val="both"/>
              <w:rPr>
                <w:rFonts w:ascii="Consolas" w:eastAsia="Times New Roman" w:hAnsi="Consolas" w:cs="Consolas"/>
                <w:lang w:val="en-US"/>
              </w:rPr>
            </w:pPr>
            <w:r>
              <w:rPr>
                <w:rFonts w:ascii="Consolas" w:eastAsia="Times New Roman" w:hAnsi="Consolas" w:cs="Consolas"/>
                <w:color w:val="008080"/>
                <w:lang w:val="en-US"/>
              </w:rPr>
              <w:t>&lt;</w:t>
            </w:r>
            <w:r>
              <w:rPr>
                <w:rFonts w:ascii="Consolas" w:eastAsia="Times New Roman" w:hAnsi="Consolas" w:cs="Consolas"/>
                <w:color w:val="3F7F7F"/>
                <w:lang w:val="en-US"/>
              </w:rPr>
              <w:t>extension</w:t>
            </w:r>
            <w:r>
              <w:rPr>
                <w:rFonts w:ascii="Consolas" w:eastAsia="Times New Roman" w:hAnsi="Consolas" w:cs="Consolas"/>
                <w:lang w:val="en-US"/>
              </w:rPr>
              <w:t xml:space="preserve"> </w:t>
            </w:r>
            <w:r>
              <w:rPr>
                <w:rFonts w:ascii="Consolas" w:eastAsia="Times New Roman" w:hAnsi="Consolas" w:cs="Consolas"/>
                <w:color w:val="7F007F"/>
                <w:lang w:val="en-US"/>
              </w:rPr>
              <w:t>name</w:t>
            </w:r>
            <w:r>
              <w:rPr>
                <w:rFonts w:ascii="Consolas" w:eastAsia="Times New Roman" w:hAnsi="Consolas" w:cs="Consolas"/>
                <w:color w:val="000000"/>
                <w:lang w:val="en-US"/>
              </w:rPr>
              <w:t>=</w:t>
            </w:r>
            <w:r>
              <w:rPr>
                <w:rFonts w:ascii="Consolas" w:eastAsia="Times New Roman" w:hAnsi="Consolas" w:cs="Consolas"/>
                <w:i/>
                <w:iCs/>
                <w:color w:val="2A00FF"/>
                <w:lang w:val="en-US"/>
              </w:rPr>
              <w:t>'reportcockpit'</w:t>
            </w:r>
            <w:r>
              <w:rPr>
                <w:rFonts w:ascii="Consolas" w:eastAsia="Times New Roman" w:hAnsi="Consolas" w:cs="Consolas"/>
                <w:lang w:val="en-US"/>
              </w:rPr>
              <w:t xml:space="preserve"> </w:t>
            </w:r>
            <w:r>
              <w:rPr>
                <w:rFonts w:ascii="Consolas" w:eastAsia="Times New Roman" w:hAnsi="Consolas" w:cs="Consolas"/>
                <w:color w:val="008080"/>
                <w:lang w:val="en-US"/>
              </w:rPr>
              <w:t>/&gt;</w:t>
            </w:r>
          </w:p>
          <w:p w:rsidR="00E5244A" w:rsidRPr="005467CC" w:rsidRDefault="00D559F9" w:rsidP="00EE0ECB">
            <w:pPr>
              <w:pStyle w:val="IS-Bodytext"/>
              <w:jc w:val="both"/>
              <w:rPr>
                <w:lang w:val="en-US"/>
              </w:rPr>
            </w:pPr>
            <w:r>
              <w:rPr>
                <w:rFonts w:ascii="Consolas" w:eastAsia="Times New Roman" w:hAnsi="Consolas" w:cs="Consolas"/>
                <w:color w:val="008080"/>
                <w:lang w:val="en-US"/>
              </w:rPr>
              <w:t>&lt;</w:t>
            </w:r>
            <w:r>
              <w:rPr>
                <w:rFonts w:ascii="Consolas" w:eastAsia="Times New Roman" w:hAnsi="Consolas" w:cs="Consolas"/>
                <w:color w:val="3F7F7F"/>
                <w:lang w:val="en-US"/>
              </w:rPr>
              <w:t>extension</w:t>
            </w:r>
            <w:r>
              <w:rPr>
                <w:rFonts w:ascii="Consolas" w:eastAsia="Times New Roman" w:hAnsi="Consolas" w:cs="Consolas"/>
                <w:lang w:val="en-US"/>
              </w:rPr>
              <w:t xml:space="preserve"> </w:t>
            </w:r>
            <w:r>
              <w:rPr>
                <w:rFonts w:ascii="Consolas" w:eastAsia="Times New Roman" w:hAnsi="Consolas" w:cs="Consolas"/>
                <w:color w:val="7F007F"/>
                <w:lang w:val="en-US"/>
              </w:rPr>
              <w:t>name</w:t>
            </w:r>
            <w:r>
              <w:rPr>
                <w:rFonts w:ascii="Consolas" w:eastAsia="Times New Roman" w:hAnsi="Consolas" w:cs="Consolas"/>
                <w:color w:val="000000"/>
                <w:lang w:val="en-US"/>
              </w:rPr>
              <w:t>=</w:t>
            </w:r>
            <w:r>
              <w:rPr>
                <w:rFonts w:ascii="Consolas" w:eastAsia="Times New Roman" w:hAnsi="Consolas" w:cs="Consolas"/>
                <w:i/>
                <w:iCs/>
                <w:color w:val="2A00FF"/>
                <w:lang w:val="en-US"/>
              </w:rPr>
              <w:t>'virtualjdbc'</w:t>
            </w:r>
            <w:r>
              <w:rPr>
                <w:rFonts w:ascii="Consolas" w:eastAsia="Times New Roman" w:hAnsi="Consolas" w:cs="Consolas"/>
                <w:lang w:val="en-US"/>
              </w:rPr>
              <w:t xml:space="preserve"> </w:t>
            </w:r>
            <w:r>
              <w:rPr>
                <w:rFonts w:ascii="Consolas" w:eastAsia="Times New Roman" w:hAnsi="Consolas" w:cs="Consolas"/>
                <w:color w:val="008080"/>
                <w:lang w:val="en-US"/>
              </w:rPr>
              <w:t>/&gt;</w:t>
            </w:r>
          </w:p>
        </w:tc>
      </w:tr>
    </w:tbl>
    <w:p w:rsidR="00EF5948" w:rsidRPr="005467CC" w:rsidRDefault="004C4C81" w:rsidP="006520B5">
      <w:pPr>
        <w:pStyle w:val="IS-Bodytext"/>
        <w:numPr>
          <w:ilvl w:val="0"/>
          <w:numId w:val="18"/>
        </w:numPr>
        <w:rPr>
          <w:lang w:val="en-US"/>
        </w:rPr>
      </w:pPr>
      <w:r>
        <w:rPr>
          <w:lang w:val="en-US"/>
        </w:rPr>
        <w:t xml:space="preserve">Go to platform directory in command prompt and run: </w:t>
      </w:r>
      <w:r w:rsidRPr="004C4C81">
        <w:rPr>
          <w:b/>
          <w:lang w:val="en-US"/>
        </w:rPr>
        <w:t>ant all</w:t>
      </w:r>
      <w:r w:rsidR="00EF5948" w:rsidRPr="005467CC">
        <w:rPr>
          <w:lang w:val="en-US"/>
        </w:rPr>
        <w:t xml:space="preserve">. </w:t>
      </w:r>
    </w:p>
    <w:p w:rsidR="00973552" w:rsidRPr="00A90B18" w:rsidRDefault="00A90B18" w:rsidP="006520B5">
      <w:pPr>
        <w:pStyle w:val="IS-Bodytext"/>
        <w:numPr>
          <w:ilvl w:val="0"/>
          <w:numId w:val="18"/>
        </w:numPr>
        <w:rPr>
          <w:lang w:val="en-US"/>
        </w:rPr>
      </w:pPr>
      <w:r>
        <w:rPr>
          <w:lang w:val="en-US"/>
        </w:rPr>
        <w:t xml:space="preserve">Start the server: </w:t>
      </w:r>
      <w:r w:rsidRPr="00A90B18">
        <w:rPr>
          <w:b/>
          <w:lang w:val="en-US"/>
        </w:rPr>
        <w:t>hybrisserver.bat</w:t>
      </w:r>
    </w:p>
    <w:p w:rsidR="00A90B18" w:rsidRPr="004A23FC" w:rsidRDefault="00A90B18" w:rsidP="006520B5">
      <w:pPr>
        <w:pStyle w:val="IS-Bodytext"/>
        <w:numPr>
          <w:ilvl w:val="0"/>
          <w:numId w:val="18"/>
        </w:numPr>
        <w:rPr>
          <w:lang w:val="en-US"/>
        </w:rPr>
      </w:pPr>
      <w:r>
        <w:rPr>
          <w:lang w:val="en-US"/>
        </w:rPr>
        <w:t xml:space="preserve">Go to browser and hit URL: </w:t>
      </w:r>
      <w:hyperlink r:id="rId12" w:history="1">
        <w:r w:rsidRPr="00A90B18">
          <w:rPr>
            <w:rStyle w:val="Hyperlink"/>
            <w:color w:val="261BB5"/>
            <w:lang w:val="en-US"/>
          </w:rPr>
          <w:t>http://localhost:9001/reportcockpit/</w:t>
        </w:r>
      </w:hyperlink>
    </w:p>
    <w:p w:rsidR="004A23FC" w:rsidRDefault="004A23FC" w:rsidP="004A23FC">
      <w:pPr>
        <w:pStyle w:val="IS-Bodytext"/>
        <w:ind w:left="720"/>
        <w:rPr>
          <w:lang w:val="en-US"/>
        </w:rPr>
      </w:pPr>
      <w:r>
        <w:rPr>
          <w:lang w:val="en-US"/>
        </w:rPr>
        <w:t>Image</w:t>
      </w:r>
    </w:p>
    <w:p w:rsidR="004A23FC" w:rsidRPr="004A23FC" w:rsidRDefault="004A23FC" w:rsidP="006520B5">
      <w:pPr>
        <w:pStyle w:val="IS-Bodytext"/>
        <w:numPr>
          <w:ilvl w:val="0"/>
          <w:numId w:val="18"/>
        </w:numPr>
        <w:rPr>
          <w:lang w:val="en-US"/>
        </w:rPr>
      </w:pPr>
      <w:r>
        <w:rPr>
          <w:lang w:val="en-US"/>
        </w:rPr>
        <w:t xml:space="preserve">Login as User Name: </w:t>
      </w:r>
      <w:r w:rsidRPr="004A23FC">
        <w:rPr>
          <w:b/>
          <w:lang w:val="en-US"/>
        </w:rPr>
        <w:t>admin</w:t>
      </w:r>
      <w:r>
        <w:rPr>
          <w:lang w:val="en-US"/>
        </w:rPr>
        <w:t xml:space="preserve"> &amp; Password: </w:t>
      </w:r>
      <w:r w:rsidRPr="004A23FC">
        <w:rPr>
          <w:b/>
          <w:lang w:val="en-US"/>
        </w:rPr>
        <w:t>nimda</w:t>
      </w:r>
    </w:p>
    <w:p w:rsidR="004A23FC" w:rsidRDefault="004A23FC" w:rsidP="004A23FC">
      <w:pPr>
        <w:pStyle w:val="IS-Bodytext"/>
        <w:ind w:left="720"/>
        <w:rPr>
          <w:b/>
          <w:lang w:val="en-US"/>
        </w:rPr>
      </w:pPr>
      <w:r>
        <w:rPr>
          <w:b/>
          <w:lang w:val="en-US"/>
        </w:rPr>
        <w:t>Image</w:t>
      </w:r>
    </w:p>
    <w:p w:rsidR="004A23FC" w:rsidRPr="004A23FC" w:rsidRDefault="004A23FC" w:rsidP="004A23FC">
      <w:pPr>
        <w:pStyle w:val="IS-Bodytext"/>
        <w:ind w:left="720"/>
        <w:rPr>
          <w:lang w:val="en-US"/>
        </w:rPr>
      </w:pPr>
    </w:p>
    <w:p w:rsidR="00EF5948" w:rsidRPr="005467CC" w:rsidRDefault="00791CA0" w:rsidP="00091E27">
      <w:pPr>
        <w:pStyle w:val="IS-Heading2"/>
        <w:tabs>
          <w:tab w:val="clear" w:pos="1206"/>
          <w:tab w:val="num" w:pos="1170"/>
        </w:tabs>
        <w:ind w:hanging="1026"/>
        <w:rPr>
          <w:szCs w:val="32"/>
          <w:lang w:val="en-US"/>
        </w:rPr>
      </w:pPr>
      <w:bookmarkStart w:id="26" w:name="_Toc440546917"/>
      <w:r>
        <w:rPr>
          <w:szCs w:val="32"/>
          <w:lang w:val="en-US"/>
        </w:rPr>
        <w:t>Report Creation</w:t>
      </w:r>
      <w:r w:rsidR="00D54CEF" w:rsidRPr="005467CC">
        <w:rPr>
          <w:szCs w:val="32"/>
          <w:lang w:val="en-US"/>
        </w:rPr>
        <w:t xml:space="preserve"> steps</w:t>
      </w:r>
      <w:bookmarkEnd w:id="26"/>
      <w:r w:rsidR="00D54CEF" w:rsidRPr="005467CC">
        <w:rPr>
          <w:szCs w:val="32"/>
          <w:lang w:val="en-US"/>
        </w:rPr>
        <w:t xml:space="preserve"> </w:t>
      </w:r>
    </w:p>
    <w:p w:rsidR="00DE3936" w:rsidRDefault="008A689B" w:rsidP="00812415">
      <w:pPr>
        <w:pStyle w:val="IS-Heading2"/>
        <w:numPr>
          <w:ilvl w:val="0"/>
          <w:numId w:val="0"/>
        </w:numPr>
        <w:ind w:firstLine="360"/>
        <w:rPr>
          <w:sz w:val="20"/>
          <w:szCs w:val="20"/>
          <w:u w:val="single"/>
          <w:lang w:val="en-US"/>
        </w:rPr>
      </w:pPr>
      <w:bookmarkStart w:id="27" w:name="_Toc437009249"/>
      <w:bookmarkStart w:id="28" w:name="_Toc440536369"/>
      <w:bookmarkStart w:id="29" w:name="_Toc440546918"/>
      <w:r>
        <w:rPr>
          <w:sz w:val="20"/>
          <w:szCs w:val="20"/>
          <w:u w:val="single"/>
          <w:lang w:val="en-US"/>
        </w:rPr>
        <w:t>Adding a Report Widget to the dashboard</w:t>
      </w:r>
      <w:r w:rsidR="00075D0B" w:rsidRPr="005467CC">
        <w:rPr>
          <w:sz w:val="20"/>
          <w:szCs w:val="20"/>
          <w:u w:val="single"/>
          <w:lang w:val="en-US"/>
        </w:rPr>
        <w:t>:</w:t>
      </w:r>
      <w:bookmarkEnd w:id="27"/>
      <w:bookmarkEnd w:id="28"/>
      <w:bookmarkEnd w:id="29"/>
    </w:p>
    <w:p w:rsidR="008A689B" w:rsidRDefault="008A689B" w:rsidP="006520B5">
      <w:pPr>
        <w:pStyle w:val="NormalWeb"/>
        <w:numPr>
          <w:ilvl w:val="0"/>
          <w:numId w:val="19"/>
        </w:numPr>
        <w:spacing w:before="0" w:beforeAutospacing="0" w:after="0" w:afterAutospacing="0"/>
        <w:rPr>
          <w:rFonts w:asciiTheme="minorHAnsi" w:hAnsiTheme="minorHAnsi"/>
          <w:sz w:val="22"/>
          <w:szCs w:val="22"/>
        </w:rPr>
      </w:pPr>
      <w:r w:rsidRPr="00E458FD">
        <w:rPr>
          <w:rFonts w:asciiTheme="minorHAnsi" w:hAnsiTheme="minorHAnsi"/>
          <w:sz w:val="22"/>
          <w:szCs w:val="22"/>
        </w:rPr>
        <w:t xml:space="preserve">Click the </w:t>
      </w:r>
      <w:r w:rsidRPr="003C4456">
        <w:rPr>
          <w:rStyle w:val="Strong"/>
          <w:rFonts w:asciiTheme="minorHAnsi" w:hAnsiTheme="minorHAnsi"/>
          <w:color w:val="auto"/>
          <w:sz w:val="22"/>
          <w:szCs w:val="22"/>
        </w:rPr>
        <w:t>Create new widget</w:t>
      </w:r>
      <w:r>
        <w:rPr>
          <w:rFonts w:asciiTheme="minorHAnsi" w:hAnsiTheme="minorHAnsi"/>
          <w:sz w:val="22"/>
          <w:szCs w:val="22"/>
        </w:rPr>
        <w:t xml:space="preserve"> button.</w:t>
      </w:r>
    </w:p>
    <w:p w:rsidR="003C4456" w:rsidRDefault="003C4456" w:rsidP="003C4456">
      <w:pPr>
        <w:pStyle w:val="NormalWeb"/>
        <w:spacing w:before="0" w:beforeAutospacing="0" w:after="0" w:afterAutospacing="0"/>
        <w:ind w:left="720"/>
        <w:rPr>
          <w:rFonts w:asciiTheme="minorHAnsi" w:hAnsiTheme="minorHAnsi"/>
          <w:sz w:val="22"/>
          <w:szCs w:val="22"/>
        </w:rPr>
      </w:pPr>
    </w:p>
    <w:p w:rsidR="008A689B" w:rsidRDefault="003C4456" w:rsidP="003C4456">
      <w:pPr>
        <w:pStyle w:val="IS-Heading2"/>
        <w:numPr>
          <w:ilvl w:val="0"/>
          <w:numId w:val="0"/>
        </w:numPr>
        <w:spacing w:before="0" w:after="0" w:line="240" w:lineRule="auto"/>
        <w:rPr>
          <w:b w:val="0"/>
          <w:sz w:val="20"/>
          <w:szCs w:val="20"/>
          <w:lang w:val="en-US"/>
        </w:rPr>
      </w:pPr>
      <w:r>
        <w:rPr>
          <w:b w:val="0"/>
          <w:sz w:val="20"/>
          <w:szCs w:val="20"/>
          <w:lang w:val="en-US"/>
        </w:rPr>
        <w:t xml:space="preserve">                      </w:t>
      </w:r>
      <w:bookmarkStart w:id="30" w:name="_Toc440536370"/>
      <w:bookmarkStart w:id="31" w:name="_Toc440546919"/>
      <w:r w:rsidRPr="003C4456">
        <w:rPr>
          <w:b w:val="0"/>
          <w:noProof/>
          <w:sz w:val="20"/>
          <w:szCs w:val="20"/>
          <w:lang w:val="en-US"/>
        </w:rPr>
        <w:drawing>
          <wp:inline distT="0" distB="0" distL="0" distR="0">
            <wp:extent cx="5233263" cy="3334207"/>
            <wp:effectExtent l="19050" t="19050" r="24537" b="18593"/>
            <wp:docPr id="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546" cy="333375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  <w:bookmarkEnd w:id="31"/>
    </w:p>
    <w:p w:rsidR="00AA79B3" w:rsidRDefault="00AA79B3" w:rsidP="003C4456">
      <w:pPr>
        <w:pStyle w:val="IS-Heading2"/>
        <w:numPr>
          <w:ilvl w:val="0"/>
          <w:numId w:val="0"/>
        </w:numPr>
        <w:spacing w:before="0" w:after="0" w:line="240" w:lineRule="auto"/>
        <w:rPr>
          <w:b w:val="0"/>
          <w:sz w:val="20"/>
          <w:szCs w:val="20"/>
          <w:lang w:val="en-US"/>
        </w:rPr>
      </w:pPr>
    </w:p>
    <w:p w:rsidR="00AA79B3" w:rsidRDefault="00AA79B3" w:rsidP="003C4456">
      <w:pPr>
        <w:pStyle w:val="IS-Heading2"/>
        <w:numPr>
          <w:ilvl w:val="0"/>
          <w:numId w:val="0"/>
        </w:numPr>
        <w:spacing w:before="0" w:after="0" w:line="240" w:lineRule="auto"/>
        <w:rPr>
          <w:b w:val="0"/>
          <w:sz w:val="20"/>
          <w:szCs w:val="20"/>
          <w:lang w:val="en-US"/>
        </w:rPr>
      </w:pPr>
    </w:p>
    <w:p w:rsidR="00724118" w:rsidRDefault="00724118" w:rsidP="00724118">
      <w:pPr>
        <w:pStyle w:val="NormalWeb"/>
        <w:spacing w:before="0" w:beforeAutospacing="0" w:after="0" w:afterAutospacing="0"/>
        <w:rPr>
          <w:rFonts w:asciiTheme="minorHAnsi" w:hAnsiTheme="minorHAnsi"/>
          <w:sz w:val="22"/>
          <w:szCs w:val="22"/>
        </w:rPr>
      </w:pPr>
    </w:p>
    <w:p w:rsidR="00AA79B3" w:rsidRDefault="00AA79B3" w:rsidP="00724118">
      <w:pPr>
        <w:pStyle w:val="NormalWeb"/>
        <w:spacing w:before="0" w:beforeAutospacing="0" w:after="0" w:afterAutospacing="0"/>
        <w:rPr>
          <w:rFonts w:asciiTheme="minorHAnsi" w:hAnsiTheme="minorHAnsi"/>
          <w:sz w:val="22"/>
          <w:szCs w:val="22"/>
        </w:rPr>
      </w:pPr>
    </w:p>
    <w:p w:rsidR="00AA79B3" w:rsidRDefault="00AA79B3" w:rsidP="00AA79B3">
      <w:pPr>
        <w:pStyle w:val="IS-Heading2"/>
        <w:numPr>
          <w:ilvl w:val="0"/>
          <w:numId w:val="0"/>
        </w:numPr>
        <w:spacing w:before="0" w:after="0" w:line="240" w:lineRule="auto"/>
        <w:rPr>
          <w:b w:val="0"/>
          <w:sz w:val="20"/>
          <w:szCs w:val="20"/>
          <w:lang w:val="en-US"/>
        </w:rPr>
      </w:pPr>
    </w:p>
    <w:p w:rsidR="00AA79B3" w:rsidRPr="00E458FD" w:rsidRDefault="00AA79B3" w:rsidP="006520B5">
      <w:pPr>
        <w:pStyle w:val="NormalWeb"/>
        <w:numPr>
          <w:ilvl w:val="0"/>
          <w:numId w:val="20"/>
        </w:numPr>
        <w:spacing w:before="0" w:beforeAutospacing="0" w:after="0" w:afterAutospacing="0"/>
        <w:rPr>
          <w:rFonts w:asciiTheme="minorHAnsi" w:hAnsiTheme="minorHAnsi"/>
          <w:sz w:val="22"/>
          <w:szCs w:val="22"/>
        </w:rPr>
      </w:pPr>
      <w:r w:rsidRPr="00E458FD">
        <w:rPr>
          <w:rFonts w:asciiTheme="minorHAnsi" w:hAnsiTheme="minorHAnsi"/>
          <w:sz w:val="22"/>
          <w:szCs w:val="22"/>
        </w:rPr>
        <w:t xml:space="preserve">Select </w:t>
      </w:r>
      <w:r w:rsidRPr="00063D15">
        <w:rPr>
          <w:rStyle w:val="Strong"/>
          <w:rFonts w:asciiTheme="minorHAnsi" w:hAnsiTheme="minorHAnsi"/>
          <w:color w:val="auto"/>
          <w:sz w:val="22"/>
          <w:szCs w:val="22"/>
        </w:rPr>
        <w:t>Use an existing media</w:t>
      </w:r>
    </w:p>
    <w:p w:rsidR="00724118" w:rsidRDefault="00724118" w:rsidP="00724118">
      <w:pPr>
        <w:ind w:firstLine="1260"/>
      </w:pPr>
      <w:r w:rsidRPr="00E458FD">
        <w:rPr>
          <w:noProof/>
          <w:lang w:val="en-US"/>
        </w:rPr>
        <w:drawing>
          <wp:inline distT="0" distB="0" distL="0" distR="0">
            <wp:extent cx="2387651" cy="1748332"/>
            <wp:effectExtent l="19050" t="19050" r="12649" b="23318"/>
            <wp:docPr id="10" name="Picture 9" descr="ReportCockpitCreateNewWidge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portCockpitCreateNewWidget1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9663" cy="174980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02FEF" w:rsidRPr="00E458FD" w:rsidRDefault="00202FEF" w:rsidP="00724118">
      <w:pPr>
        <w:ind w:firstLine="1260"/>
      </w:pPr>
    </w:p>
    <w:p w:rsidR="00724118" w:rsidRDefault="00724118" w:rsidP="006520B5">
      <w:pPr>
        <w:pStyle w:val="ListParagraph"/>
        <w:numPr>
          <w:ilvl w:val="0"/>
          <w:numId w:val="20"/>
        </w:numPr>
        <w:spacing w:after="0"/>
        <w:contextualSpacing/>
      </w:pPr>
      <w:r w:rsidRPr="00E458FD">
        <w:t xml:space="preserve">The </w:t>
      </w:r>
      <w:r w:rsidRPr="00063D15">
        <w:rPr>
          <w:rStyle w:val="Strong"/>
          <w:color w:val="auto"/>
        </w:rPr>
        <w:t>Create new widget - Choose report</w:t>
      </w:r>
      <w:r w:rsidRPr="00E458FD">
        <w:t xml:space="preserve"> dialog box displays. Select one of the report widgets:</w:t>
      </w:r>
    </w:p>
    <w:p w:rsidR="00724118" w:rsidRDefault="00724118" w:rsidP="00724118">
      <w:pPr>
        <w:ind w:firstLine="540"/>
      </w:pPr>
      <w:r>
        <w:t xml:space="preserve">              </w:t>
      </w:r>
      <w:r w:rsidRPr="00E458FD">
        <w:rPr>
          <w:noProof/>
          <w:lang w:val="en-US"/>
        </w:rPr>
        <w:drawing>
          <wp:inline distT="0" distB="0" distL="0" distR="0">
            <wp:extent cx="2533955" cy="2114093"/>
            <wp:effectExtent l="19050" t="19050" r="18745" b="19507"/>
            <wp:docPr id="2" name="Picture 10" descr="ReportCockpitChoose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portCockpitChooseReport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6181" cy="211595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0BE0" w:rsidRPr="00E458FD" w:rsidRDefault="003C0BE0" w:rsidP="00724118">
      <w:pPr>
        <w:ind w:firstLine="540"/>
      </w:pPr>
    </w:p>
    <w:p w:rsidR="00724118" w:rsidRPr="00E458FD" w:rsidRDefault="00724118" w:rsidP="006520B5">
      <w:pPr>
        <w:pStyle w:val="ListParagraph"/>
        <w:numPr>
          <w:ilvl w:val="0"/>
          <w:numId w:val="20"/>
        </w:numPr>
      </w:pPr>
      <w:r w:rsidRPr="00E458FD">
        <w:t xml:space="preserve">The selected report is displayed in the </w:t>
      </w:r>
      <w:r w:rsidRPr="00E458FD">
        <w:rPr>
          <w:rStyle w:val="Strong"/>
        </w:rPr>
        <w:t>Dashboard</w:t>
      </w:r>
      <w:r w:rsidRPr="00E458FD">
        <w:t>:</w:t>
      </w:r>
    </w:p>
    <w:p w:rsidR="00724118" w:rsidRDefault="00724118" w:rsidP="00AB3E1D">
      <w:pPr>
        <w:ind w:firstLine="1350"/>
      </w:pPr>
      <w:r w:rsidRPr="00E458FD">
        <w:rPr>
          <w:noProof/>
          <w:lang w:val="en-US"/>
        </w:rPr>
        <w:drawing>
          <wp:inline distT="0" distB="0" distL="0" distR="0">
            <wp:extent cx="5057775" cy="2458085"/>
            <wp:effectExtent l="19050" t="19050" r="28575" b="18415"/>
            <wp:docPr id="12" name="Picture 11" descr="ReportCockpitDashboardPerspecti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portCockpitDashboardPerspective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3092" cy="246066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C658B" w:rsidRDefault="009C658B" w:rsidP="00AB3E1D">
      <w:pPr>
        <w:ind w:firstLine="1350"/>
      </w:pPr>
    </w:p>
    <w:p w:rsidR="009C658B" w:rsidRDefault="009C658B" w:rsidP="006520B5">
      <w:pPr>
        <w:pStyle w:val="ListParagraph"/>
        <w:numPr>
          <w:ilvl w:val="0"/>
          <w:numId w:val="20"/>
        </w:numPr>
      </w:pPr>
      <w:r>
        <w:t>You can change layout of dashboard:</w:t>
      </w:r>
    </w:p>
    <w:p w:rsidR="009C658B" w:rsidRPr="00E458FD" w:rsidRDefault="003821F6" w:rsidP="009C658B">
      <w:pPr>
        <w:pStyle w:val="ListParagraph"/>
      </w:pPr>
      <w:r w:rsidRPr="003821F6">
        <w:rPr>
          <w:noProof/>
          <w:lang w:val="en-US" w:eastAsia="en-US"/>
        </w:rPr>
        <w:lastRenderedPageBreak/>
        <w:drawing>
          <wp:inline distT="0" distB="0" distL="0" distR="0">
            <wp:extent cx="5932805" cy="3335655"/>
            <wp:effectExtent l="19050" t="19050" r="10795" b="17145"/>
            <wp:docPr id="4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4118" w:rsidRDefault="00724118" w:rsidP="00724118"/>
    <w:p w:rsidR="00F3541D" w:rsidRDefault="00F3541D" w:rsidP="00724118"/>
    <w:p w:rsidR="00F3541D" w:rsidRDefault="00F3541D" w:rsidP="00724118"/>
    <w:p w:rsidR="00F3541D" w:rsidRPr="00E458FD" w:rsidRDefault="00F3541D" w:rsidP="00724118"/>
    <w:p w:rsidR="00920378" w:rsidRDefault="00920378" w:rsidP="00BB4A71">
      <w:pPr>
        <w:pStyle w:val="IS-Heading2"/>
        <w:numPr>
          <w:ilvl w:val="0"/>
          <w:numId w:val="0"/>
        </w:numPr>
        <w:ind w:firstLine="360"/>
        <w:rPr>
          <w:sz w:val="20"/>
          <w:szCs w:val="20"/>
          <w:u w:val="single"/>
          <w:lang w:val="en-US"/>
        </w:rPr>
      </w:pPr>
      <w:bookmarkStart w:id="32" w:name="_Toc440536371"/>
      <w:bookmarkStart w:id="33" w:name="_Toc440546920"/>
      <w:r>
        <w:rPr>
          <w:sz w:val="20"/>
          <w:szCs w:val="20"/>
          <w:u w:val="single"/>
          <w:lang w:val="en-US"/>
        </w:rPr>
        <w:lastRenderedPageBreak/>
        <w:t>Available Reports in Hybris by default</w:t>
      </w:r>
      <w:r w:rsidRPr="005467CC">
        <w:rPr>
          <w:sz w:val="20"/>
          <w:szCs w:val="20"/>
          <w:u w:val="single"/>
          <w:lang w:val="en-US"/>
        </w:rPr>
        <w:t>:</w:t>
      </w:r>
      <w:bookmarkEnd w:id="32"/>
      <w:bookmarkEnd w:id="33"/>
    </w:p>
    <w:p w:rsidR="00724118" w:rsidRDefault="00F3541D" w:rsidP="00F3541D">
      <w:pPr>
        <w:pStyle w:val="IS-Heading2"/>
        <w:numPr>
          <w:ilvl w:val="0"/>
          <w:numId w:val="0"/>
        </w:numPr>
        <w:spacing w:before="0" w:after="0" w:line="240" w:lineRule="auto"/>
        <w:ind w:firstLine="1350"/>
        <w:rPr>
          <w:b w:val="0"/>
          <w:sz w:val="20"/>
          <w:szCs w:val="20"/>
          <w:lang w:val="en-US"/>
        </w:rPr>
      </w:pPr>
      <w:r w:rsidRPr="00F3541D">
        <w:rPr>
          <w:b w:val="0"/>
          <w:noProof/>
          <w:sz w:val="20"/>
          <w:szCs w:val="20"/>
          <w:lang w:val="en-US"/>
        </w:rPr>
        <w:drawing>
          <wp:inline distT="0" distB="0" distL="0" distR="0">
            <wp:extent cx="3675507" cy="5408829"/>
            <wp:effectExtent l="38100" t="19050" r="20193" b="20421"/>
            <wp:docPr id="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998" cy="541690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D79" w:rsidRDefault="00AD7D79" w:rsidP="00F3541D">
      <w:pPr>
        <w:pStyle w:val="IS-Heading2"/>
        <w:numPr>
          <w:ilvl w:val="0"/>
          <w:numId w:val="0"/>
        </w:numPr>
        <w:spacing w:before="0" w:after="0" w:line="240" w:lineRule="auto"/>
        <w:ind w:firstLine="1350"/>
        <w:rPr>
          <w:b w:val="0"/>
          <w:sz w:val="20"/>
          <w:szCs w:val="20"/>
          <w:lang w:val="en-US"/>
        </w:rPr>
      </w:pPr>
    </w:p>
    <w:p w:rsidR="00BE4F27" w:rsidRDefault="00BE4F27" w:rsidP="00F3541D">
      <w:pPr>
        <w:pStyle w:val="IS-Heading2"/>
        <w:numPr>
          <w:ilvl w:val="0"/>
          <w:numId w:val="0"/>
        </w:numPr>
        <w:spacing w:before="0" w:after="0" w:line="240" w:lineRule="auto"/>
        <w:ind w:firstLine="1350"/>
        <w:rPr>
          <w:b w:val="0"/>
          <w:sz w:val="20"/>
          <w:szCs w:val="20"/>
          <w:lang w:val="en-US"/>
        </w:rPr>
      </w:pPr>
    </w:p>
    <w:p w:rsidR="00BE4F27" w:rsidRDefault="00BE4F27" w:rsidP="00F3541D">
      <w:pPr>
        <w:pStyle w:val="IS-Heading2"/>
        <w:numPr>
          <w:ilvl w:val="0"/>
          <w:numId w:val="0"/>
        </w:numPr>
        <w:spacing w:before="0" w:after="0" w:line="240" w:lineRule="auto"/>
        <w:ind w:firstLine="1350"/>
        <w:rPr>
          <w:b w:val="0"/>
          <w:sz w:val="20"/>
          <w:szCs w:val="20"/>
          <w:lang w:val="en-US"/>
        </w:rPr>
      </w:pPr>
    </w:p>
    <w:p w:rsidR="00BE4F27" w:rsidRDefault="00BE4F27" w:rsidP="00F3541D">
      <w:pPr>
        <w:pStyle w:val="IS-Heading2"/>
        <w:numPr>
          <w:ilvl w:val="0"/>
          <w:numId w:val="0"/>
        </w:numPr>
        <w:spacing w:before="0" w:after="0" w:line="240" w:lineRule="auto"/>
        <w:ind w:firstLine="1350"/>
        <w:rPr>
          <w:b w:val="0"/>
          <w:sz w:val="20"/>
          <w:szCs w:val="20"/>
          <w:lang w:val="en-US"/>
        </w:rPr>
      </w:pPr>
    </w:p>
    <w:p w:rsidR="00BE4F27" w:rsidRDefault="00BE4F27" w:rsidP="00F3541D">
      <w:pPr>
        <w:pStyle w:val="IS-Heading2"/>
        <w:numPr>
          <w:ilvl w:val="0"/>
          <w:numId w:val="0"/>
        </w:numPr>
        <w:spacing w:before="0" w:after="0" w:line="240" w:lineRule="auto"/>
        <w:ind w:firstLine="1350"/>
        <w:rPr>
          <w:b w:val="0"/>
          <w:sz w:val="20"/>
          <w:szCs w:val="20"/>
          <w:lang w:val="en-US"/>
        </w:rPr>
      </w:pPr>
    </w:p>
    <w:p w:rsidR="00BE4F27" w:rsidRDefault="00BE4F27" w:rsidP="00F3541D">
      <w:pPr>
        <w:pStyle w:val="IS-Heading2"/>
        <w:numPr>
          <w:ilvl w:val="0"/>
          <w:numId w:val="0"/>
        </w:numPr>
        <w:spacing w:before="0" w:after="0" w:line="240" w:lineRule="auto"/>
        <w:ind w:firstLine="1350"/>
        <w:rPr>
          <w:b w:val="0"/>
          <w:sz w:val="20"/>
          <w:szCs w:val="20"/>
          <w:lang w:val="en-US"/>
        </w:rPr>
      </w:pPr>
    </w:p>
    <w:p w:rsidR="00BE4F27" w:rsidRDefault="00BE4F27" w:rsidP="00F3541D">
      <w:pPr>
        <w:pStyle w:val="IS-Heading2"/>
        <w:numPr>
          <w:ilvl w:val="0"/>
          <w:numId w:val="0"/>
        </w:numPr>
        <w:spacing w:before="0" w:after="0" w:line="240" w:lineRule="auto"/>
        <w:ind w:firstLine="1350"/>
        <w:rPr>
          <w:b w:val="0"/>
          <w:sz w:val="20"/>
          <w:szCs w:val="20"/>
          <w:lang w:val="en-US"/>
        </w:rPr>
      </w:pPr>
    </w:p>
    <w:p w:rsidR="00BE4F27" w:rsidRDefault="00BE4F27" w:rsidP="00F3541D">
      <w:pPr>
        <w:pStyle w:val="IS-Heading2"/>
        <w:numPr>
          <w:ilvl w:val="0"/>
          <w:numId w:val="0"/>
        </w:numPr>
        <w:spacing w:before="0" w:after="0" w:line="240" w:lineRule="auto"/>
        <w:ind w:firstLine="1350"/>
        <w:rPr>
          <w:b w:val="0"/>
          <w:sz w:val="20"/>
          <w:szCs w:val="20"/>
          <w:lang w:val="en-US"/>
        </w:rPr>
      </w:pPr>
    </w:p>
    <w:p w:rsidR="00BE4F27" w:rsidRDefault="00BE4F27" w:rsidP="00F3541D">
      <w:pPr>
        <w:pStyle w:val="IS-Heading2"/>
        <w:numPr>
          <w:ilvl w:val="0"/>
          <w:numId w:val="0"/>
        </w:numPr>
        <w:spacing w:before="0" w:after="0" w:line="240" w:lineRule="auto"/>
        <w:ind w:firstLine="1350"/>
        <w:rPr>
          <w:b w:val="0"/>
          <w:sz w:val="20"/>
          <w:szCs w:val="20"/>
          <w:lang w:val="en-US"/>
        </w:rPr>
      </w:pPr>
    </w:p>
    <w:p w:rsidR="00BE4F27" w:rsidRDefault="00BE4F27" w:rsidP="00F3541D">
      <w:pPr>
        <w:pStyle w:val="IS-Heading2"/>
        <w:numPr>
          <w:ilvl w:val="0"/>
          <w:numId w:val="0"/>
        </w:numPr>
        <w:spacing w:before="0" w:after="0" w:line="240" w:lineRule="auto"/>
        <w:ind w:firstLine="1350"/>
        <w:rPr>
          <w:b w:val="0"/>
          <w:sz w:val="20"/>
          <w:szCs w:val="20"/>
          <w:lang w:val="en-US"/>
        </w:rPr>
      </w:pPr>
    </w:p>
    <w:p w:rsidR="00BE4F27" w:rsidRDefault="00BE4F27" w:rsidP="00F3541D">
      <w:pPr>
        <w:pStyle w:val="IS-Heading2"/>
        <w:numPr>
          <w:ilvl w:val="0"/>
          <w:numId w:val="0"/>
        </w:numPr>
        <w:spacing w:before="0" w:after="0" w:line="240" w:lineRule="auto"/>
        <w:ind w:firstLine="1350"/>
        <w:rPr>
          <w:b w:val="0"/>
          <w:sz w:val="20"/>
          <w:szCs w:val="20"/>
          <w:lang w:val="en-US"/>
        </w:rPr>
      </w:pPr>
    </w:p>
    <w:p w:rsidR="00BE4F27" w:rsidRDefault="00BE4F27" w:rsidP="00F3541D">
      <w:pPr>
        <w:pStyle w:val="IS-Heading2"/>
        <w:numPr>
          <w:ilvl w:val="0"/>
          <w:numId w:val="0"/>
        </w:numPr>
        <w:spacing w:before="0" w:after="0" w:line="240" w:lineRule="auto"/>
        <w:ind w:firstLine="1350"/>
        <w:rPr>
          <w:b w:val="0"/>
          <w:sz w:val="20"/>
          <w:szCs w:val="20"/>
          <w:lang w:val="en-US"/>
        </w:rPr>
      </w:pPr>
    </w:p>
    <w:p w:rsidR="00BE4F27" w:rsidRDefault="00BE4F27" w:rsidP="00F3541D">
      <w:pPr>
        <w:pStyle w:val="IS-Heading2"/>
        <w:numPr>
          <w:ilvl w:val="0"/>
          <w:numId w:val="0"/>
        </w:numPr>
        <w:spacing w:before="0" w:after="0" w:line="240" w:lineRule="auto"/>
        <w:ind w:firstLine="1350"/>
        <w:rPr>
          <w:b w:val="0"/>
          <w:sz w:val="20"/>
          <w:szCs w:val="20"/>
          <w:lang w:val="en-US"/>
        </w:rPr>
      </w:pPr>
    </w:p>
    <w:p w:rsidR="00BE4F27" w:rsidRDefault="00BE4F27" w:rsidP="00F3541D">
      <w:pPr>
        <w:pStyle w:val="IS-Heading2"/>
        <w:numPr>
          <w:ilvl w:val="0"/>
          <w:numId w:val="0"/>
        </w:numPr>
        <w:spacing w:before="0" w:after="0" w:line="240" w:lineRule="auto"/>
        <w:ind w:firstLine="1350"/>
        <w:rPr>
          <w:b w:val="0"/>
          <w:sz w:val="20"/>
          <w:szCs w:val="20"/>
          <w:lang w:val="en-US"/>
        </w:rPr>
      </w:pPr>
    </w:p>
    <w:p w:rsidR="00BE4F27" w:rsidRDefault="00BE4F27" w:rsidP="00F3541D">
      <w:pPr>
        <w:pStyle w:val="IS-Heading2"/>
        <w:numPr>
          <w:ilvl w:val="0"/>
          <w:numId w:val="0"/>
        </w:numPr>
        <w:spacing w:before="0" w:after="0" w:line="240" w:lineRule="auto"/>
        <w:ind w:firstLine="1350"/>
        <w:rPr>
          <w:b w:val="0"/>
          <w:sz w:val="20"/>
          <w:szCs w:val="20"/>
          <w:lang w:val="en-US"/>
        </w:rPr>
      </w:pPr>
    </w:p>
    <w:p w:rsidR="00BE4F27" w:rsidRDefault="00BE4F27" w:rsidP="00F3541D">
      <w:pPr>
        <w:pStyle w:val="IS-Heading2"/>
        <w:numPr>
          <w:ilvl w:val="0"/>
          <w:numId w:val="0"/>
        </w:numPr>
        <w:spacing w:before="0" w:after="0" w:line="240" w:lineRule="auto"/>
        <w:ind w:firstLine="1350"/>
        <w:rPr>
          <w:b w:val="0"/>
          <w:sz w:val="20"/>
          <w:szCs w:val="20"/>
          <w:lang w:val="en-US"/>
        </w:rPr>
      </w:pPr>
    </w:p>
    <w:p w:rsidR="00BE4F27" w:rsidRDefault="00BE4F27" w:rsidP="00F3541D">
      <w:pPr>
        <w:pStyle w:val="IS-Heading2"/>
        <w:numPr>
          <w:ilvl w:val="0"/>
          <w:numId w:val="0"/>
        </w:numPr>
        <w:spacing w:before="0" w:after="0" w:line="240" w:lineRule="auto"/>
        <w:ind w:firstLine="1350"/>
        <w:rPr>
          <w:b w:val="0"/>
          <w:sz w:val="20"/>
          <w:szCs w:val="20"/>
          <w:lang w:val="en-US"/>
        </w:rPr>
      </w:pPr>
    </w:p>
    <w:p w:rsidR="00BE4F27" w:rsidRDefault="00BE4F27" w:rsidP="00F3541D">
      <w:pPr>
        <w:pStyle w:val="IS-Heading2"/>
        <w:numPr>
          <w:ilvl w:val="0"/>
          <w:numId w:val="0"/>
        </w:numPr>
        <w:spacing w:before="0" w:after="0" w:line="240" w:lineRule="auto"/>
        <w:ind w:firstLine="1350"/>
        <w:rPr>
          <w:b w:val="0"/>
          <w:sz w:val="20"/>
          <w:szCs w:val="20"/>
          <w:lang w:val="en-US"/>
        </w:rPr>
      </w:pPr>
    </w:p>
    <w:p w:rsidR="00BE4F27" w:rsidRDefault="00BE4F27" w:rsidP="00F3541D">
      <w:pPr>
        <w:pStyle w:val="IS-Heading2"/>
        <w:numPr>
          <w:ilvl w:val="0"/>
          <w:numId w:val="0"/>
        </w:numPr>
        <w:spacing w:before="0" w:after="0" w:line="240" w:lineRule="auto"/>
        <w:ind w:firstLine="1350"/>
        <w:rPr>
          <w:b w:val="0"/>
          <w:sz w:val="20"/>
          <w:szCs w:val="20"/>
          <w:lang w:val="en-US"/>
        </w:rPr>
      </w:pPr>
    </w:p>
    <w:p w:rsidR="00BE4F27" w:rsidRDefault="00BE4F27" w:rsidP="00F3541D">
      <w:pPr>
        <w:pStyle w:val="IS-Heading2"/>
        <w:numPr>
          <w:ilvl w:val="0"/>
          <w:numId w:val="0"/>
        </w:numPr>
        <w:spacing w:before="0" w:after="0" w:line="240" w:lineRule="auto"/>
        <w:ind w:firstLine="1350"/>
        <w:rPr>
          <w:b w:val="0"/>
          <w:sz w:val="20"/>
          <w:szCs w:val="20"/>
          <w:lang w:val="en-US"/>
        </w:rPr>
      </w:pPr>
    </w:p>
    <w:p w:rsidR="00BE4F27" w:rsidRDefault="00BE4F27" w:rsidP="00F3541D">
      <w:pPr>
        <w:pStyle w:val="IS-Heading2"/>
        <w:numPr>
          <w:ilvl w:val="0"/>
          <w:numId w:val="0"/>
        </w:numPr>
        <w:spacing w:before="0" w:after="0" w:line="240" w:lineRule="auto"/>
        <w:ind w:firstLine="1350"/>
        <w:rPr>
          <w:b w:val="0"/>
          <w:sz w:val="20"/>
          <w:szCs w:val="20"/>
          <w:lang w:val="en-US"/>
        </w:rPr>
      </w:pPr>
    </w:p>
    <w:p w:rsidR="00BE4F27" w:rsidRDefault="00BE4F27" w:rsidP="00F3541D">
      <w:pPr>
        <w:pStyle w:val="IS-Heading2"/>
        <w:numPr>
          <w:ilvl w:val="0"/>
          <w:numId w:val="0"/>
        </w:numPr>
        <w:spacing w:before="0" w:after="0" w:line="240" w:lineRule="auto"/>
        <w:ind w:firstLine="1350"/>
        <w:rPr>
          <w:b w:val="0"/>
          <w:sz w:val="20"/>
          <w:szCs w:val="20"/>
          <w:lang w:val="en-US"/>
        </w:rPr>
      </w:pPr>
    </w:p>
    <w:p w:rsidR="00BE4F27" w:rsidRDefault="00BE4F27" w:rsidP="00F3541D">
      <w:pPr>
        <w:pStyle w:val="IS-Heading2"/>
        <w:numPr>
          <w:ilvl w:val="0"/>
          <w:numId w:val="0"/>
        </w:numPr>
        <w:spacing w:before="0" w:after="0" w:line="240" w:lineRule="auto"/>
        <w:ind w:firstLine="1350"/>
        <w:rPr>
          <w:b w:val="0"/>
          <w:sz w:val="20"/>
          <w:szCs w:val="20"/>
          <w:lang w:val="en-US"/>
        </w:rPr>
      </w:pPr>
    </w:p>
    <w:p w:rsidR="00442B07" w:rsidRPr="00DF0CE4" w:rsidRDefault="00442B07" w:rsidP="006520B5">
      <w:pPr>
        <w:pStyle w:val="ListParagraph"/>
        <w:numPr>
          <w:ilvl w:val="1"/>
          <w:numId w:val="21"/>
        </w:numPr>
        <w:spacing w:after="0"/>
        <w:ind w:left="720"/>
        <w:contextualSpacing/>
        <w:rPr>
          <w:b/>
        </w:rPr>
      </w:pPr>
      <w:r w:rsidRPr="00DF0CE4">
        <w:rPr>
          <w:b/>
        </w:rPr>
        <w:lastRenderedPageBreak/>
        <w:t>Average order value :</w:t>
      </w:r>
    </w:p>
    <w:p w:rsidR="00442B07" w:rsidRDefault="00442B07" w:rsidP="00FE7952">
      <w:pPr>
        <w:pStyle w:val="ListParagraph"/>
        <w:spacing w:after="0"/>
        <w:ind w:left="1440" w:hanging="720"/>
      </w:pPr>
      <w:r>
        <w:t xml:space="preserve"> Average order value for time range.</w:t>
      </w:r>
    </w:p>
    <w:p w:rsidR="00442B07" w:rsidRDefault="00442B07" w:rsidP="00442B07">
      <w:r>
        <w:rPr>
          <w:noProof/>
          <w:lang w:val="en-US"/>
        </w:rPr>
        <w:drawing>
          <wp:inline distT="0" distB="0" distL="0" distR="0">
            <wp:extent cx="5932805" cy="3482340"/>
            <wp:effectExtent l="19050" t="19050" r="10795" b="22860"/>
            <wp:docPr id="3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4823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B07" w:rsidRDefault="00442B07" w:rsidP="00442B07"/>
    <w:p w:rsidR="00442B07" w:rsidRDefault="00442B07" w:rsidP="00442B07">
      <w:r>
        <w:rPr>
          <w:noProof/>
          <w:lang w:val="en-US"/>
        </w:rPr>
        <w:drawing>
          <wp:inline distT="0" distB="0" distL="0" distR="0">
            <wp:extent cx="5932805" cy="3482340"/>
            <wp:effectExtent l="19050" t="19050" r="10795" b="22860"/>
            <wp:docPr id="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4823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B07" w:rsidRDefault="00442B07" w:rsidP="00442B07"/>
    <w:p w:rsidR="00194F6A" w:rsidRDefault="00194F6A" w:rsidP="00442B07"/>
    <w:p w:rsidR="00194F6A" w:rsidRDefault="00194F6A" w:rsidP="00442B07"/>
    <w:p w:rsidR="00194F6A" w:rsidRDefault="00194F6A" w:rsidP="00442B07"/>
    <w:p w:rsidR="00194F6A" w:rsidRDefault="00194F6A" w:rsidP="00442B07"/>
    <w:p w:rsidR="00442B07" w:rsidRPr="00DF0CE4" w:rsidRDefault="00442B07" w:rsidP="006520B5">
      <w:pPr>
        <w:pStyle w:val="ListParagraph"/>
        <w:numPr>
          <w:ilvl w:val="1"/>
          <w:numId w:val="21"/>
        </w:numPr>
        <w:tabs>
          <w:tab w:val="left" w:pos="360"/>
        </w:tabs>
        <w:spacing w:after="0"/>
        <w:ind w:left="720"/>
        <w:contextualSpacing/>
        <w:rPr>
          <w:b/>
        </w:rPr>
      </w:pPr>
      <w:r w:rsidRPr="00DF0CE4">
        <w:rPr>
          <w:b/>
        </w:rPr>
        <w:lastRenderedPageBreak/>
        <w:t>Order Volume:</w:t>
      </w:r>
    </w:p>
    <w:p w:rsidR="00442B07" w:rsidRDefault="00442B07" w:rsidP="00FE7952">
      <w:pPr>
        <w:pStyle w:val="ListParagraph"/>
        <w:spacing w:after="0"/>
        <w:ind w:left="1440" w:hanging="720"/>
      </w:pPr>
      <w:r>
        <w:t>Displays how many orders have been placed over a given time period</w:t>
      </w:r>
    </w:p>
    <w:p w:rsidR="00442B07" w:rsidRDefault="00CC7106" w:rsidP="00194F6A">
      <w:pPr>
        <w:ind w:firstLine="1080"/>
      </w:pPr>
      <w:r>
        <w:t xml:space="preserve">         </w:t>
      </w:r>
      <w:r>
        <w:rPr>
          <w:noProof/>
          <w:lang w:val="en-US"/>
        </w:rPr>
        <w:t xml:space="preserve">            </w:t>
      </w:r>
      <w:r>
        <w:rPr>
          <w:noProof/>
          <w:lang w:val="en-US"/>
        </w:rPr>
        <w:drawing>
          <wp:inline distT="0" distB="0" distL="0" distR="0">
            <wp:extent cx="6115050" cy="3657600"/>
            <wp:effectExtent l="19050" t="19050" r="19050" b="19050"/>
            <wp:docPr id="3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6576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B07" w:rsidRDefault="00442B07" w:rsidP="00442B07">
      <w:pPr>
        <w:pStyle w:val="ListParagraph"/>
        <w:spacing w:after="0"/>
        <w:ind w:left="1440"/>
      </w:pPr>
    </w:p>
    <w:p w:rsidR="00442B07" w:rsidRDefault="00442B07" w:rsidP="00442B07">
      <w:pPr>
        <w:pStyle w:val="ListParagraph"/>
        <w:spacing w:after="0"/>
        <w:ind w:left="1440"/>
      </w:pPr>
    </w:p>
    <w:p w:rsidR="00442B07" w:rsidRDefault="00442B07" w:rsidP="006520B5">
      <w:pPr>
        <w:pStyle w:val="ListParagraph"/>
        <w:numPr>
          <w:ilvl w:val="1"/>
          <w:numId w:val="21"/>
        </w:numPr>
        <w:tabs>
          <w:tab w:val="left" w:pos="360"/>
          <w:tab w:val="left" w:pos="1080"/>
          <w:tab w:val="left" w:pos="1800"/>
        </w:tabs>
        <w:spacing w:after="0"/>
        <w:ind w:left="720"/>
        <w:contextualSpacing/>
        <w:rPr>
          <w:b/>
        </w:rPr>
      </w:pPr>
      <w:r w:rsidRPr="00DF0CE4">
        <w:rPr>
          <w:b/>
        </w:rPr>
        <w:t>Sales by Country:</w:t>
      </w:r>
    </w:p>
    <w:p w:rsidR="00442B07" w:rsidRDefault="00442B07" w:rsidP="00FE7952">
      <w:pPr>
        <w:pStyle w:val="ListParagraph"/>
        <w:spacing w:after="0"/>
      </w:pPr>
      <w:proofErr w:type="gramStart"/>
      <w:r>
        <w:t>Displays revenue by C</w:t>
      </w:r>
      <w:r w:rsidRPr="004160CD">
        <w:t>ountry</w:t>
      </w:r>
      <w:r>
        <w:t>.</w:t>
      </w:r>
      <w:proofErr w:type="gramEnd"/>
      <w:r>
        <w:t xml:space="preserve"> </w:t>
      </w:r>
    </w:p>
    <w:p w:rsidR="00442B07" w:rsidRDefault="00442B07" w:rsidP="00442B07">
      <w:r>
        <w:rPr>
          <w:noProof/>
          <w:lang w:val="en-US"/>
        </w:rPr>
        <w:drawing>
          <wp:inline distT="0" distB="0" distL="0" distR="0">
            <wp:extent cx="5932805" cy="3482340"/>
            <wp:effectExtent l="19050" t="19050" r="10795" b="22860"/>
            <wp:docPr id="3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4823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B07" w:rsidRDefault="00442B07" w:rsidP="00442B07"/>
    <w:p w:rsidR="00442B07" w:rsidRDefault="00442B07" w:rsidP="00442B07"/>
    <w:p w:rsidR="00442B07" w:rsidRDefault="00442B07" w:rsidP="00442B07"/>
    <w:p w:rsidR="00442B07" w:rsidRDefault="00442B07" w:rsidP="00442B07"/>
    <w:p w:rsidR="00442B07" w:rsidRPr="00021C72" w:rsidRDefault="00442B07" w:rsidP="006520B5">
      <w:pPr>
        <w:pStyle w:val="ListParagraph"/>
        <w:numPr>
          <w:ilvl w:val="1"/>
          <w:numId w:val="21"/>
        </w:numPr>
        <w:tabs>
          <w:tab w:val="left" w:pos="360"/>
          <w:tab w:val="left" w:pos="1080"/>
        </w:tabs>
        <w:spacing w:after="0"/>
        <w:ind w:left="720"/>
        <w:contextualSpacing/>
        <w:rPr>
          <w:b/>
        </w:rPr>
      </w:pPr>
      <w:r w:rsidRPr="00021C72">
        <w:rPr>
          <w:b/>
        </w:rPr>
        <w:t>Sales by hour :</w:t>
      </w:r>
    </w:p>
    <w:p w:rsidR="00442B07" w:rsidRDefault="00442B07" w:rsidP="00442B07">
      <w:pPr>
        <w:pStyle w:val="ListParagraph"/>
        <w:spacing w:after="0"/>
      </w:pPr>
      <w:proofErr w:type="gramStart"/>
      <w:r>
        <w:t>Displays o</w:t>
      </w:r>
      <w:r w:rsidRPr="00FA19B7">
        <w:t>verall sales by the hour over a 24 hours period.</w:t>
      </w:r>
      <w:proofErr w:type="gramEnd"/>
    </w:p>
    <w:p w:rsidR="00442B07" w:rsidRDefault="00442B07" w:rsidP="00442B07">
      <w:pPr>
        <w:ind w:firstLine="720"/>
      </w:pPr>
      <w:r>
        <w:rPr>
          <w:noProof/>
          <w:lang w:val="en-US"/>
        </w:rPr>
        <w:drawing>
          <wp:inline distT="0" distB="0" distL="0" distR="0">
            <wp:extent cx="5932805" cy="3482340"/>
            <wp:effectExtent l="19050" t="19050" r="10795" b="22860"/>
            <wp:docPr id="3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4823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B07" w:rsidRDefault="00442B07" w:rsidP="00442B07"/>
    <w:p w:rsidR="00442B07" w:rsidRPr="00021C72" w:rsidRDefault="00442B07" w:rsidP="006520B5">
      <w:pPr>
        <w:pStyle w:val="ListParagraph"/>
        <w:numPr>
          <w:ilvl w:val="1"/>
          <w:numId w:val="21"/>
        </w:numPr>
        <w:tabs>
          <w:tab w:val="left" w:pos="360"/>
          <w:tab w:val="left" w:pos="720"/>
        </w:tabs>
        <w:spacing w:after="0"/>
        <w:ind w:hanging="1080"/>
        <w:contextualSpacing/>
        <w:rPr>
          <w:b/>
        </w:rPr>
      </w:pPr>
      <w:r w:rsidRPr="00021C72">
        <w:rPr>
          <w:b/>
        </w:rPr>
        <w:t xml:space="preserve">Total sales : </w:t>
      </w:r>
    </w:p>
    <w:p w:rsidR="00442B07" w:rsidRDefault="00442B07" w:rsidP="00442B07">
      <w:pPr>
        <w:pStyle w:val="ListParagraph"/>
      </w:pPr>
      <w:r>
        <w:t>Displays total sales in a given time period</w:t>
      </w:r>
    </w:p>
    <w:p w:rsidR="00442B07" w:rsidRDefault="00442B07" w:rsidP="00442B07">
      <w:pPr>
        <w:pStyle w:val="ListParagraph"/>
      </w:pPr>
      <w:r>
        <w:rPr>
          <w:noProof/>
          <w:lang w:val="en-US" w:eastAsia="en-US"/>
        </w:rPr>
        <w:drawing>
          <wp:inline distT="0" distB="0" distL="0" distR="0">
            <wp:extent cx="5932805" cy="3482340"/>
            <wp:effectExtent l="19050" t="19050" r="10795" b="22860"/>
            <wp:docPr id="3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4823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16BD" w:rsidRDefault="00AD16BD" w:rsidP="00442B07">
      <w:pPr>
        <w:pStyle w:val="ListParagraph"/>
      </w:pPr>
    </w:p>
    <w:p w:rsidR="007C6C82" w:rsidRDefault="007C6C82" w:rsidP="00442B07">
      <w:pPr>
        <w:pStyle w:val="ListParagraph"/>
      </w:pPr>
    </w:p>
    <w:p w:rsidR="00442B07" w:rsidRPr="00021C72" w:rsidRDefault="00442B07" w:rsidP="006520B5">
      <w:pPr>
        <w:pStyle w:val="ListParagraph"/>
        <w:numPr>
          <w:ilvl w:val="1"/>
          <w:numId w:val="21"/>
        </w:numPr>
        <w:tabs>
          <w:tab w:val="left" w:pos="360"/>
          <w:tab w:val="left" w:pos="720"/>
          <w:tab w:val="left" w:pos="1170"/>
        </w:tabs>
        <w:ind w:hanging="1080"/>
        <w:contextualSpacing/>
        <w:rPr>
          <w:b/>
        </w:rPr>
      </w:pPr>
      <w:r w:rsidRPr="00021C72">
        <w:rPr>
          <w:b/>
        </w:rPr>
        <w:lastRenderedPageBreak/>
        <w:t>Sales per Category :</w:t>
      </w:r>
    </w:p>
    <w:p w:rsidR="00442B07" w:rsidRDefault="00442B07" w:rsidP="00442B07">
      <w:pPr>
        <w:pStyle w:val="ListParagraph"/>
      </w:pPr>
      <w:r>
        <w:t>Displays Sales per category for given time frame.</w:t>
      </w:r>
    </w:p>
    <w:p w:rsidR="000540BB" w:rsidRDefault="000540BB" w:rsidP="00442B07">
      <w:pPr>
        <w:pStyle w:val="ListParagraph"/>
      </w:pPr>
      <w:r>
        <w:rPr>
          <w:noProof/>
          <w:lang w:val="en-US" w:eastAsia="en-US"/>
        </w:rPr>
        <w:drawing>
          <wp:inline distT="0" distB="0" distL="0" distR="0">
            <wp:extent cx="5932805" cy="3657600"/>
            <wp:effectExtent l="19050" t="19050" r="10795" b="19050"/>
            <wp:docPr id="4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6576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16BD" w:rsidRDefault="00AD16BD" w:rsidP="00442B07">
      <w:pPr>
        <w:pStyle w:val="ListParagraph"/>
      </w:pPr>
    </w:p>
    <w:p w:rsidR="000540BB" w:rsidRDefault="000540BB" w:rsidP="00442B07">
      <w:pPr>
        <w:pStyle w:val="ListParagraph"/>
        <w:spacing w:after="0"/>
      </w:pPr>
    </w:p>
    <w:p w:rsidR="00442B07" w:rsidRPr="00021C72" w:rsidRDefault="00442B07" w:rsidP="006520B5">
      <w:pPr>
        <w:pStyle w:val="ListParagraph"/>
        <w:numPr>
          <w:ilvl w:val="1"/>
          <w:numId w:val="21"/>
        </w:numPr>
        <w:tabs>
          <w:tab w:val="left" w:pos="360"/>
          <w:tab w:val="left" w:pos="720"/>
        </w:tabs>
        <w:spacing w:after="0"/>
        <w:ind w:hanging="1080"/>
        <w:contextualSpacing/>
        <w:rPr>
          <w:b/>
        </w:rPr>
      </w:pPr>
      <w:r w:rsidRPr="00021C72">
        <w:rPr>
          <w:b/>
        </w:rPr>
        <w:t>Top selling products:</w:t>
      </w:r>
    </w:p>
    <w:p w:rsidR="00442B07" w:rsidRDefault="00442B07" w:rsidP="00442B07">
      <w:pPr>
        <w:pStyle w:val="ListParagraph"/>
      </w:pPr>
      <w:proofErr w:type="gramStart"/>
      <w:r>
        <w:t>Displays a list of the top 5 selling products across the system.</w:t>
      </w:r>
      <w:proofErr w:type="gramEnd"/>
    </w:p>
    <w:p w:rsidR="00442B07" w:rsidRDefault="00442B07" w:rsidP="00442B07">
      <w:pPr>
        <w:pStyle w:val="ListParagraph"/>
      </w:pPr>
      <w:r>
        <w:rPr>
          <w:noProof/>
          <w:lang w:val="en-US" w:eastAsia="en-US"/>
        </w:rPr>
        <w:drawing>
          <wp:inline distT="0" distB="0" distL="0" distR="0">
            <wp:extent cx="5932805" cy="3709035"/>
            <wp:effectExtent l="19050" t="19050" r="10795" b="24765"/>
            <wp:docPr id="3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70903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16BD" w:rsidRDefault="00AD16BD" w:rsidP="00442B07">
      <w:pPr>
        <w:pStyle w:val="ListParagraph"/>
      </w:pPr>
    </w:p>
    <w:p w:rsidR="00AD16BD" w:rsidRDefault="00AD16BD" w:rsidP="00442B07">
      <w:pPr>
        <w:pStyle w:val="ListParagraph"/>
      </w:pPr>
    </w:p>
    <w:p w:rsidR="00442B07" w:rsidRPr="00021C72" w:rsidRDefault="00442B07" w:rsidP="006520B5">
      <w:pPr>
        <w:pStyle w:val="ListParagraph"/>
        <w:numPr>
          <w:ilvl w:val="1"/>
          <w:numId w:val="21"/>
        </w:numPr>
        <w:tabs>
          <w:tab w:val="left" w:pos="360"/>
          <w:tab w:val="left" w:pos="720"/>
        </w:tabs>
        <w:spacing w:after="0"/>
        <w:ind w:hanging="1080"/>
        <w:contextualSpacing/>
        <w:rPr>
          <w:b/>
        </w:rPr>
      </w:pPr>
      <w:r w:rsidRPr="00021C72">
        <w:rPr>
          <w:b/>
        </w:rPr>
        <w:t>Sales per Region :</w:t>
      </w:r>
    </w:p>
    <w:p w:rsidR="00442B07" w:rsidRDefault="00442B07" w:rsidP="00442B07">
      <w:pPr>
        <w:pStyle w:val="ListParagraph"/>
      </w:pPr>
      <w:r>
        <w:t xml:space="preserve">Displays sales for each region of Country </w:t>
      </w:r>
    </w:p>
    <w:p w:rsidR="00442B07" w:rsidRDefault="0017573E" w:rsidP="00442B07">
      <w:pPr>
        <w:pStyle w:val="ListParagraph"/>
        <w:spacing w:after="0"/>
      </w:pPr>
      <w:r>
        <w:rPr>
          <w:noProof/>
          <w:lang w:val="en-US" w:eastAsia="en-US"/>
        </w:rPr>
        <w:drawing>
          <wp:inline distT="0" distB="0" distL="0" distR="0">
            <wp:extent cx="5791200" cy="3657600"/>
            <wp:effectExtent l="19050" t="19050" r="19050" b="19050"/>
            <wp:docPr id="4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365760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1D5" w:rsidRDefault="005861D5" w:rsidP="00442B07">
      <w:pPr>
        <w:pStyle w:val="ListParagraph"/>
        <w:spacing w:after="0"/>
      </w:pPr>
    </w:p>
    <w:p w:rsidR="00442B07" w:rsidRPr="00021C72" w:rsidRDefault="00442B07" w:rsidP="006520B5">
      <w:pPr>
        <w:pStyle w:val="ListParagraph"/>
        <w:numPr>
          <w:ilvl w:val="1"/>
          <w:numId w:val="21"/>
        </w:numPr>
        <w:tabs>
          <w:tab w:val="left" w:pos="360"/>
        </w:tabs>
        <w:spacing w:after="0"/>
        <w:ind w:left="720"/>
        <w:contextualSpacing/>
        <w:rPr>
          <w:b/>
        </w:rPr>
      </w:pPr>
      <w:r w:rsidRPr="00021C72">
        <w:rPr>
          <w:b/>
        </w:rPr>
        <w:t>Average Order Value By Site :</w:t>
      </w:r>
    </w:p>
    <w:p w:rsidR="00442B07" w:rsidRDefault="00442B07" w:rsidP="00442B07">
      <w:pPr>
        <w:pStyle w:val="ListParagraph"/>
      </w:pPr>
      <w:r w:rsidRPr="00590CC4">
        <w:t xml:space="preserve">Average </w:t>
      </w:r>
      <w:r>
        <w:t>order value for time range.</w:t>
      </w:r>
    </w:p>
    <w:p w:rsidR="00962FDA" w:rsidRDefault="00962FDA" w:rsidP="00442B07">
      <w:pPr>
        <w:pStyle w:val="ListParagraph"/>
        <w:spacing w:after="0"/>
      </w:pPr>
      <w:r w:rsidRPr="00962FDA">
        <w:rPr>
          <w:noProof/>
          <w:lang w:val="en-US" w:eastAsia="en-US"/>
        </w:rPr>
        <w:drawing>
          <wp:inline distT="0" distB="0" distL="0" distR="0">
            <wp:extent cx="5791200" cy="3228975"/>
            <wp:effectExtent l="19050" t="19050" r="19050" b="28575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894" cy="323215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16BD" w:rsidRDefault="00AD16BD" w:rsidP="00442B07">
      <w:pPr>
        <w:pStyle w:val="ListParagraph"/>
        <w:spacing w:after="0"/>
      </w:pPr>
    </w:p>
    <w:p w:rsidR="00442B07" w:rsidRPr="00590CC4" w:rsidRDefault="00442B07" w:rsidP="00442B07">
      <w:pPr>
        <w:pStyle w:val="ListParagraph"/>
        <w:spacing w:after="0"/>
      </w:pPr>
    </w:p>
    <w:p w:rsidR="00442B07" w:rsidRPr="00021C72" w:rsidRDefault="00442B07" w:rsidP="006520B5">
      <w:pPr>
        <w:pStyle w:val="ListParagraph"/>
        <w:numPr>
          <w:ilvl w:val="1"/>
          <w:numId w:val="21"/>
        </w:numPr>
        <w:spacing w:after="0"/>
        <w:ind w:left="720"/>
        <w:contextualSpacing/>
        <w:rPr>
          <w:b/>
        </w:rPr>
      </w:pPr>
      <w:r w:rsidRPr="00021C72">
        <w:rPr>
          <w:b/>
        </w:rPr>
        <w:lastRenderedPageBreak/>
        <w:t>Sales Per Region By Site:</w:t>
      </w:r>
    </w:p>
    <w:p w:rsidR="00442B07" w:rsidRDefault="00442B07" w:rsidP="00442B07">
      <w:pPr>
        <w:pStyle w:val="ListParagraph"/>
      </w:pPr>
      <w:r w:rsidRPr="00B41B19">
        <w:t xml:space="preserve">Displays </w:t>
      </w:r>
      <w:r>
        <w:t>sales for each region of Country (Site wise)</w:t>
      </w:r>
    </w:p>
    <w:p w:rsidR="00442B07" w:rsidRDefault="00F958C6" w:rsidP="00442B07">
      <w:pPr>
        <w:pStyle w:val="ListParagraph"/>
      </w:pPr>
      <w:r w:rsidRPr="00F958C6">
        <w:rPr>
          <w:noProof/>
          <w:lang w:val="en-US" w:eastAsia="en-US"/>
        </w:rPr>
        <w:drawing>
          <wp:inline distT="0" distB="0" distL="0" distR="0">
            <wp:extent cx="5857875" cy="3333750"/>
            <wp:effectExtent l="19050" t="19050" r="28575" b="19050"/>
            <wp:docPr id="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33375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B07" w:rsidRDefault="00442B07" w:rsidP="00442B07">
      <w:pPr>
        <w:pStyle w:val="ListParagraph"/>
        <w:spacing w:after="0"/>
      </w:pPr>
    </w:p>
    <w:p w:rsidR="00AD16BD" w:rsidRDefault="00AD16BD" w:rsidP="00442B07">
      <w:pPr>
        <w:pStyle w:val="ListParagraph"/>
        <w:spacing w:after="0"/>
      </w:pPr>
    </w:p>
    <w:p w:rsidR="00AD16BD" w:rsidRDefault="00AD16BD" w:rsidP="00442B07">
      <w:pPr>
        <w:pStyle w:val="ListParagraph"/>
        <w:spacing w:after="0"/>
      </w:pPr>
    </w:p>
    <w:p w:rsidR="00AD16BD" w:rsidRDefault="00AD16BD" w:rsidP="00442B07">
      <w:pPr>
        <w:pStyle w:val="ListParagraph"/>
        <w:spacing w:after="0"/>
      </w:pPr>
    </w:p>
    <w:p w:rsidR="00442B07" w:rsidRPr="00021C72" w:rsidRDefault="00442B07" w:rsidP="006520B5">
      <w:pPr>
        <w:pStyle w:val="ListParagraph"/>
        <w:numPr>
          <w:ilvl w:val="1"/>
          <w:numId w:val="21"/>
        </w:numPr>
        <w:ind w:left="720"/>
        <w:contextualSpacing/>
        <w:rPr>
          <w:b/>
        </w:rPr>
      </w:pPr>
      <w:r w:rsidRPr="00021C72">
        <w:rPr>
          <w:b/>
        </w:rPr>
        <w:t>Order Volume By Site:</w:t>
      </w:r>
    </w:p>
    <w:p w:rsidR="00442B07" w:rsidRPr="00B41B19" w:rsidRDefault="00442B07" w:rsidP="00442B07">
      <w:pPr>
        <w:pStyle w:val="ListParagraph"/>
      </w:pPr>
      <w:r>
        <w:t>Displays how many orders have been placed over given time period. (Site wise)</w:t>
      </w:r>
    </w:p>
    <w:p w:rsidR="00442B07" w:rsidRDefault="00593DAB" w:rsidP="00442B07">
      <w:pPr>
        <w:pStyle w:val="ListParagraph"/>
      </w:pPr>
      <w:r w:rsidRPr="00593DAB">
        <w:rPr>
          <w:noProof/>
          <w:lang w:val="en-US" w:eastAsia="en-US"/>
        </w:rPr>
        <w:drawing>
          <wp:inline distT="0" distB="0" distL="0" distR="0">
            <wp:extent cx="5857875" cy="3340828"/>
            <wp:effectExtent l="19050" t="19050" r="28575" b="11972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340828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16BD" w:rsidRDefault="00AD16BD" w:rsidP="00442B07">
      <w:pPr>
        <w:pStyle w:val="ListParagraph"/>
      </w:pPr>
    </w:p>
    <w:p w:rsidR="00593DAB" w:rsidRDefault="00593DAB" w:rsidP="00442B07">
      <w:pPr>
        <w:pStyle w:val="ListParagraph"/>
        <w:spacing w:after="0"/>
      </w:pPr>
    </w:p>
    <w:p w:rsidR="00442B07" w:rsidRPr="00021C72" w:rsidRDefault="00442B07" w:rsidP="006520B5">
      <w:pPr>
        <w:pStyle w:val="ListParagraph"/>
        <w:numPr>
          <w:ilvl w:val="1"/>
          <w:numId w:val="21"/>
        </w:numPr>
        <w:spacing w:after="0"/>
        <w:ind w:left="720"/>
        <w:contextualSpacing/>
        <w:rPr>
          <w:b/>
        </w:rPr>
      </w:pPr>
      <w:r w:rsidRPr="00021C72">
        <w:rPr>
          <w:b/>
        </w:rPr>
        <w:lastRenderedPageBreak/>
        <w:t>Sales Per Category By Site:</w:t>
      </w:r>
    </w:p>
    <w:p w:rsidR="00442B07" w:rsidRDefault="00442B07" w:rsidP="00442B07">
      <w:pPr>
        <w:pStyle w:val="ListParagraph"/>
      </w:pPr>
      <w:proofErr w:type="gramStart"/>
      <w:r>
        <w:t>Shows sales per category for a given time frame.</w:t>
      </w:r>
      <w:proofErr w:type="gramEnd"/>
      <w:r>
        <w:t xml:space="preserve">  (Site wise)</w:t>
      </w:r>
    </w:p>
    <w:p w:rsidR="00593DAB" w:rsidRDefault="00593DAB" w:rsidP="00442B07">
      <w:pPr>
        <w:pStyle w:val="ListParagraph"/>
      </w:pPr>
      <w:r w:rsidRPr="00593DAB">
        <w:rPr>
          <w:noProof/>
          <w:lang w:val="en-US" w:eastAsia="en-US"/>
        </w:rPr>
        <w:drawing>
          <wp:inline distT="0" distB="0" distL="0" distR="0">
            <wp:extent cx="5848350" cy="3333750"/>
            <wp:effectExtent l="19050" t="19050" r="19050" b="19050"/>
            <wp:docPr id="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333375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B07" w:rsidRDefault="00442B07" w:rsidP="00442B07">
      <w:pPr>
        <w:pStyle w:val="ListParagraph"/>
        <w:spacing w:after="0"/>
      </w:pPr>
    </w:p>
    <w:p w:rsidR="00AD16BD" w:rsidRDefault="00AD16BD" w:rsidP="00442B07">
      <w:pPr>
        <w:pStyle w:val="ListParagraph"/>
        <w:spacing w:after="0"/>
      </w:pPr>
    </w:p>
    <w:p w:rsidR="00AD16BD" w:rsidRDefault="00AD16BD" w:rsidP="00442B07">
      <w:pPr>
        <w:pStyle w:val="ListParagraph"/>
        <w:spacing w:after="0"/>
      </w:pPr>
    </w:p>
    <w:p w:rsidR="00AD16BD" w:rsidRDefault="00AD16BD" w:rsidP="00442B07">
      <w:pPr>
        <w:pStyle w:val="ListParagraph"/>
        <w:spacing w:after="0"/>
      </w:pPr>
    </w:p>
    <w:p w:rsidR="00442B07" w:rsidRPr="00021C72" w:rsidRDefault="00442B07" w:rsidP="006520B5">
      <w:pPr>
        <w:pStyle w:val="ListParagraph"/>
        <w:numPr>
          <w:ilvl w:val="1"/>
          <w:numId w:val="21"/>
        </w:numPr>
        <w:spacing w:after="0"/>
        <w:ind w:left="720"/>
        <w:contextualSpacing/>
        <w:rPr>
          <w:b/>
        </w:rPr>
      </w:pPr>
      <w:r w:rsidRPr="00021C72">
        <w:rPr>
          <w:b/>
        </w:rPr>
        <w:t>Sales By Country and Site:</w:t>
      </w:r>
    </w:p>
    <w:p w:rsidR="00442B07" w:rsidRDefault="00442B07" w:rsidP="00442B07">
      <w:pPr>
        <w:pStyle w:val="ListParagraph"/>
      </w:pPr>
      <w:proofErr w:type="gramStart"/>
      <w:r>
        <w:t>Displays revenue by Country.</w:t>
      </w:r>
      <w:proofErr w:type="gramEnd"/>
      <w:r>
        <w:t xml:space="preserve"> </w:t>
      </w:r>
      <w:r w:rsidRPr="004C3CEB">
        <w:t xml:space="preserve"> </w:t>
      </w:r>
      <w:r>
        <w:t>(Site wise)</w:t>
      </w:r>
    </w:p>
    <w:p w:rsidR="00593DAB" w:rsidRDefault="00593DAB" w:rsidP="00442B07">
      <w:pPr>
        <w:pStyle w:val="ListParagraph"/>
      </w:pPr>
      <w:r w:rsidRPr="00593DAB">
        <w:rPr>
          <w:noProof/>
          <w:lang w:val="en-US" w:eastAsia="en-US"/>
        </w:rPr>
        <w:drawing>
          <wp:inline distT="0" distB="0" distL="0" distR="0">
            <wp:extent cx="5848350" cy="3338830"/>
            <wp:effectExtent l="19050" t="19050" r="19050" b="13970"/>
            <wp:docPr id="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333883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16BD" w:rsidRDefault="00AD16BD" w:rsidP="00442B07">
      <w:pPr>
        <w:pStyle w:val="ListParagraph"/>
      </w:pPr>
    </w:p>
    <w:p w:rsidR="00442B07" w:rsidRDefault="00442B07" w:rsidP="00442B07">
      <w:pPr>
        <w:pStyle w:val="ListParagraph"/>
        <w:spacing w:after="0"/>
      </w:pPr>
    </w:p>
    <w:p w:rsidR="00442B07" w:rsidRPr="00021C72" w:rsidRDefault="00442B07" w:rsidP="006520B5">
      <w:pPr>
        <w:pStyle w:val="ListParagraph"/>
        <w:numPr>
          <w:ilvl w:val="1"/>
          <w:numId w:val="21"/>
        </w:numPr>
        <w:spacing w:after="0"/>
        <w:ind w:left="720"/>
        <w:contextualSpacing/>
        <w:rPr>
          <w:b/>
        </w:rPr>
      </w:pPr>
      <w:r w:rsidRPr="00021C72">
        <w:rPr>
          <w:b/>
        </w:rPr>
        <w:lastRenderedPageBreak/>
        <w:t>Sales By hour and site:</w:t>
      </w:r>
    </w:p>
    <w:p w:rsidR="00442B07" w:rsidRDefault="00442B07" w:rsidP="00442B07">
      <w:pPr>
        <w:pStyle w:val="ListParagraph"/>
      </w:pPr>
      <w:proofErr w:type="gramStart"/>
      <w:r>
        <w:t>Displays overall Sales by Hour over a 24 hours period.</w:t>
      </w:r>
      <w:proofErr w:type="gramEnd"/>
      <w:r>
        <w:t xml:space="preserve"> (Site wise)</w:t>
      </w:r>
    </w:p>
    <w:p w:rsidR="00593DAB" w:rsidRDefault="00593DAB" w:rsidP="00442B07">
      <w:pPr>
        <w:pStyle w:val="ListParagraph"/>
      </w:pPr>
      <w:r w:rsidRPr="00593DAB">
        <w:rPr>
          <w:noProof/>
          <w:lang w:val="en-US" w:eastAsia="en-US"/>
        </w:rPr>
        <w:drawing>
          <wp:inline distT="0" distB="0" distL="0" distR="0">
            <wp:extent cx="5810250" cy="3338830"/>
            <wp:effectExtent l="19050" t="19050" r="19050" b="13970"/>
            <wp:docPr id="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33883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16BD" w:rsidRDefault="00AD16BD" w:rsidP="00442B07">
      <w:pPr>
        <w:pStyle w:val="ListParagraph"/>
      </w:pPr>
    </w:p>
    <w:p w:rsidR="00442B07" w:rsidRDefault="00442B07" w:rsidP="00442B07">
      <w:pPr>
        <w:pStyle w:val="ListParagraph"/>
        <w:spacing w:after="0"/>
      </w:pPr>
    </w:p>
    <w:p w:rsidR="00442B07" w:rsidRPr="00021C72" w:rsidRDefault="00442B07" w:rsidP="006520B5">
      <w:pPr>
        <w:pStyle w:val="ListParagraph"/>
        <w:numPr>
          <w:ilvl w:val="1"/>
          <w:numId w:val="21"/>
        </w:numPr>
        <w:spacing w:after="0"/>
        <w:ind w:left="720"/>
        <w:contextualSpacing/>
        <w:rPr>
          <w:b/>
        </w:rPr>
      </w:pPr>
      <w:r w:rsidRPr="00021C72">
        <w:rPr>
          <w:b/>
        </w:rPr>
        <w:t>Top Selling Products By Site:</w:t>
      </w:r>
    </w:p>
    <w:p w:rsidR="00442B07" w:rsidRDefault="00442B07" w:rsidP="00442B07">
      <w:pPr>
        <w:pStyle w:val="ListParagraph"/>
        <w:spacing w:after="0"/>
      </w:pPr>
      <w:proofErr w:type="gramStart"/>
      <w:r>
        <w:t>Displays a list of the top 5 selling products across the system.</w:t>
      </w:r>
      <w:proofErr w:type="gramEnd"/>
      <w:r>
        <w:t xml:space="preserve"> (Site wise)</w:t>
      </w:r>
    </w:p>
    <w:p w:rsidR="00442B07" w:rsidRDefault="00AA0AFF" w:rsidP="00442B07">
      <w:r>
        <w:t xml:space="preserve">        </w:t>
      </w:r>
      <w:r w:rsidR="008C60DE">
        <w:t xml:space="preserve">      </w:t>
      </w:r>
      <w:r w:rsidR="008C60DE">
        <w:rPr>
          <w:noProof/>
          <w:lang w:val="en-US"/>
        </w:rPr>
        <w:drawing>
          <wp:inline distT="0" distB="0" distL="0" distR="0">
            <wp:extent cx="5781675" cy="3657600"/>
            <wp:effectExtent l="19050" t="19050" r="28575" b="19050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36576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C82" w:rsidRDefault="007C6C82" w:rsidP="00442B07"/>
    <w:p w:rsidR="00AA0AFF" w:rsidRDefault="00AA0AFF" w:rsidP="00442B07"/>
    <w:p w:rsidR="00442B07" w:rsidRPr="00021C72" w:rsidRDefault="00442B07" w:rsidP="006520B5">
      <w:pPr>
        <w:pStyle w:val="ListParagraph"/>
        <w:numPr>
          <w:ilvl w:val="1"/>
          <w:numId w:val="21"/>
        </w:numPr>
        <w:spacing w:after="0"/>
        <w:ind w:left="720"/>
        <w:contextualSpacing/>
        <w:rPr>
          <w:b/>
        </w:rPr>
      </w:pPr>
      <w:r w:rsidRPr="00021C72">
        <w:rPr>
          <w:b/>
        </w:rPr>
        <w:lastRenderedPageBreak/>
        <w:t>Total sales By Site:</w:t>
      </w:r>
    </w:p>
    <w:p w:rsidR="00442B07" w:rsidRDefault="00442B07" w:rsidP="00442B07">
      <w:pPr>
        <w:pStyle w:val="ListParagraph"/>
      </w:pPr>
      <w:proofErr w:type="gramStart"/>
      <w:r>
        <w:t>Displays total sales in a given time period by site.</w:t>
      </w:r>
      <w:proofErr w:type="gramEnd"/>
    </w:p>
    <w:p w:rsidR="00593DAB" w:rsidRDefault="00EF4F05" w:rsidP="00442B07">
      <w:pPr>
        <w:pStyle w:val="ListParagraph"/>
      </w:pPr>
      <w:r w:rsidRPr="00EF4F05">
        <w:rPr>
          <w:noProof/>
          <w:lang w:val="en-US" w:eastAsia="en-US"/>
        </w:rPr>
        <w:drawing>
          <wp:inline distT="0" distB="0" distL="0" distR="0">
            <wp:extent cx="5810250" cy="3338830"/>
            <wp:effectExtent l="19050" t="19050" r="19050" b="13970"/>
            <wp:docPr id="2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33883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C82" w:rsidRDefault="007C6C82" w:rsidP="00442B07">
      <w:pPr>
        <w:pStyle w:val="ListParagraph"/>
      </w:pPr>
    </w:p>
    <w:p w:rsidR="007C6C82" w:rsidRDefault="007C6C82" w:rsidP="00442B07">
      <w:pPr>
        <w:pStyle w:val="ListParagraph"/>
      </w:pPr>
    </w:p>
    <w:p w:rsidR="007C6C82" w:rsidRDefault="007C6C82" w:rsidP="00442B07">
      <w:pPr>
        <w:pStyle w:val="ListParagraph"/>
      </w:pPr>
    </w:p>
    <w:p w:rsidR="007C6C82" w:rsidRDefault="007C6C82" w:rsidP="00442B07">
      <w:pPr>
        <w:pStyle w:val="ListParagraph"/>
      </w:pPr>
    </w:p>
    <w:p w:rsidR="007C6C82" w:rsidRDefault="007C6C82" w:rsidP="00442B07">
      <w:pPr>
        <w:pStyle w:val="ListParagraph"/>
      </w:pPr>
    </w:p>
    <w:p w:rsidR="007C6C82" w:rsidRDefault="007C6C82" w:rsidP="00442B07">
      <w:pPr>
        <w:pStyle w:val="ListParagraph"/>
      </w:pPr>
    </w:p>
    <w:p w:rsidR="007C6C82" w:rsidRDefault="007C6C82" w:rsidP="00442B07">
      <w:pPr>
        <w:pStyle w:val="ListParagraph"/>
      </w:pPr>
    </w:p>
    <w:p w:rsidR="007C6C82" w:rsidRDefault="007C6C82" w:rsidP="00442B07">
      <w:pPr>
        <w:pStyle w:val="ListParagraph"/>
      </w:pPr>
    </w:p>
    <w:p w:rsidR="007C6C82" w:rsidRDefault="007C6C82" w:rsidP="00442B07">
      <w:pPr>
        <w:pStyle w:val="ListParagraph"/>
      </w:pPr>
    </w:p>
    <w:p w:rsidR="007C6C82" w:rsidRDefault="007C6C82" w:rsidP="00442B07">
      <w:pPr>
        <w:pStyle w:val="ListParagraph"/>
      </w:pPr>
    </w:p>
    <w:p w:rsidR="007C6C82" w:rsidRDefault="007C6C82" w:rsidP="00442B07">
      <w:pPr>
        <w:pStyle w:val="ListParagraph"/>
      </w:pPr>
    </w:p>
    <w:p w:rsidR="007C6C82" w:rsidRDefault="007C6C82" w:rsidP="00442B07">
      <w:pPr>
        <w:pStyle w:val="ListParagraph"/>
      </w:pPr>
    </w:p>
    <w:p w:rsidR="007C6C82" w:rsidRDefault="007C6C82" w:rsidP="00442B07">
      <w:pPr>
        <w:pStyle w:val="ListParagraph"/>
      </w:pPr>
    </w:p>
    <w:p w:rsidR="007C6C82" w:rsidRDefault="007C6C82" w:rsidP="00442B07">
      <w:pPr>
        <w:pStyle w:val="ListParagraph"/>
      </w:pPr>
    </w:p>
    <w:p w:rsidR="008B6AE9" w:rsidRDefault="008B6AE9" w:rsidP="00442B07">
      <w:pPr>
        <w:pStyle w:val="ListParagraph"/>
      </w:pPr>
    </w:p>
    <w:p w:rsidR="008B6AE9" w:rsidRDefault="008B6AE9" w:rsidP="00442B07">
      <w:pPr>
        <w:pStyle w:val="ListParagraph"/>
      </w:pPr>
    </w:p>
    <w:p w:rsidR="007C6C82" w:rsidRDefault="007C6C82" w:rsidP="00442B07">
      <w:pPr>
        <w:pStyle w:val="ListParagraph"/>
      </w:pPr>
    </w:p>
    <w:p w:rsidR="007C6C82" w:rsidRDefault="007C6C82" w:rsidP="00442B07">
      <w:pPr>
        <w:pStyle w:val="ListParagraph"/>
      </w:pPr>
    </w:p>
    <w:p w:rsidR="007C6C82" w:rsidRDefault="007C6C82" w:rsidP="00442B07">
      <w:pPr>
        <w:pStyle w:val="ListParagraph"/>
      </w:pPr>
    </w:p>
    <w:p w:rsidR="002F08B3" w:rsidRDefault="002F08B3" w:rsidP="002F08B3">
      <w:pPr>
        <w:pStyle w:val="IS-Heading2"/>
        <w:tabs>
          <w:tab w:val="clear" w:pos="1206"/>
          <w:tab w:val="num" w:pos="1170"/>
        </w:tabs>
        <w:ind w:hanging="1026"/>
        <w:rPr>
          <w:szCs w:val="32"/>
          <w:lang w:val="en-US"/>
        </w:rPr>
      </w:pPr>
      <w:bookmarkStart w:id="34" w:name="_Toc440546921"/>
      <w:r>
        <w:rPr>
          <w:szCs w:val="32"/>
          <w:lang w:val="en-US"/>
        </w:rPr>
        <w:lastRenderedPageBreak/>
        <w:t>Download Reports</w:t>
      </w:r>
      <w:bookmarkEnd w:id="34"/>
    </w:p>
    <w:p w:rsidR="00547AF1" w:rsidRPr="00E458FD" w:rsidRDefault="00547AF1" w:rsidP="00547AF1">
      <w:pPr>
        <w:pStyle w:val="NormalWeb"/>
        <w:ind w:left="180"/>
        <w:rPr>
          <w:rFonts w:asciiTheme="minorHAnsi" w:hAnsiTheme="minorHAnsi"/>
          <w:sz w:val="22"/>
          <w:szCs w:val="22"/>
        </w:rPr>
      </w:pPr>
      <w:r w:rsidRPr="00E458FD">
        <w:rPr>
          <w:rFonts w:asciiTheme="minorHAnsi" w:hAnsiTheme="minorHAnsi"/>
          <w:sz w:val="22"/>
          <w:szCs w:val="22"/>
        </w:rPr>
        <w:t xml:space="preserve">The hybris Report Cockpit enables you to download chosen reports to as Adobe Acrobat PDF or Microsoft Excel spreadsheet files. To download </w:t>
      </w:r>
      <w:r w:rsidR="00B97FBE" w:rsidRPr="00E458FD">
        <w:rPr>
          <w:rFonts w:asciiTheme="minorHAnsi" w:hAnsiTheme="minorHAnsi"/>
          <w:sz w:val="22"/>
          <w:szCs w:val="22"/>
        </w:rPr>
        <w:t>reports perform</w:t>
      </w:r>
      <w:r w:rsidRPr="00E458FD">
        <w:rPr>
          <w:rFonts w:asciiTheme="minorHAnsi" w:hAnsiTheme="minorHAnsi"/>
          <w:sz w:val="22"/>
          <w:szCs w:val="22"/>
        </w:rPr>
        <w:t xml:space="preserve"> following steps:</w:t>
      </w:r>
    </w:p>
    <w:p w:rsidR="00547AF1" w:rsidRPr="00E458FD" w:rsidRDefault="00547AF1" w:rsidP="006520B5">
      <w:pPr>
        <w:numPr>
          <w:ilvl w:val="0"/>
          <w:numId w:val="22"/>
        </w:numPr>
        <w:kinsoku/>
        <w:spacing w:before="100" w:beforeAutospacing="1" w:after="100" w:afterAutospacing="1" w:line="240" w:lineRule="auto"/>
      </w:pPr>
      <w:r w:rsidRPr="00E458FD">
        <w:t xml:space="preserve">Click one of the export icons from the top right-hand side of each </w:t>
      </w:r>
      <w:r w:rsidR="00283B3C">
        <w:t xml:space="preserve">Report </w:t>
      </w:r>
      <w:r w:rsidRPr="00E458FD">
        <w:t>widget</w:t>
      </w:r>
      <w:proofErr w:type="gramStart"/>
      <w:r w:rsidRPr="00E458FD">
        <w:t>:</w:t>
      </w:r>
      <w:r w:rsidR="00AE6972">
        <w:t xml:space="preserve"> </w:t>
      </w:r>
      <w:proofErr w:type="gramEnd"/>
      <w:r w:rsidRPr="00E458FD">
        <w:rPr>
          <w:noProof/>
          <w:lang w:val="en-US"/>
        </w:rPr>
        <w:drawing>
          <wp:inline distT="0" distB="0" distL="0" distR="0">
            <wp:extent cx="476250" cy="190500"/>
            <wp:effectExtent l="19050" t="0" r="0" b="0"/>
            <wp:docPr id="3" name="Picture 19" descr="ReportCockpitFormatIc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portCockpitFormatIcons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58FD">
        <w:t>.</w:t>
      </w:r>
    </w:p>
    <w:p w:rsidR="00547AF1" w:rsidRDefault="00547AF1" w:rsidP="006520B5">
      <w:pPr>
        <w:numPr>
          <w:ilvl w:val="0"/>
          <w:numId w:val="22"/>
        </w:numPr>
        <w:kinsoku/>
        <w:spacing w:before="100" w:beforeAutospacing="1" w:after="100" w:afterAutospacing="1" w:line="240" w:lineRule="auto"/>
      </w:pPr>
      <w:r w:rsidRPr="00E458FD">
        <w:t>Choose the download location and accept it.</w:t>
      </w:r>
    </w:p>
    <w:p w:rsidR="00547AF1" w:rsidRDefault="002A25B4" w:rsidP="00FD31F5">
      <w:pPr>
        <w:pStyle w:val="IS-Heading2"/>
        <w:numPr>
          <w:ilvl w:val="0"/>
          <w:numId w:val="0"/>
        </w:numPr>
        <w:spacing w:before="0" w:after="0"/>
        <w:ind w:left="1206" w:hanging="936"/>
        <w:rPr>
          <w:szCs w:val="32"/>
          <w:lang w:val="en-US"/>
        </w:rPr>
      </w:pPr>
      <w:r>
        <w:rPr>
          <w:noProof/>
          <w:szCs w:val="32"/>
          <w:lang w:val="en-US"/>
        </w:rPr>
        <w:drawing>
          <wp:inline distT="0" distB="0" distL="0" distR="0">
            <wp:extent cx="6181725" cy="3419475"/>
            <wp:effectExtent l="19050" t="19050" r="28575" b="28575"/>
            <wp:docPr id="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41947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BE9" w:rsidRDefault="00FD31F5" w:rsidP="00FD31F5">
      <w:pPr>
        <w:spacing w:before="100" w:beforeAutospacing="1" w:after="100" w:afterAutospacing="1" w:line="240" w:lineRule="auto"/>
        <w:ind w:left="360"/>
      </w:pPr>
      <w:r>
        <w:t xml:space="preserve">4. </w:t>
      </w:r>
      <w:r w:rsidR="00053790">
        <w:t>Reports in PDF &amp; Excel</w:t>
      </w:r>
      <w:r w:rsidR="00A72A94" w:rsidRPr="00E458FD">
        <w:t>.</w:t>
      </w:r>
    </w:p>
    <w:tbl>
      <w:tblPr>
        <w:tblStyle w:val="TableGrid"/>
        <w:tblW w:w="0" w:type="auto"/>
        <w:tblInd w:w="1098" w:type="dxa"/>
        <w:tblLook w:val="04A0"/>
      </w:tblPr>
      <w:tblGrid>
        <w:gridCol w:w="4460"/>
        <w:gridCol w:w="4540"/>
      </w:tblGrid>
      <w:tr w:rsidR="00D93BE9" w:rsidTr="00DD73CF">
        <w:tc>
          <w:tcPr>
            <w:tcW w:w="4460" w:type="dxa"/>
          </w:tcPr>
          <w:p w:rsidR="00D93BE9" w:rsidRDefault="00A515F7" w:rsidP="00A515F7">
            <w:pPr>
              <w:pStyle w:val="ListParagraph"/>
              <w:spacing w:before="100" w:beforeAutospacing="1" w:after="100" w:afterAutospacing="1" w:line="240" w:lineRule="auto"/>
              <w:ind w:left="0"/>
              <w:jc w:val="center"/>
            </w:pPr>
            <w:r>
              <w:object w:dxaOrig="1551" w:dyaOrig="100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7.25pt;height:50.25pt" o:ole="">
                  <v:imagedata r:id="rId38" o:title=""/>
                </v:shape>
                <o:OLEObject Type="Embed" ProgID="AcroExch.Document.11" ShapeID="_x0000_i1025" DrawAspect="Icon" ObjectID="_1514652824" r:id="rId39"/>
              </w:object>
            </w:r>
          </w:p>
        </w:tc>
        <w:tc>
          <w:tcPr>
            <w:tcW w:w="4540" w:type="dxa"/>
          </w:tcPr>
          <w:p w:rsidR="00D93BE9" w:rsidRDefault="00A515F7" w:rsidP="00A515F7">
            <w:pPr>
              <w:pStyle w:val="ListParagraph"/>
              <w:spacing w:before="100" w:beforeAutospacing="1" w:after="100" w:afterAutospacing="1" w:line="240" w:lineRule="auto"/>
              <w:ind w:left="0"/>
              <w:jc w:val="center"/>
            </w:pPr>
            <w:r>
              <w:object w:dxaOrig="1551" w:dyaOrig="1004">
                <v:shape id="_x0000_i1026" type="#_x0000_t75" style="width:77.25pt;height:50.25pt" o:ole="">
                  <v:imagedata r:id="rId40" o:title=""/>
                </v:shape>
                <o:OLEObject Type="Embed" ProgID="Excel.Sheet.8" ShapeID="_x0000_i1026" DrawAspect="Icon" ObjectID="_1514652825" r:id="rId41"/>
              </w:object>
            </w:r>
          </w:p>
        </w:tc>
      </w:tr>
    </w:tbl>
    <w:p w:rsidR="00A60A45" w:rsidRDefault="00A60A45" w:rsidP="00A60A45">
      <w:pPr>
        <w:pStyle w:val="IS-Heading2"/>
        <w:numPr>
          <w:ilvl w:val="0"/>
          <w:numId w:val="0"/>
        </w:numPr>
        <w:ind w:left="270"/>
        <w:rPr>
          <w:szCs w:val="32"/>
          <w:lang w:val="en-US"/>
        </w:rPr>
      </w:pPr>
      <w:bookmarkStart w:id="35" w:name="_Toc440546922"/>
    </w:p>
    <w:p w:rsidR="00FC461E" w:rsidRDefault="00FC461E" w:rsidP="00FC461E">
      <w:pPr>
        <w:pStyle w:val="IS-Heading2"/>
        <w:tabs>
          <w:tab w:val="clear" w:pos="1206"/>
          <w:tab w:val="num" w:pos="1170"/>
        </w:tabs>
        <w:ind w:hanging="1026"/>
        <w:rPr>
          <w:szCs w:val="32"/>
          <w:lang w:val="en-US"/>
        </w:rPr>
      </w:pPr>
      <w:r>
        <w:rPr>
          <w:szCs w:val="32"/>
          <w:lang w:val="en-US"/>
        </w:rPr>
        <w:t>Create Custom Reports</w:t>
      </w:r>
      <w:r w:rsidR="00EE7E39">
        <w:rPr>
          <w:szCs w:val="32"/>
          <w:lang w:val="en-US"/>
        </w:rPr>
        <w:t xml:space="preserve"> (Jasper Reports)</w:t>
      </w:r>
      <w:bookmarkEnd w:id="35"/>
    </w:p>
    <w:p w:rsidR="00CB7F00" w:rsidRDefault="00CB7F00" w:rsidP="00CB7F00">
      <w:pPr>
        <w:pStyle w:val="IS-Heading2"/>
        <w:numPr>
          <w:ilvl w:val="0"/>
          <w:numId w:val="0"/>
        </w:numPr>
        <w:spacing w:before="0"/>
        <w:ind w:left="1206"/>
        <w:rPr>
          <w:szCs w:val="32"/>
          <w:lang w:val="en-US"/>
        </w:rPr>
      </w:pPr>
    </w:p>
    <w:p w:rsidR="00CB7F00" w:rsidRDefault="00CB7F00" w:rsidP="00991C40">
      <w:pPr>
        <w:spacing w:after="240"/>
        <w:ind w:firstLine="180"/>
      </w:pPr>
      <w:r>
        <w:t>This section provides information on how to create your own report</w:t>
      </w:r>
      <w:r w:rsidR="00902157">
        <w:t>\</w:t>
      </w:r>
      <w:proofErr w:type="spellStart"/>
      <w:r w:rsidR="00902157">
        <w:t>iReport</w:t>
      </w:r>
      <w:proofErr w:type="spellEnd"/>
      <w:r>
        <w:t xml:space="preserve"> file (.jrxml) and where to create.</w:t>
      </w:r>
    </w:p>
    <w:p w:rsidR="00991C40" w:rsidRDefault="00991C40" w:rsidP="006520B5">
      <w:pPr>
        <w:pStyle w:val="ListParagraph"/>
        <w:numPr>
          <w:ilvl w:val="0"/>
          <w:numId w:val="23"/>
        </w:numPr>
        <w:spacing w:after="240"/>
        <w:contextualSpacing/>
      </w:pPr>
      <w:r>
        <w:t>Go to your eclipse where you have configured your site.</w:t>
      </w:r>
    </w:p>
    <w:p w:rsidR="00991C40" w:rsidRPr="008C66C6" w:rsidRDefault="00991C40" w:rsidP="006520B5">
      <w:pPr>
        <w:pStyle w:val="ListParagraph"/>
        <w:numPr>
          <w:ilvl w:val="0"/>
          <w:numId w:val="23"/>
        </w:numPr>
        <w:spacing w:after="0"/>
        <w:contextualSpacing/>
      </w:pPr>
      <w:r>
        <w:t xml:space="preserve">Go to -&gt;  </w:t>
      </w:r>
      <w:r w:rsidR="00F83E3F" w:rsidRPr="00F83E3F">
        <w:rPr>
          <w:b/>
        </w:rPr>
        <w:t>b2bassetscockpits\resources\b2bassetscockpits\reportcockpit\reports\mysql</w:t>
      </w:r>
    </w:p>
    <w:p w:rsidR="008C66C6" w:rsidRPr="00CB6C26" w:rsidRDefault="008C66C6" w:rsidP="008C66C6">
      <w:pPr>
        <w:pStyle w:val="ListParagraph"/>
        <w:spacing w:after="0"/>
        <w:contextualSpacing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3228975" cy="5057775"/>
            <wp:effectExtent l="19050" t="19050" r="28575" b="28575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505777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0797" w:rsidRDefault="00540797" w:rsidP="006520B5">
      <w:pPr>
        <w:pStyle w:val="ListParagraph"/>
        <w:numPr>
          <w:ilvl w:val="0"/>
          <w:numId w:val="23"/>
        </w:numPr>
        <w:spacing w:after="0"/>
        <w:contextualSpacing/>
      </w:pPr>
      <w:r>
        <w:t xml:space="preserve">We are using MySql database, so we are going to create report file </w:t>
      </w:r>
      <w:r w:rsidR="00931C8A">
        <w:t>in...</w:t>
      </w:r>
      <w:r w:rsidRPr="005A4639">
        <w:rPr>
          <w:b/>
        </w:rPr>
        <w:t>\mysql</w:t>
      </w:r>
      <w:r>
        <w:t xml:space="preserve">  location</w:t>
      </w:r>
    </w:p>
    <w:p w:rsidR="00540797" w:rsidRDefault="00540797" w:rsidP="006520B5">
      <w:pPr>
        <w:pStyle w:val="ListParagraph"/>
        <w:numPr>
          <w:ilvl w:val="0"/>
          <w:numId w:val="23"/>
        </w:numPr>
        <w:spacing w:after="0"/>
        <w:contextualSpacing/>
      </w:pPr>
      <w:r>
        <w:t>You can use location according to your database (i.e</w:t>
      </w:r>
      <w:r w:rsidR="00931C8A">
        <w:t xml:space="preserve">. </w:t>
      </w:r>
      <w:r w:rsidR="00931C8A" w:rsidRPr="005A4639">
        <w:rPr>
          <w:b/>
        </w:rPr>
        <w:t xml:space="preserve"> ...</w:t>
      </w:r>
      <w:r w:rsidRPr="005A4639">
        <w:rPr>
          <w:b/>
        </w:rPr>
        <w:t>\hsqldb</w:t>
      </w:r>
      <w:r>
        <w:t xml:space="preserve"> </w:t>
      </w:r>
      <w:r w:rsidR="00931C8A">
        <w:t>or...</w:t>
      </w:r>
      <w:r w:rsidRPr="005A4639">
        <w:rPr>
          <w:b/>
        </w:rPr>
        <w:t>\oracle</w:t>
      </w:r>
      <w:r>
        <w:t>).</w:t>
      </w:r>
    </w:p>
    <w:p w:rsidR="00540797" w:rsidRDefault="00540797" w:rsidP="006520B5">
      <w:pPr>
        <w:pStyle w:val="ListParagraph"/>
        <w:numPr>
          <w:ilvl w:val="0"/>
          <w:numId w:val="23"/>
        </w:numPr>
        <w:spacing w:after="0"/>
        <w:contextualSpacing/>
      </w:pPr>
      <w:r>
        <w:t xml:space="preserve">Create file </w:t>
      </w:r>
      <w:r w:rsidRPr="008F7627">
        <w:rPr>
          <w:b/>
        </w:rPr>
        <w:t>Test.jrxml</w:t>
      </w:r>
      <w:r>
        <w:rPr>
          <w:b/>
        </w:rPr>
        <w:t xml:space="preserve"> </w:t>
      </w:r>
      <w:r>
        <w:t>at given location.</w:t>
      </w:r>
      <w:r w:rsidR="00B05286">
        <w:t xml:space="preserve"> [commented </w:t>
      </w:r>
      <w:r w:rsidR="00B05286" w:rsidRPr="00B05286">
        <w:rPr>
          <w:rFonts w:ascii="Consolas" w:eastAsia="Times New Roman" w:hAnsi="Consolas" w:cs="Consolas"/>
          <w:highlight w:val="lightGray"/>
          <w:lang w:val="en-US"/>
        </w:rPr>
        <w:t>&lt;!-- &lt;field name="CODE" class="java.lang.String"/&gt; --&gt;</w:t>
      </w:r>
      <w:r w:rsidR="002156C9">
        <w:rPr>
          <w:rFonts w:ascii="Consolas" w:eastAsia="Times New Roman" w:hAnsi="Consolas" w:cs="Consolas"/>
          <w:lang w:val="en-US"/>
        </w:rPr>
        <w:t xml:space="preserve"> </w:t>
      </w:r>
      <w:r w:rsidR="002156C9" w:rsidRPr="002156C9">
        <w:rPr>
          <w:rFonts w:ascii="Arial" w:eastAsia="Times New Roman" w:hAnsi="Arial" w:cs="Arial"/>
          <w:sz w:val="20"/>
          <w:szCs w:val="20"/>
          <w:lang w:val="en-US"/>
        </w:rPr>
        <w:t>in that file for CODE error</w:t>
      </w:r>
      <w:r w:rsidR="00B05286">
        <w:t>]</w:t>
      </w:r>
    </w:p>
    <w:p w:rsidR="0086629C" w:rsidRDefault="0086629C" w:rsidP="0086629C">
      <w:pPr>
        <w:pStyle w:val="ListParagraph"/>
        <w:spacing w:after="0"/>
        <w:contextualSpacing/>
      </w:pPr>
      <w:r w:rsidRPr="0086629C">
        <w:rPr>
          <w:highlight w:val="lightGray"/>
        </w:rPr>
        <w:object w:dxaOrig="1551" w:dyaOrig="1004">
          <v:shape id="_x0000_i1027" type="#_x0000_t75" style="width:77.25pt;height:50.25pt" o:ole="">
            <v:imagedata r:id="rId43" o:title=""/>
          </v:shape>
          <o:OLEObject Type="Embed" ProgID="Package" ShapeID="_x0000_i1027" DrawAspect="Icon" ObjectID="_1514652826" r:id="rId44"/>
        </w:object>
      </w:r>
    </w:p>
    <w:p w:rsidR="00540797" w:rsidRDefault="00540797" w:rsidP="006520B5">
      <w:pPr>
        <w:pStyle w:val="ListParagraph"/>
        <w:numPr>
          <w:ilvl w:val="0"/>
          <w:numId w:val="23"/>
        </w:numPr>
        <w:spacing w:after="0"/>
        <w:contextualSpacing/>
      </w:pPr>
      <w:r>
        <w:t>You can add your own code in same &lt;&gt; tag format.</w:t>
      </w:r>
    </w:p>
    <w:p w:rsidR="00540797" w:rsidRDefault="00540797" w:rsidP="006520B5">
      <w:pPr>
        <w:pStyle w:val="ListParagraph"/>
        <w:numPr>
          <w:ilvl w:val="0"/>
          <w:numId w:val="23"/>
        </w:numPr>
        <w:spacing w:after="0"/>
        <w:contextualSpacing/>
      </w:pPr>
      <w:r>
        <w:t xml:space="preserve">Upload the Test.jrxml file to the </w:t>
      </w:r>
      <w:r w:rsidRPr="008F7627">
        <w:rPr>
          <w:b/>
        </w:rPr>
        <w:t xml:space="preserve">Hybris </w:t>
      </w:r>
      <w:r w:rsidR="00520FFA" w:rsidRPr="008F7627">
        <w:rPr>
          <w:b/>
        </w:rPr>
        <w:t>Report</w:t>
      </w:r>
      <w:r w:rsidRPr="008F7627">
        <w:rPr>
          <w:b/>
        </w:rPr>
        <w:t xml:space="preserve"> Cockpit</w:t>
      </w:r>
      <w:r>
        <w:t xml:space="preserve"> as follows.</w:t>
      </w:r>
    </w:p>
    <w:p w:rsidR="00442B07" w:rsidRDefault="00442B07" w:rsidP="00F3541D">
      <w:pPr>
        <w:pStyle w:val="IS-Heading2"/>
        <w:numPr>
          <w:ilvl w:val="0"/>
          <w:numId w:val="0"/>
        </w:numPr>
        <w:spacing w:before="0" w:after="0" w:line="240" w:lineRule="auto"/>
        <w:ind w:firstLine="1350"/>
        <w:rPr>
          <w:b w:val="0"/>
          <w:sz w:val="20"/>
          <w:szCs w:val="20"/>
          <w:lang w:val="en-US"/>
        </w:rPr>
      </w:pPr>
    </w:p>
    <w:p w:rsidR="00F25B34" w:rsidRDefault="00F25B34" w:rsidP="00F25B34">
      <w:pPr>
        <w:pStyle w:val="Heading2"/>
        <w:keepLines/>
        <w:numPr>
          <w:ilvl w:val="0"/>
          <w:numId w:val="0"/>
        </w:numPr>
        <w:kinsoku/>
        <w:spacing w:before="200" w:after="0" w:line="276" w:lineRule="auto"/>
        <w:ind w:left="1206" w:hanging="936"/>
        <w:rPr>
          <w:color w:val="009BCC" w:themeColor="text2"/>
          <w:sz w:val="20"/>
          <w:szCs w:val="20"/>
          <w:u w:val="single"/>
          <w:lang w:val="en-US"/>
        </w:rPr>
      </w:pPr>
      <w:bookmarkStart w:id="36" w:name="_Toc406606489"/>
      <w:bookmarkStart w:id="37" w:name="_Toc440546923"/>
      <w:r w:rsidRPr="00F25B34">
        <w:rPr>
          <w:color w:val="009BCC" w:themeColor="text2"/>
          <w:sz w:val="20"/>
          <w:szCs w:val="20"/>
          <w:u w:val="single"/>
          <w:lang w:val="en-US"/>
        </w:rPr>
        <w:t>Upload Custom Built Reports to the hybris Report Cockpit</w:t>
      </w:r>
      <w:bookmarkEnd w:id="36"/>
      <w:bookmarkEnd w:id="37"/>
    </w:p>
    <w:p w:rsidR="00F25B34" w:rsidRPr="00E458FD" w:rsidRDefault="00F25B34" w:rsidP="006520B5">
      <w:pPr>
        <w:pStyle w:val="NormalWeb"/>
        <w:numPr>
          <w:ilvl w:val="0"/>
          <w:numId w:val="24"/>
        </w:numPr>
        <w:rPr>
          <w:rFonts w:asciiTheme="minorHAnsi" w:hAnsiTheme="minorHAnsi"/>
          <w:sz w:val="22"/>
          <w:szCs w:val="22"/>
        </w:rPr>
      </w:pPr>
      <w:r w:rsidRPr="00E458FD">
        <w:rPr>
          <w:rFonts w:asciiTheme="minorHAnsi" w:hAnsiTheme="minorHAnsi"/>
          <w:sz w:val="22"/>
          <w:szCs w:val="22"/>
        </w:rPr>
        <w:t xml:space="preserve">Click the </w:t>
      </w:r>
      <w:r w:rsidRPr="00F25B34">
        <w:rPr>
          <w:rStyle w:val="Strong"/>
          <w:rFonts w:asciiTheme="minorHAnsi" w:hAnsiTheme="minorHAnsi"/>
          <w:color w:val="000000" w:themeColor="text1"/>
          <w:sz w:val="22"/>
          <w:szCs w:val="22"/>
        </w:rPr>
        <w:t>Create new widget</w:t>
      </w:r>
      <w:r w:rsidRPr="00E458FD">
        <w:rPr>
          <w:rFonts w:asciiTheme="minorHAnsi" w:hAnsiTheme="minorHAnsi"/>
          <w:sz w:val="22"/>
          <w:szCs w:val="22"/>
        </w:rPr>
        <w:t xml:space="preserve">. </w:t>
      </w:r>
    </w:p>
    <w:p w:rsidR="00F25B34" w:rsidRPr="00E458FD" w:rsidRDefault="00F25B34" w:rsidP="006520B5">
      <w:pPr>
        <w:pStyle w:val="NormalWeb"/>
        <w:numPr>
          <w:ilvl w:val="0"/>
          <w:numId w:val="24"/>
        </w:numPr>
        <w:rPr>
          <w:rFonts w:asciiTheme="minorHAnsi" w:hAnsiTheme="minorHAnsi"/>
          <w:sz w:val="22"/>
          <w:szCs w:val="22"/>
        </w:rPr>
      </w:pPr>
      <w:r w:rsidRPr="00E458FD">
        <w:rPr>
          <w:rFonts w:asciiTheme="minorHAnsi" w:hAnsiTheme="minorHAnsi"/>
          <w:sz w:val="22"/>
          <w:szCs w:val="22"/>
        </w:rPr>
        <w:t xml:space="preserve">The </w:t>
      </w:r>
      <w:r w:rsidRPr="00F25B34">
        <w:rPr>
          <w:rStyle w:val="Strong"/>
          <w:rFonts w:asciiTheme="minorHAnsi" w:hAnsiTheme="minorHAnsi"/>
          <w:color w:val="000000" w:themeColor="text1"/>
          <w:sz w:val="22"/>
          <w:szCs w:val="22"/>
        </w:rPr>
        <w:t>Create new widget</w:t>
      </w:r>
      <w:r w:rsidRPr="00E458FD">
        <w:rPr>
          <w:rFonts w:asciiTheme="minorHAnsi" w:hAnsiTheme="minorHAnsi"/>
          <w:sz w:val="22"/>
          <w:szCs w:val="22"/>
        </w:rPr>
        <w:t xml:space="preserve"> window displays:</w:t>
      </w:r>
    </w:p>
    <w:p w:rsidR="00F25B34" w:rsidRPr="00E458FD" w:rsidRDefault="00F25B34" w:rsidP="00F25B34">
      <w:pPr>
        <w:pStyle w:val="NormalWeb"/>
        <w:ind w:left="720"/>
        <w:rPr>
          <w:rFonts w:asciiTheme="minorHAnsi" w:hAnsiTheme="minorHAnsi"/>
          <w:sz w:val="22"/>
          <w:szCs w:val="22"/>
        </w:rPr>
      </w:pPr>
      <w:r w:rsidRPr="00E458FD">
        <w:rPr>
          <w:rFonts w:asciiTheme="minorHAnsi" w:hAnsiTheme="minorHAnsi"/>
          <w:noProof/>
          <w:sz w:val="22"/>
          <w:szCs w:val="22"/>
        </w:rPr>
        <w:lastRenderedPageBreak/>
        <w:drawing>
          <wp:inline distT="0" distB="0" distL="0" distR="0">
            <wp:extent cx="2952750" cy="2209800"/>
            <wp:effectExtent l="19050" t="0" r="0" b="0"/>
            <wp:docPr id="9" name="Picture 16" descr="ReportCockpitCreateNewWidge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portCockpitCreateNewWidget1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B34" w:rsidRDefault="00F25B34" w:rsidP="006520B5">
      <w:pPr>
        <w:pStyle w:val="NormalWeb"/>
        <w:numPr>
          <w:ilvl w:val="0"/>
          <w:numId w:val="24"/>
        </w:numPr>
        <w:rPr>
          <w:rFonts w:asciiTheme="minorHAnsi" w:hAnsiTheme="minorHAnsi"/>
          <w:sz w:val="22"/>
          <w:szCs w:val="22"/>
        </w:rPr>
      </w:pPr>
      <w:r w:rsidRPr="00E458FD">
        <w:rPr>
          <w:rFonts w:asciiTheme="minorHAnsi" w:hAnsiTheme="minorHAnsi"/>
          <w:sz w:val="22"/>
          <w:szCs w:val="22"/>
        </w:rPr>
        <w:t xml:space="preserve">Select </w:t>
      </w:r>
      <w:proofErr w:type="gramStart"/>
      <w:r w:rsidRPr="00F25B34">
        <w:rPr>
          <w:rStyle w:val="Strong"/>
          <w:rFonts w:asciiTheme="minorHAnsi" w:hAnsiTheme="minorHAnsi"/>
          <w:color w:val="000000" w:themeColor="text1"/>
          <w:sz w:val="22"/>
          <w:szCs w:val="22"/>
        </w:rPr>
        <w:t>Upload</w:t>
      </w:r>
      <w:proofErr w:type="gramEnd"/>
      <w:r w:rsidRPr="00F25B34">
        <w:rPr>
          <w:rStyle w:val="Strong"/>
          <w:rFonts w:asciiTheme="minorHAnsi" w:hAnsiTheme="minorHAnsi"/>
          <w:color w:val="000000" w:themeColor="text1"/>
          <w:sz w:val="22"/>
          <w:szCs w:val="22"/>
        </w:rPr>
        <w:t xml:space="preserve"> a new file</w:t>
      </w:r>
      <w:r w:rsidRPr="00E458FD">
        <w:rPr>
          <w:rFonts w:asciiTheme="minorHAnsi" w:hAnsiTheme="minorHAnsi"/>
          <w:sz w:val="22"/>
          <w:szCs w:val="22"/>
        </w:rPr>
        <w:t>.</w:t>
      </w:r>
    </w:p>
    <w:p w:rsidR="00F25B34" w:rsidRDefault="00F25B34" w:rsidP="006520B5">
      <w:pPr>
        <w:pStyle w:val="NormalWeb"/>
        <w:numPr>
          <w:ilvl w:val="0"/>
          <w:numId w:val="24"/>
        </w:numPr>
        <w:spacing w:after="0"/>
        <w:rPr>
          <w:rFonts w:asciiTheme="minorHAnsi" w:hAnsiTheme="minorHAnsi"/>
          <w:sz w:val="22"/>
          <w:szCs w:val="22"/>
        </w:rPr>
      </w:pPr>
      <w:r w:rsidRPr="00F80BA4">
        <w:rPr>
          <w:rFonts w:asciiTheme="minorHAnsi" w:hAnsiTheme="minorHAnsi"/>
          <w:sz w:val="22"/>
          <w:szCs w:val="22"/>
        </w:rPr>
        <w:t xml:space="preserve"> The </w:t>
      </w:r>
      <w:r w:rsidRPr="00F25B34">
        <w:rPr>
          <w:rStyle w:val="Strong"/>
          <w:rFonts w:asciiTheme="minorHAnsi" w:hAnsiTheme="minorHAnsi"/>
          <w:color w:val="000000" w:themeColor="text1"/>
          <w:sz w:val="22"/>
          <w:szCs w:val="22"/>
        </w:rPr>
        <w:t>Create new widget - Upload file</w:t>
      </w:r>
      <w:r w:rsidRPr="00F80BA4">
        <w:rPr>
          <w:rFonts w:asciiTheme="minorHAnsi" w:hAnsiTheme="minorHAnsi"/>
          <w:sz w:val="22"/>
          <w:szCs w:val="22"/>
        </w:rPr>
        <w:t xml:space="preserve"> window displays:</w:t>
      </w:r>
    </w:p>
    <w:p w:rsidR="00355969" w:rsidRPr="00E458FD" w:rsidRDefault="00355969" w:rsidP="006520B5">
      <w:pPr>
        <w:pStyle w:val="NormalWeb"/>
        <w:numPr>
          <w:ilvl w:val="0"/>
          <w:numId w:val="24"/>
        </w:numPr>
        <w:rPr>
          <w:rFonts w:asciiTheme="minorHAnsi" w:hAnsiTheme="minorHAnsi"/>
          <w:sz w:val="22"/>
          <w:szCs w:val="22"/>
        </w:rPr>
      </w:pPr>
      <w:r w:rsidRPr="00E458FD">
        <w:rPr>
          <w:rFonts w:asciiTheme="minorHAnsi" w:hAnsiTheme="minorHAnsi"/>
          <w:sz w:val="22"/>
          <w:szCs w:val="22"/>
        </w:rPr>
        <w:t>Provide the required information (</w:t>
      </w:r>
      <w:r w:rsidRPr="00A77786">
        <w:rPr>
          <w:rStyle w:val="Strong"/>
          <w:rFonts w:asciiTheme="minorHAnsi" w:hAnsiTheme="minorHAnsi"/>
          <w:color w:val="000000" w:themeColor="text1"/>
          <w:sz w:val="22"/>
          <w:szCs w:val="22"/>
        </w:rPr>
        <w:t>Identifier</w:t>
      </w:r>
      <w:r w:rsidRPr="00E458FD">
        <w:rPr>
          <w:rFonts w:asciiTheme="minorHAnsi" w:hAnsiTheme="minorHAnsi"/>
          <w:sz w:val="22"/>
          <w:szCs w:val="22"/>
        </w:rPr>
        <w:t xml:space="preserve">, </w:t>
      </w:r>
      <w:r w:rsidRPr="00A77786">
        <w:rPr>
          <w:rStyle w:val="Strong"/>
          <w:rFonts w:asciiTheme="minorHAnsi" w:hAnsiTheme="minorHAnsi"/>
          <w:color w:val="auto"/>
          <w:sz w:val="22"/>
          <w:szCs w:val="22"/>
        </w:rPr>
        <w:t>Title</w:t>
      </w:r>
      <w:r w:rsidRPr="00E458FD">
        <w:rPr>
          <w:rFonts w:asciiTheme="minorHAnsi" w:hAnsiTheme="minorHAnsi"/>
          <w:sz w:val="22"/>
          <w:szCs w:val="22"/>
        </w:rPr>
        <w:t xml:space="preserve">, </w:t>
      </w:r>
      <w:proofErr w:type="gramStart"/>
      <w:r w:rsidRPr="00A77786">
        <w:rPr>
          <w:rStyle w:val="Strong"/>
          <w:rFonts w:asciiTheme="minorHAnsi" w:hAnsiTheme="minorHAnsi"/>
          <w:color w:val="auto"/>
          <w:sz w:val="22"/>
          <w:szCs w:val="22"/>
        </w:rPr>
        <w:t>Description</w:t>
      </w:r>
      <w:proofErr w:type="gramEnd"/>
      <w:r w:rsidRPr="00E458FD">
        <w:rPr>
          <w:rFonts w:asciiTheme="minorHAnsi" w:hAnsiTheme="minorHAnsi"/>
          <w:sz w:val="22"/>
          <w:szCs w:val="22"/>
        </w:rPr>
        <w:t>).</w:t>
      </w:r>
    </w:p>
    <w:p w:rsidR="00355969" w:rsidRDefault="00355969" w:rsidP="006520B5">
      <w:pPr>
        <w:pStyle w:val="NormalWeb"/>
        <w:numPr>
          <w:ilvl w:val="0"/>
          <w:numId w:val="24"/>
        </w:numPr>
        <w:rPr>
          <w:rFonts w:asciiTheme="minorHAnsi" w:hAnsiTheme="minorHAnsi"/>
          <w:sz w:val="22"/>
          <w:szCs w:val="22"/>
        </w:rPr>
      </w:pPr>
      <w:r w:rsidRPr="00E458FD">
        <w:rPr>
          <w:rFonts w:asciiTheme="minorHAnsi" w:hAnsiTheme="minorHAnsi"/>
          <w:sz w:val="22"/>
          <w:szCs w:val="22"/>
        </w:rPr>
        <w:t xml:space="preserve">Click </w:t>
      </w:r>
      <w:proofErr w:type="gramStart"/>
      <w:r w:rsidRPr="00E458FD">
        <w:rPr>
          <w:rFonts w:asciiTheme="minorHAnsi" w:hAnsiTheme="minorHAnsi"/>
          <w:sz w:val="22"/>
          <w:szCs w:val="22"/>
        </w:rPr>
        <w:t xml:space="preserve">the </w:t>
      </w:r>
      <w:r w:rsidRPr="00E458FD">
        <w:rPr>
          <w:rFonts w:asciiTheme="minorHAnsi" w:hAnsiTheme="minorHAnsi"/>
          <w:noProof/>
          <w:sz w:val="22"/>
          <w:szCs w:val="22"/>
        </w:rPr>
        <w:drawing>
          <wp:inline distT="0" distB="0" distL="0" distR="0">
            <wp:extent cx="200025" cy="161925"/>
            <wp:effectExtent l="19050" t="0" r="9525" b="0"/>
            <wp:docPr id="24" name="Picture 18" descr="ReportCockpitGreenPl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portCockpitGreenPlus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58FD">
        <w:rPr>
          <w:rFonts w:asciiTheme="minorHAnsi" w:hAnsiTheme="minorHAnsi"/>
          <w:sz w:val="22"/>
          <w:szCs w:val="22"/>
        </w:rPr>
        <w:t xml:space="preserve"> and</w:t>
      </w:r>
      <w:proofErr w:type="gramEnd"/>
      <w:r w:rsidRPr="00E458FD">
        <w:rPr>
          <w:rFonts w:asciiTheme="minorHAnsi" w:hAnsiTheme="minorHAnsi"/>
          <w:sz w:val="22"/>
          <w:szCs w:val="22"/>
        </w:rPr>
        <w:t xml:space="preserve"> navigate to folder where you stored your </w:t>
      </w:r>
      <w:r w:rsidRPr="00A77786">
        <w:rPr>
          <w:rStyle w:val="Strong"/>
          <w:rFonts w:asciiTheme="minorHAnsi" w:hAnsiTheme="minorHAnsi" w:cs="Courier New"/>
          <w:color w:val="auto"/>
          <w:sz w:val="22"/>
          <w:szCs w:val="22"/>
        </w:rPr>
        <w:t>.jrxml</w:t>
      </w:r>
      <w:r w:rsidRPr="00E458FD">
        <w:rPr>
          <w:rFonts w:asciiTheme="minorHAnsi" w:hAnsiTheme="minorHAnsi"/>
          <w:sz w:val="22"/>
          <w:szCs w:val="22"/>
        </w:rPr>
        <w:t xml:space="preserve"> report file.</w:t>
      </w:r>
    </w:p>
    <w:p w:rsidR="003A5E16" w:rsidRPr="003A5E16" w:rsidRDefault="003A5E16" w:rsidP="006520B5">
      <w:pPr>
        <w:pStyle w:val="NormalWeb"/>
        <w:numPr>
          <w:ilvl w:val="0"/>
          <w:numId w:val="24"/>
        </w:numPr>
        <w:rPr>
          <w:rFonts w:asciiTheme="minorHAnsi" w:hAnsiTheme="minorHAnsi"/>
          <w:sz w:val="22"/>
          <w:szCs w:val="22"/>
        </w:rPr>
      </w:pPr>
      <w:r w:rsidRPr="00E458FD">
        <w:rPr>
          <w:rFonts w:asciiTheme="minorHAnsi" w:hAnsiTheme="minorHAnsi"/>
          <w:sz w:val="22"/>
          <w:szCs w:val="22"/>
        </w:rPr>
        <w:t xml:space="preserve">Click the </w:t>
      </w:r>
      <w:r w:rsidRPr="00183CB6">
        <w:rPr>
          <w:rStyle w:val="Strong"/>
          <w:rFonts w:asciiTheme="minorHAnsi" w:hAnsiTheme="minorHAnsi"/>
          <w:color w:val="auto"/>
          <w:sz w:val="22"/>
          <w:szCs w:val="22"/>
        </w:rPr>
        <w:t>Done</w:t>
      </w:r>
      <w:r w:rsidRPr="00E458FD">
        <w:rPr>
          <w:rFonts w:asciiTheme="minorHAnsi" w:hAnsiTheme="minorHAnsi"/>
          <w:sz w:val="22"/>
          <w:szCs w:val="22"/>
        </w:rPr>
        <w:t xml:space="preserve"> icon.</w:t>
      </w:r>
    </w:p>
    <w:p w:rsidR="005342D9" w:rsidRDefault="003A5E16" w:rsidP="005342D9">
      <w:pPr>
        <w:pStyle w:val="NormalWeb"/>
        <w:spacing w:after="0"/>
        <w:ind w:left="360"/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noProof/>
          <w:sz w:val="22"/>
          <w:szCs w:val="22"/>
        </w:rPr>
        <w:drawing>
          <wp:inline distT="0" distB="0" distL="0" distR="0">
            <wp:extent cx="5353050" cy="3514725"/>
            <wp:effectExtent l="19050" t="19050" r="19050" b="28575"/>
            <wp:docPr id="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006" cy="3513383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03C4" w:rsidRPr="00E458FD" w:rsidRDefault="006803C4" w:rsidP="006520B5">
      <w:pPr>
        <w:pStyle w:val="NormalWeb"/>
        <w:numPr>
          <w:ilvl w:val="0"/>
          <w:numId w:val="24"/>
        </w:numPr>
        <w:spacing w:after="0"/>
        <w:rPr>
          <w:rFonts w:asciiTheme="minorHAnsi" w:hAnsiTheme="minorHAnsi"/>
          <w:sz w:val="22"/>
          <w:szCs w:val="22"/>
        </w:rPr>
      </w:pPr>
      <w:r w:rsidRPr="00E458FD">
        <w:rPr>
          <w:rFonts w:asciiTheme="minorHAnsi" w:hAnsiTheme="minorHAnsi"/>
          <w:sz w:val="22"/>
          <w:szCs w:val="22"/>
        </w:rPr>
        <w:t xml:space="preserve">Your report is rendered in the </w:t>
      </w:r>
      <w:r w:rsidRPr="00183CB6">
        <w:rPr>
          <w:rStyle w:val="Strong"/>
          <w:rFonts w:asciiTheme="minorHAnsi" w:hAnsiTheme="minorHAnsi"/>
          <w:color w:val="auto"/>
          <w:sz w:val="22"/>
          <w:szCs w:val="22"/>
        </w:rPr>
        <w:t>Dashboard</w:t>
      </w:r>
    </w:p>
    <w:p w:rsidR="005342D9" w:rsidRDefault="0080411B" w:rsidP="005342D9">
      <w:pPr>
        <w:pStyle w:val="NormalWeb"/>
        <w:spacing w:after="0"/>
        <w:ind w:left="720"/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noProof/>
          <w:sz w:val="22"/>
          <w:szCs w:val="22"/>
        </w:rPr>
        <w:lastRenderedPageBreak/>
        <w:drawing>
          <wp:inline distT="0" distB="0" distL="0" distR="0">
            <wp:extent cx="6134100" cy="3657600"/>
            <wp:effectExtent l="19050" t="19050" r="19050" b="19050"/>
            <wp:docPr id="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36576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B52" w:rsidRDefault="002C2B52" w:rsidP="006520B5">
      <w:pPr>
        <w:pStyle w:val="NormalWeb"/>
        <w:numPr>
          <w:ilvl w:val="0"/>
          <w:numId w:val="24"/>
        </w:numPr>
        <w:spacing w:after="0"/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sz w:val="22"/>
          <w:szCs w:val="22"/>
        </w:rPr>
        <w:t>To delete custom report from existing media:</w:t>
      </w:r>
    </w:p>
    <w:p w:rsidR="000303CD" w:rsidRDefault="000303CD" w:rsidP="002C2B52">
      <w:pPr>
        <w:pStyle w:val="NormalWeb"/>
        <w:spacing w:after="0"/>
        <w:ind w:left="720"/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noProof/>
          <w:sz w:val="22"/>
          <w:szCs w:val="22"/>
        </w:rPr>
        <w:drawing>
          <wp:inline distT="0" distB="0" distL="0" distR="0">
            <wp:extent cx="5591175" cy="3810000"/>
            <wp:effectExtent l="19050" t="19050" r="28575" b="19050"/>
            <wp:docPr id="4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38100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03CD" w:rsidRDefault="000303CD" w:rsidP="000303CD">
      <w:pPr>
        <w:pStyle w:val="NormalWeb"/>
        <w:spacing w:after="0"/>
        <w:ind w:left="720"/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sz w:val="22"/>
          <w:szCs w:val="22"/>
        </w:rPr>
        <w:t>Go to HMC &gt;Multimedia &gt; Media&gt; Search Folder: jasperreports &gt; search &gt; select your custom report &gt; delete</w:t>
      </w:r>
    </w:p>
    <w:p w:rsidR="000303CD" w:rsidRDefault="000303CD" w:rsidP="002C2B52">
      <w:pPr>
        <w:pStyle w:val="NormalWeb"/>
        <w:spacing w:after="0"/>
        <w:ind w:left="720"/>
        <w:rPr>
          <w:rFonts w:asciiTheme="minorHAnsi" w:hAnsiTheme="minorHAnsi"/>
          <w:sz w:val="22"/>
          <w:szCs w:val="22"/>
        </w:rPr>
      </w:pPr>
    </w:p>
    <w:p w:rsidR="00C9602C" w:rsidRDefault="000303CD" w:rsidP="002C2B52">
      <w:pPr>
        <w:pStyle w:val="NormalWeb"/>
        <w:spacing w:after="0"/>
        <w:ind w:left="720"/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noProof/>
          <w:sz w:val="22"/>
          <w:szCs w:val="22"/>
        </w:rPr>
        <w:lastRenderedPageBreak/>
        <w:drawing>
          <wp:inline distT="0" distB="0" distL="0" distR="0">
            <wp:extent cx="6086475" cy="3676650"/>
            <wp:effectExtent l="19050" t="19050" r="28575" b="19050"/>
            <wp:docPr id="4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367665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B34" w:rsidRPr="00F25B34" w:rsidRDefault="00F25B34" w:rsidP="00F25B34">
      <w:pPr>
        <w:rPr>
          <w:lang w:val="en-US"/>
        </w:rPr>
      </w:pPr>
    </w:p>
    <w:p w:rsidR="00F25B34" w:rsidRPr="003C4456" w:rsidRDefault="00F25B34" w:rsidP="00F3541D">
      <w:pPr>
        <w:pStyle w:val="IS-Heading2"/>
        <w:numPr>
          <w:ilvl w:val="0"/>
          <w:numId w:val="0"/>
        </w:numPr>
        <w:spacing w:before="0" w:after="0" w:line="240" w:lineRule="auto"/>
        <w:ind w:firstLine="1350"/>
        <w:rPr>
          <w:b w:val="0"/>
          <w:sz w:val="20"/>
          <w:szCs w:val="20"/>
          <w:lang w:val="en-US"/>
        </w:rPr>
      </w:pPr>
    </w:p>
    <w:sectPr w:rsidR="00F25B34" w:rsidRPr="003C4456" w:rsidSect="002D1E2B">
      <w:footerReference w:type="default" r:id="rId50"/>
      <w:headerReference w:type="first" r:id="rId51"/>
      <w:footerReference w:type="first" r:id="rId52"/>
      <w:pgSz w:w="11909" w:h="16834" w:code="9"/>
      <w:pgMar w:top="864" w:right="864" w:bottom="864" w:left="864" w:header="1296" w:footer="1008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16651" w:rsidRDefault="00616651">
      <w:r>
        <w:separator/>
      </w:r>
    </w:p>
  </w:endnote>
  <w:endnote w:type="continuationSeparator" w:id="0">
    <w:p w:rsidR="00616651" w:rsidRDefault="0061665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Arial Bold">
    <w:altName w:val="Arial"/>
    <w:panose1 w:val="020B0704020202020204"/>
    <w:charset w:val="00"/>
    <w:family w:val="auto"/>
    <w:pitch w:val="default"/>
    <w:sig w:usb0="00000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B5655" w:rsidRDefault="000E7D33" w:rsidP="005E6551">
    <w:pPr>
      <w:pStyle w:val="Footer"/>
      <w:tabs>
        <w:tab w:val="clear" w:pos="9360"/>
      </w:tabs>
      <w:spacing w:before="40"/>
      <w:ind w:right="360"/>
    </w:pPr>
    <w:r w:rsidRPr="000E7D33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9" type="#_x0000_t202" style="position:absolute;margin-left:415.4pt;margin-top:-2.15pt;width:35.6pt;height:18.7pt;z-index:251663360" filled="f" stroked="f">
          <v:textbox style="mso-next-textbox:#_x0000_s2059" inset="0,0,3.6pt,0">
            <w:txbxContent>
              <w:p w:rsidR="00DB5655" w:rsidRDefault="000E7D33" w:rsidP="005E6551">
                <w:pPr>
                  <w:pStyle w:val="Footer"/>
                  <w:jc w:val="right"/>
                  <w:rPr>
                    <w:rStyle w:val="PageNumber"/>
                  </w:rPr>
                </w:pPr>
                <w:r>
                  <w:rPr>
                    <w:rStyle w:val="PageNumber"/>
                  </w:rPr>
                  <w:fldChar w:fldCharType="begin"/>
                </w:r>
                <w:r w:rsidR="00DB5655">
                  <w:rPr>
                    <w:rStyle w:val="PageNumber"/>
                  </w:rPr>
                  <w:instrText xml:space="preserve">PAGE  </w:instrText>
                </w:r>
                <w:r>
                  <w:rPr>
                    <w:rStyle w:val="PageNumber"/>
                  </w:rPr>
                  <w:fldChar w:fldCharType="separate"/>
                </w:r>
                <w:r w:rsidR="00DB5655">
                  <w:rPr>
                    <w:rStyle w:val="PageNumber"/>
                    <w:noProof/>
                  </w:rPr>
                  <w:t>12</w:t>
                </w:r>
                <w:r>
                  <w:rPr>
                    <w:rStyle w:val="PageNumber"/>
                  </w:rPr>
                  <w:fldChar w:fldCharType="end"/>
                </w:r>
              </w:p>
              <w:p w:rsidR="00DB5655" w:rsidRPr="00B953F6" w:rsidRDefault="00DB5655" w:rsidP="005E6551">
                <w:pPr>
                  <w:jc w:val="right"/>
                  <w:rPr>
                    <w:b/>
                    <w:bCs/>
                  </w:rPr>
                </w:pPr>
              </w:p>
            </w:txbxContent>
          </v:textbox>
        </v:shape>
      </w:pict>
    </w:r>
    <w:r w:rsidRPr="000E7D33">
      <w:rPr>
        <w:noProof/>
      </w:rPr>
      <w:pict>
        <v:line id="_x0000_s2061" style="position:absolute;z-index:251665408" from="409.55pt,2.6pt" to="409.55pt,17pt" strokecolor="#009bcc" strokeweight="1.5pt"/>
      </w:pict>
    </w:r>
    <w:r w:rsidRPr="000E7D33">
      <w:rPr>
        <w:noProof/>
      </w:rPr>
      <w:pict>
        <v:shape id="_x0000_s2060" type="#_x0000_t202" style="position:absolute;margin-left:117.95pt;margin-top:-2.15pt;width:284pt;height:18.7pt;z-index:251664384" filled="f" stroked="f">
          <v:textbox style="mso-next-textbox:#_x0000_s2060" inset="0,0,3.6pt,0">
            <w:txbxContent>
              <w:p w:rsidR="00DB5655" w:rsidRPr="00432F92" w:rsidRDefault="000E7D33" w:rsidP="005E6551">
                <w:pPr>
                  <w:jc w:val="right"/>
                  <w:rPr>
                    <w:sz w:val="16"/>
                    <w:szCs w:val="16"/>
                    <w:lang w:val="it-IT"/>
                  </w:rPr>
                </w:pPr>
                <w:fldSimple w:instr=" STYLEREF  &quot;Proposal Title&quot;  \* MERGEFORMAT ">
                  <w:r w:rsidR="00DB5655">
                    <w:rPr>
                      <w:b/>
                      <w:bCs/>
                      <w:noProof/>
                      <w:lang w:val="fr-FR"/>
                    </w:rPr>
                    <w:t>Erreur ! Utilisez l'onglet Accueil pour appliquer Proposal Title au texte que vous souhaitez faire apparaître ici.</w:t>
                  </w:r>
                </w:fldSimple>
              </w:p>
            </w:txbxContent>
          </v:textbox>
        </v:shape>
      </w:pict>
    </w:r>
    <w:r w:rsidR="00DB5655">
      <w:rPr>
        <w:noProof/>
        <w:lang w:val="en-US"/>
      </w:rPr>
      <w:drawing>
        <wp:inline distT="0" distB="0" distL="0" distR="0">
          <wp:extent cx="1028700" cy="228600"/>
          <wp:effectExtent l="19050" t="0" r="0" b="0"/>
          <wp:docPr id="17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28700" cy="2286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B5655" w:rsidRDefault="00DB5655">
    <w:pPr>
      <w:pStyle w:val="Footer"/>
    </w:pPr>
    <w:r>
      <w:rPr>
        <w:noProof/>
        <w:lang w:val="en-US"/>
      </w:rPr>
      <w:drawing>
        <wp:anchor distT="0" distB="0" distL="114300" distR="114300" simplePos="0" relativeHeight="251660288" behindDoc="0" locked="0" layoutInCell="1" allowOverlap="1">
          <wp:simplePos x="0" y="0"/>
          <wp:positionH relativeFrom="column">
            <wp:posOffset>-600075</wp:posOffset>
          </wp:positionH>
          <wp:positionV relativeFrom="paragraph">
            <wp:posOffset>-4537710</wp:posOffset>
          </wp:positionV>
          <wp:extent cx="7595235" cy="5257165"/>
          <wp:effectExtent l="19050" t="0" r="5715" b="0"/>
          <wp:wrapSquare wrapText="bothSides"/>
          <wp:docPr id="21" name="Picture 1" descr="C:\Documents and Settings\sjoseph\Desktop\IS templates\Infra_VI_Approved71211_Plain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Documents and Settings\sjoseph\Desktop\IS templates\Infra_VI_Approved71211_Plain.jp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95235" cy="525716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B5655" w:rsidRPr="00BE5C19" w:rsidRDefault="00DB5655" w:rsidP="00942964">
    <w:pPr>
      <w:pStyle w:val="Footer"/>
      <w:tabs>
        <w:tab w:val="clear" w:pos="4680"/>
        <w:tab w:val="clear" w:pos="9360"/>
        <w:tab w:val="right" w:pos="7920"/>
        <w:tab w:val="right" w:pos="8640"/>
      </w:tabs>
      <w:spacing w:before="40"/>
      <w:rPr>
        <w:sz w:val="2"/>
        <w:szCs w:val="2"/>
      </w:rPr>
    </w:pPr>
    <w:r>
      <w:rPr>
        <w:noProof/>
        <w:lang w:val="en-US"/>
      </w:rPr>
      <w:drawing>
        <wp:inline distT="0" distB="0" distL="0" distR="0">
          <wp:extent cx="1028700" cy="238125"/>
          <wp:effectExtent l="19050" t="0" r="0" b="0"/>
          <wp:docPr id="13" name="Picture 4" descr="Capgemini_logo_hr_TIF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Capgemini_logo_hr_TIF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28700" cy="23812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>
      <w:tab/>
    </w:r>
    <w:r w:rsidRPr="00E92A17">
      <w:rPr>
        <w:b/>
      </w:rPr>
      <w:t>Proposal Title</w:t>
    </w:r>
    <w:r>
      <w:tab/>
    </w:r>
    <w:r w:rsidR="000E7D33" w:rsidRPr="000D146B">
      <w:rPr>
        <w:rStyle w:val="PageNumber"/>
      </w:rPr>
      <w:fldChar w:fldCharType="begin"/>
    </w:r>
    <w:r w:rsidRPr="000D146B">
      <w:rPr>
        <w:rStyle w:val="PageNumber"/>
      </w:rPr>
      <w:instrText xml:space="preserve">PAGE  </w:instrText>
    </w:r>
    <w:r w:rsidR="000E7D33" w:rsidRPr="000D146B">
      <w:rPr>
        <w:rStyle w:val="PageNumber"/>
      </w:rPr>
      <w:fldChar w:fldCharType="separate"/>
    </w:r>
    <w:r w:rsidR="008F7BF6">
      <w:rPr>
        <w:rStyle w:val="PageNumber"/>
        <w:noProof/>
      </w:rPr>
      <w:t>1</w:t>
    </w:r>
    <w:r w:rsidR="000E7D33" w:rsidRPr="000D146B">
      <w:rPr>
        <w:rStyle w:val="PageNumber"/>
      </w:rPr>
      <w:fldChar w:fldCharType="end"/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B5655" w:rsidRDefault="00DB5655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16651" w:rsidRDefault="00616651">
      <w:r>
        <w:separator/>
      </w:r>
    </w:p>
  </w:footnote>
  <w:footnote w:type="continuationSeparator" w:id="0">
    <w:p w:rsidR="00616651" w:rsidRDefault="00616651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B5655" w:rsidRDefault="00DB5655" w:rsidP="005E6551">
    <w:pPr>
      <w:pStyle w:val="Header"/>
      <w:spacing w:line="240" w:lineRule="exact"/>
      <w:jc w:val="right"/>
    </w:pPr>
    <w:r>
      <w:rPr>
        <w:noProof/>
        <w:lang w:val="en-US"/>
      </w:rPr>
      <w:drawing>
        <wp:anchor distT="0" distB="0" distL="114300" distR="114300" simplePos="0" relativeHeight="251662336" behindDoc="0" locked="0" layoutInCell="1" allowOverlap="1">
          <wp:simplePos x="0" y="0"/>
          <wp:positionH relativeFrom="column">
            <wp:posOffset>3504614</wp:posOffset>
          </wp:positionH>
          <wp:positionV relativeFrom="paragraph">
            <wp:posOffset>216291</wp:posOffset>
          </wp:positionV>
          <wp:extent cx="3288323" cy="298938"/>
          <wp:effectExtent l="0" t="0" r="0" b="0"/>
          <wp:wrapNone/>
          <wp:docPr id="18" name="Picture 1" descr="Capgemini_Slogan_RGB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 7" descr="Capgemini_Slogan_RGB.png"/>
                  <pic:cNvPicPr>
                    <a:picLocks noChangeAspect="1"/>
                  </pic:cNvPicPr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288323" cy="2989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en-US"/>
      </w:rPr>
      <w:drawing>
        <wp:anchor distT="0" distB="0" distL="114300" distR="114300" simplePos="0" relativeHeight="251661312" behindDoc="0" locked="0" layoutInCell="1" allowOverlap="1">
          <wp:simplePos x="0" y="0"/>
          <wp:positionH relativeFrom="column">
            <wp:posOffset>-552075</wp:posOffset>
          </wp:positionH>
          <wp:positionV relativeFrom="paragraph">
            <wp:posOffset>1894757</wp:posOffset>
          </wp:positionV>
          <wp:extent cx="7572708" cy="8244590"/>
          <wp:effectExtent l="19050" t="0" r="9192" b="0"/>
          <wp:wrapNone/>
          <wp:docPr id="20" name="Picture 13" descr="Swish_Top cut_GROUP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Swish_Top cut_GROUP.png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7572708" cy="82445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B5655" w:rsidRDefault="00DB5655">
    <w:pPr>
      <w:pStyle w:val="Header"/>
    </w:pPr>
    <w:r>
      <w:rPr>
        <w:noProof/>
        <w:lang w:val="en-US"/>
      </w:rPr>
      <w:drawing>
        <wp:anchor distT="0" distB="0" distL="114300" distR="114300" simplePos="0" relativeHeight="251622366" behindDoc="0" locked="0" layoutInCell="1" allowOverlap="1">
          <wp:simplePos x="0" y="0"/>
          <wp:positionH relativeFrom="column">
            <wp:posOffset>-1140279</wp:posOffset>
          </wp:positionH>
          <wp:positionV relativeFrom="paragraph">
            <wp:posOffset>-238397</wp:posOffset>
          </wp:positionV>
          <wp:extent cx="7552327" cy="10384971"/>
          <wp:effectExtent l="19050" t="0" r="0" b="0"/>
          <wp:wrapNone/>
          <wp:docPr id="11" name="Picture 1" descr="C:\Documents and Settings\ramarao\Desktop\Templates\Template Elements\White-Swish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Documents and Settings\ramarao\Desktop\Templates\Template Elements\White-Swish.pn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52327" cy="10384971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>
      <w:rPr>
        <w:noProof/>
        <w:lang w:val="en-US"/>
      </w:rPr>
      <w:drawing>
        <wp:anchor distT="0" distB="0" distL="114300" distR="114300" simplePos="0" relativeHeight="251621341" behindDoc="1" locked="0" layoutInCell="1" allowOverlap="1">
          <wp:simplePos x="0" y="0"/>
          <wp:positionH relativeFrom="column">
            <wp:posOffset>-1172936</wp:posOffset>
          </wp:positionH>
          <wp:positionV relativeFrom="paragraph">
            <wp:posOffset>4954089</wp:posOffset>
          </wp:positionV>
          <wp:extent cx="7622721" cy="5192485"/>
          <wp:effectExtent l="19050" t="0" r="0" b="0"/>
          <wp:wrapNone/>
          <wp:docPr id="6" name="Picture 2" descr="C:\Documents and Settings\sjoseph\Desktop\IS templates\CLosing slide picture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Documents and Settings\sjoseph\Desktop\IS templates\CLosing slide picture.jpg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22721" cy="519248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86B63"/>
    <w:multiLevelType w:val="hybridMultilevel"/>
    <w:tmpl w:val="A4C6C7C0"/>
    <w:lvl w:ilvl="0" w:tplc="CA9A0ED0">
      <w:start w:val="1"/>
      <w:numFmt w:val="decimal"/>
      <w:pStyle w:val="Heading1"/>
      <w:lvlText w:val="%1."/>
      <w:lvlJc w:val="left"/>
      <w:pPr>
        <w:ind w:left="720" w:hanging="360"/>
      </w:pPr>
      <w:rPr>
        <w:rFonts w:ascii="Arial Bold" w:hAnsi="Arial Bold" w:hint="default"/>
        <w:b/>
        <w:i w:val="0"/>
        <w:color w:val="009BCC" w:themeColor="tex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21B01D3"/>
    <w:multiLevelType w:val="hybridMultilevel"/>
    <w:tmpl w:val="557A80DC"/>
    <w:lvl w:ilvl="0" w:tplc="05ACFE00">
      <w:start w:val="1"/>
      <w:numFmt w:val="bullet"/>
      <w:pStyle w:val="ABM-Table-Bullet1"/>
      <w:lvlText w:val=""/>
      <w:lvlJc w:val="left"/>
      <w:pPr>
        <w:ind w:left="360" w:hanging="360"/>
      </w:pPr>
      <w:rPr>
        <w:rFonts w:ascii="Wingdings" w:hAnsi="Wingdings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9BCC" w:themeColor="text2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1" w:tplc="FFFFFFFF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>
    <w:nsid w:val="030F10ED"/>
    <w:multiLevelType w:val="hybridMultilevel"/>
    <w:tmpl w:val="ECF4F3A4"/>
    <w:lvl w:ilvl="0" w:tplc="8ECA74A4">
      <w:start w:val="1"/>
      <w:numFmt w:val="decimal"/>
      <w:pStyle w:val="List"/>
      <w:lvlText w:val="%1."/>
      <w:lvlJc w:val="left"/>
      <w:pPr>
        <w:ind w:left="72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FFBC1D" w:themeColor="accent1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A00410E"/>
    <w:multiLevelType w:val="hybridMultilevel"/>
    <w:tmpl w:val="DDEC5EAA"/>
    <w:lvl w:ilvl="0" w:tplc="260C245E">
      <w:start w:val="1"/>
      <w:numFmt w:val="bullet"/>
      <w:pStyle w:val="IS-List-Bullet2"/>
      <w:lvlText w:val=""/>
      <w:lvlJc w:val="left"/>
      <w:pPr>
        <w:ind w:left="1008" w:hanging="360"/>
      </w:pPr>
      <w:rPr>
        <w:rFonts w:ascii="Symbol" w:hAnsi="Symbol" w:hint="default"/>
        <w:color w:val="009BCC" w:themeColor="text2"/>
      </w:rPr>
    </w:lvl>
    <w:lvl w:ilvl="1" w:tplc="04090003" w:tentative="1">
      <w:start w:val="1"/>
      <w:numFmt w:val="bullet"/>
      <w:lvlText w:val="o"/>
      <w:lvlJc w:val="left"/>
      <w:pPr>
        <w:ind w:left="17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8" w:hanging="360"/>
      </w:pPr>
      <w:rPr>
        <w:rFonts w:ascii="Wingdings" w:hAnsi="Wingdings" w:hint="default"/>
      </w:rPr>
    </w:lvl>
  </w:abstractNum>
  <w:abstractNum w:abstractNumId="4">
    <w:nsid w:val="1DC120A0"/>
    <w:multiLevelType w:val="multilevel"/>
    <w:tmpl w:val="9988A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2383165B"/>
    <w:multiLevelType w:val="hybridMultilevel"/>
    <w:tmpl w:val="21F06108"/>
    <w:lvl w:ilvl="0" w:tplc="3CAE68BC">
      <w:start w:val="1"/>
      <w:numFmt w:val="bullet"/>
      <w:lvlText w:val="■"/>
      <w:lvlJc w:val="left"/>
      <w:pPr>
        <w:tabs>
          <w:tab w:val="num" w:pos="216"/>
        </w:tabs>
        <w:ind w:left="216" w:hanging="216"/>
      </w:pPr>
      <w:rPr>
        <w:rFonts w:ascii="Arial" w:hAnsi="Arial" w:hint="default"/>
        <w:color w:val="009BCC"/>
        <w:sz w:val="18"/>
        <w:szCs w:val="18"/>
      </w:rPr>
    </w:lvl>
    <w:lvl w:ilvl="1" w:tplc="C338AD66">
      <w:start w:val="1"/>
      <w:numFmt w:val="bullet"/>
      <w:pStyle w:val="TableBullets2"/>
      <w:lvlText w:val=""/>
      <w:lvlJc w:val="left"/>
      <w:pPr>
        <w:tabs>
          <w:tab w:val="num" w:pos="432"/>
        </w:tabs>
        <w:ind w:left="432" w:hanging="216"/>
      </w:pPr>
      <w:rPr>
        <w:rFonts w:ascii="Symbol" w:hAnsi="Symbol" w:hint="default"/>
        <w:color w:val="004B66"/>
        <w:sz w:val="18"/>
        <w:szCs w:val="18"/>
      </w:rPr>
    </w:lvl>
    <w:lvl w:ilvl="2" w:tplc="04090005">
      <w:start w:val="1"/>
      <w:numFmt w:val="bullet"/>
      <w:lvlText w:val=""/>
      <w:lvlJc w:val="left"/>
      <w:pPr>
        <w:tabs>
          <w:tab w:val="num" w:pos="864"/>
        </w:tabs>
        <w:ind w:left="864" w:hanging="288"/>
      </w:pPr>
      <w:rPr>
        <w:rFonts w:ascii="Symbol" w:hAnsi="Symbol" w:hint="default"/>
        <w:color w:val="004B66"/>
        <w:sz w:val="18"/>
        <w:szCs w:val="18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>
    <w:nsid w:val="25C940F0"/>
    <w:multiLevelType w:val="hybridMultilevel"/>
    <w:tmpl w:val="E7B0F066"/>
    <w:lvl w:ilvl="0" w:tplc="096A839E">
      <w:start w:val="1"/>
      <w:numFmt w:val="bullet"/>
      <w:pStyle w:val="ListBullet"/>
      <w:lvlText w:val="■"/>
      <w:lvlJc w:val="left"/>
      <w:pPr>
        <w:ind w:left="360" w:hanging="36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9BCC" w:themeColor="text2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1" w:tplc="FFFFFFFF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>
    <w:nsid w:val="2A1A5B37"/>
    <w:multiLevelType w:val="multilevel"/>
    <w:tmpl w:val="9988A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2DEE4982"/>
    <w:multiLevelType w:val="hybridMultilevel"/>
    <w:tmpl w:val="274ABFC6"/>
    <w:lvl w:ilvl="0" w:tplc="C9EC0842">
      <w:start w:val="1"/>
      <w:numFmt w:val="bullet"/>
      <w:pStyle w:val="ListBullet3"/>
      <w:lvlText w:val="–"/>
      <w:lvlJc w:val="left"/>
      <w:pPr>
        <w:tabs>
          <w:tab w:val="num" w:pos="864"/>
        </w:tabs>
        <w:ind w:left="864" w:hanging="288"/>
      </w:pPr>
      <w:rPr>
        <w:rFonts w:ascii="Arial" w:hAnsi="Arial" w:hint="default"/>
        <w:color w:val="009BCC" w:themeColor="text2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>
    <w:nsid w:val="33C6728A"/>
    <w:multiLevelType w:val="hybridMultilevel"/>
    <w:tmpl w:val="EEC004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6AA4DB8"/>
    <w:multiLevelType w:val="hybridMultilevel"/>
    <w:tmpl w:val="0A24521A"/>
    <w:lvl w:ilvl="0" w:tplc="44F8624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B1F4578"/>
    <w:multiLevelType w:val="multilevel"/>
    <w:tmpl w:val="9988A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46D40104"/>
    <w:multiLevelType w:val="hybridMultilevel"/>
    <w:tmpl w:val="6B68E316"/>
    <w:lvl w:ilvl="0" w:tplc="3CAE68BC">
      <w:start w:val="1"/>
      <w:numFmt w:val="bullet"/>
      <w:lvlText w:val="■"/>
      <w:lvlJc w:val="left"/>
      <w:pPr>
        <w:tabs>
          <w:tab w:val="num" w:pos="216"/>
        </w:tabs>
        <w:ind w:left="216" w:hanging="216"/>
      </w:pPr>
      <w:rPr>
        <w:rFonts w:ascii="Arial" w:hAnsi="Arial" w:hint="default"/>
        <w:color w:val="009BCC"/>
        <w:sz w:val="18"/>
        <w:szCs w:val="18"/>
      </w:rPr>
    </w:lvl>
    <w:lvl w:ilvl="1" w:tplc="A4AC04F8">
      <w:start w:val="1"/>
      <w:numFmt w:val="bullet"/>
      <w:lvlText w:val=""/>
      <w:lvlJc w:val="left"/>
      <w:pPr>
        <w:tabs>
          <w:tab w:val="num" w:pos="432"/>
        </w:tabs>
        <w:ind w:left="432" w:hanging="216"/>
      </w:pPr>
      <w:rPr>
        <w:rFonts w:ascii="Symbol" w:hAnsi="Symbol" w:hint="default"/>
        <w:color w:val="004B66"/>
        <w:sz w:val="18"/>
        <w:szCs w:val="18"/>
      </w:rPr>
    </w:lvl>
    <w:lvl w:ilvl="2" w:tplc="75EC445C">
      <w:start w:val="1"/>
      <w:numFmt w:val="bullet"/>
      <w:pStyle w:val="TableBullets3"/>
      <w:lvlText w:val="o"/>
      <w:lvlJc w:val="left"/>
      <w:pPr>
        <w:tabs>
          <w:tab w:val="num" w:pos="648"/>
        </w:tabs>
        <w:ind w:left="648" w:hanging="216"/>
      </w:pPr>
      <w:rPr>
        <w:rFonts w:ascii="Courier New" w:hAnsi="Courier New" w:hint="default"/>
        <w:color w:val="D49500" w:themeColor="accent1" w:themeShade="BF"/>
        <w:sz w:val="18"/>
        <w:szCs w:val="18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>
    <w:nsid w:val="47890D52"/>
    <w:multiLevelType w:val="hybridMultilevel"/>
    <w:tmpl w:val="94924B4E"/>
    <w:lvl w:ilvl="0" w:tplc="AAAAE7AE">
      <w:start w:val="1"/>
      <w:numFmt w:val="lowerRoman"/>
      <w:pStyle w:val="IS-List-Numbering3"/>
      <w:lvlText w:val="%1."/>
      <w:lvlJc w:val="right"/>
      <w:pPr>
        <w:ind w:left="1080" w:hanging="360"/>
      </w:pPr>
      <w:rPr>
        <w:rFonts w:ascii="Arial" w:hAnsi="Arial" w:hint="default"/>
        <w:b w:val="0"/>
        <w:i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>
    <w:nsid w:val="4BD31C42"/>
    <w:multiLevelType w:val="multilevel"/>
    <w:tmpl w:val="C65C607E"/>
    <w:lvl w:ilvl="0">
      <w:start w:val="1"/>
      <w:numFmt w:val="decimal"/>
      <w:pStyle w:val="Num1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lowerLetter"/>
      <w:pStyle w:val="Num2"/>
      <w:lvlText w:val="%2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lowerRoman"/>
      <w:pStyle w:val="Num3"/>
      <w:lvlText w:val="%3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15">
    <w:nsid w:val="50121799"/>
    <w:multiLevelType w:val="hybridMultilevel"/>
    <w:tmpl w:val="ABEE37FC"/>
    <w:lvl w:ilvl="0" w:tplc="6B028D78">
      <w:start w:val="1"/>
      <w:numFmt w:val="lowerLetter"/>
      <w:pStyle w:val="IS-List-Numbering2"/>
      <w:lvlText w:val="%1."/>
      <w:lvlJc w:val="left"/>
      <w:pPr>
        <w:ind w:left="720" w:hanging="360"/>
      </w:pPr>
      <w:rPr>
        <w:rFonts w:ascii="Arial" w:hAnsi="Arial" w:hint="default"/>
        <w:b w:val="0"/>
        <w:i w:val="0"/>
        <w:color w:val="auto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5C3A68B8"/>
    <w:multiLevelType w:val="hybridMultilevel"/>
    <w:tmpl w:val="0F6ADC5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44A4766"/>
    <w:multiLevelType w:val="hybridMultilevel"/>
    <w:tmpl w:val="E51025B8"/>
    <w:lvl w:ilvl="0" w:tplc="01428B42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8183BE6"/>
    <w:multiLevelType w:val="hybridMultilevel"/>
    <w:tmpl w:val="BB82EBD8"/>
    <w:lvl w:ilvl="0" w:tplc="47DC456E">
      <w:start w:val="1"/>
      <w:numFmt w:val="bullet"/>
      <w:pStyle w:val="ABM-Table-Bullet2"/>
      <w:lvlText w:val=""/>
      <w:lvlJc w:val="left"/>
      <w:pPr>
        <w:tabs>
          <w:tab w:val="num" w:pos="576"/>
        </w:tabs>
        <w:ind w:left="576" w:hanging="288"/>
      </w:pPr>
      <w:rPr>
        <w:rFonts w:ascii="Symbol" w:hAnsi="Symbol" w:hint="default"/>
        <w:color w:val="009BCC" w:themeColor="text2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>
    <w:nsid w:val="692D2087"/>
    <w:multiLevelType w:val="hybridMultilevel"/>
    <w:tmpl w:val="760AF214"/>
    <w:lvl w:ilvl="0" w:tplc="69880EFA">
      <w:start w:val="1"/>
      <w:numFmt w:val="bullet"/>
      <w:pStyle w:val="ListBullet2"/>
      <w:lvlText w:val="■"/>
      <w:lvlJc w:val="left"/>
      <w:pPr>
        <w:tabs>
          <w:tab w:val="num" w:pos="576"/>
        </w:tabs>
        <w:ind w:left="576" w:hanging="288"/>
      </w:pPr>
      <w:rPr>
        <w:rFonts w:ascii="Times New Roman" w:hAnsi="Times New Roman" w:cs="Times New Roman" w:hint="default"/>
        <w:color w:val="009BCC" w:themeColor="text2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>
    <w:nsid w:val="6D577604"/>
    <w:multiLevelType w:val="multilevel"/>
    <w:tmpl w:val="28E2F1FE"/>
    <w:lvl w:ilvl="0">
      <w:start w:val="1"/>
      <w:numFmt w:val="decimal"/>
      <w:pStyle w:val="IS-Heading1"/>
      <w:lvlText w:val="%1.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9BCC" w:themeColor="text2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1206"/>
        </w:tabs>
        <w:ind w:left="1206" w:hanging="936"/>
      </w:pPr>
      <w:rPr>
        <w:rFonts w:hint="default"/>
        <w:sz w:val="28"/>
        <w:szCs w:val="28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936"/>
        </w:tabs>
        <w:ind w:left="936" w:hanging="936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1">
    <w:nsid w:val="75CE432B"/>
    <w:multiLevelType w:val="hybridMultilevel"/>
    <w:tmpl w:val="6108E998"/>
    <w:lvl w:ilvl="0" w:tplc="DCD445B4">
      <w:start w:val="1"/>
      <w:numFmt w:val="decimal"/>
      <w:pStyle w:val="IS-List-Numbering1"/>
      <w:lvlText w:val="%1."/>
      <w:lvlJc w:val="left"/>
      <w:pPr>
        <w:ind w:left="360" w:hanging="360"/>
      </w:pPr>
      <w:rPr>
        <w:rFonts w:ascii="Arial" w:hAnsi="Arial" w:hint="default"/>
        <w:b w:val="0"/>
        <w:i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7D56264C"/>
    <w:multiLevelType w:val="hybridMultilevel"/>
    <w:tmpl w:val="15BC3740"/>
    <w:lvl w:ilvl="0" w:tplc="09DC8C96">
      <w:start w:val="1"/>
      <w:numFmt w:val="bullet"/>
      <w:pStyle w:val="TableBullets"/>
      <w:lvlText w:val="■"/>
      <w:lvlJc w:val="left"/>
      <w:pPr>
        <w:tabs>
          <w:tab w:val="num" w:pos="216"/>
        </w:tabs>
        <w:ind w:left="216" w:hanging="216"/>
      </w:pPr>
      <w:rPr>
        <w:rFonts w:ascii="Arial" w:hAnsi="Arial" w:hint="default"/>
        <w:color w:val="009BCC"/>
        <w:sz w:val="18"/>
        <w:szCs w:val="18"/>
      </w:rPr>
    </w:lvl>
    <w:lvl w:ilvl="1" w:tplc="FFFFFFFF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>
    <w:nsid w:val="7D947B3D"/>
    <w:multiLevelType w:val="hybridMultilevel"/>
    <w:tmpl w:val="8162FD90"/>
    <w:lvl w:ilvl="0" w:tplc="40E269D0">
      <w:start w:val="1"/>
      <w:numFmt w:val="bullet"/>
      <w:pStyle w:val="ListBullet2Space"/>
      <w:lvlText w:val=""/>
      <w:lvlJc w:val="left"/>
      <w:pPr>
        <w:tabs>
          <w:tab w:val="num" w:pos="576"/>
        </w:tabs>
        <w:ind w:left="576" w:hanging="288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004B66"/>
        <w:spacing w:val="0"/>
        <w:kern w:val="0"/>
        <w:position w:val="0"/>
        <w:u w:val="none"/>
        <w:vertAlign w:val="baseline"/>
        <w:em w:val="none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18"/>
  </w:num>
  <w:num w:numId="3">
    <w:abstractNumId w:val="23"/>
  </w:num>
  <w:num w:numId="4">
    <w:abstractNumId w:val="14"/>
  </w:num>
  <w:num w:numId="5">
    <w:abstractNumId w:val="22"/>
  </w:num>
  <w:num w:numId="6">
    <w:abstractNumId w:val="5"/>
  </w:num>
  <w:num w:numId="7">
    <w:abstractNumId w:val="12"/>
  </w:num>
  <w:num w:numId="8">
    <w:abstractNumId w:val="6"/>
  </w:num>
  <w:num w:numId="9">
    <w:abstractNumId w:val="2"/>
  </w:num>
  <w:num w:numId="10">
    <w:abstractNumId w:val="15"/>
  </w:num>
  <w:num w:numId="11">
    <w:abstractNumId w:val="13"/>
  </w:num>
  <w:num w:numId="12">
    <w:abstractNumId w:val="21"/>
  </w:num>
  <w:num w:numId="13">
    <w:abstractNumId w:val="19"/>
  </w:num>
  <w:num w:numId="14">
    <w:abstractNumId w:val="8"/>
  </w:num>
  <w:num w:numId="15">
    <w:abstractNumId w:val="1"/>
  </w:num>
  <w:num w:numId="16">
    <w:abstractNumId w:val="3"/>
  </w:num>
  <w:num w:numId="17">
    <w:abstractNumId w:val="0"/>
  </w:num>
  <w:num w:numId="18">
    <w:abstractNumId w:val="16"/>
  </w:num>
  <w:num w:numId="19">
    <w:abstractNumId w:val="10"/>
  </w:num>
  <w:num w:numId="20">
    <w:abstractNumId w:val="17"/>
  </w:num>
  <w:num w:numId="21">
    <w:abstractNumId w:val="4"/>
  </w:num>
  <w:num w:numId="22">
    <w:abstractNumId w:val="11"/>
  </w:num>
  <w:num w:numId="23">
    <w:abstractNumId w:val="9"/>
  </w:num>
  <w:num w:numId="24">
    <w:abstractNumId w:val="7"/>
  </w:num>
  <w:numIdMacAtCleanup w:val="2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isplayBackgroundShape/>
  <w:proofState w:spelling="clean" w:grammar="clean"/>
  <w:attachedTemplate r:id="rId1"/>
  <w:stylePaneFormatFilter w:val="1F04"/>
  <w:defaultTabStop w:val="720"/>
  <w:hyphenationZone w:val="425"/>
  <w:drawingGridHorizontalSpacing w:val="100"/>
  <w:displayHorizontalDrawingGridEvery w:val="2"/>
  <w:characterSpacingControl w:val="doNotCompress"/>
  <w:hdrShapeDefaults>
    <o:shapedefaults v:ext="edit" spidmax="133122">
      <o:colormru v:ext="edit" colors="#009bcc"/>
      <o:colormenu v:ext="edit" fillcolor="none" strokecolor="none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/>
  <w:rsids>
    <w:rsidRoot w:val="00A51822"/>
    <w:rsid w:val="000011EB"/>
    <w:rsid w:val="00001498"/>
    <w:rsid w:val="000017AE"/>
    <w:rsid w:val="00001B26"/>
    <w:rsid w:val="00001B59"/>
    <w:rsid w:val="00001D93"/>
    <w:rsid w:val="000025C3"/>
    <w:rsid w:val="00002E47"/>
    <w:rsid w:val="000034EC"/>
    <w:rsid w:val="00003B37"/>
    <w:rsid w:val="00003BE7"/>
    <w:rsid w:val="000046DA"/>
    <w:rsid w:val="000048C1"/>
    <w:rsid w:val="0000513B"/>
    <w:rsid w:val="00005A83"/>
    <w:rsid w:val="000068B1"/>
    <w:rsid w:val="000068DB"/>
    <w:rsid w:val="00006916"/>
    <w:rsid w:val="00006E2B"/>
    <w:rsid w:val="0001076C"/>
    <w:rsid w:val="00010B9E"/>
    <w:rsid w:val="0001301E"/>
    <w:rsid w:val="000142C6"/>
    <w:rsid w:val="000146E2"/>
    <w:rsid w:val="00014A31"/>
    <w:rsid w:val="00014F4C"/>
    <w:rsid w:val="000150E6"/>
    <w:rsid w:val="0001546C"/>
    <w:rsid w:val="000216BC"/>
    <w:rsid w:val="00023DD7"/>
    <w:rsid w:val="000242AC"/>
    <w:rsid w:val="00024820"/>
    <w:rsid w:val="0002591E"/>
    <w:rsid w:val="00025983"/>
    <w:rsid w:val="00025CA4"/>
    <w:rsid w:val="000265D4"/>
    <w:rsid w:val="00026E46"/>
    <w:rsid w:val="00027A1C"/>
    <w:rsid w:val="000303CD"/>
    <w:rsid w:val="000307D2"/>
    <w:rsid w:val="00030934"/>
    <w:rsid w:val="00032A12"/>
    <w:rsid w:val="00033406"/>
    <w:rsid w:val="00033CCA"/>
    <w:rsid w:val="00034649"/>
    <w:rsid w:val="0003661A"/>
    <w:rsid w:val="0004069A"/>
    <w:rsid w:val="00040C7C"/>
    <w:rsid w:val="0004101D"/>
    <w:rsid w:val="00041B4E"/>
    <w:rsid w:val="000426EB"/>
    <w:rsid w:val="00042C92"/>
    <w:rsid w:val="00043AAC"/>
    <w:rsid w:val="00044325"/>
    <w:rsid w:val="00044EBC"/>
    <w:rsid w:val="0004531F"/>
    <w:rsid w:val="0004569F"/>
    <w:rsid w:val="00045EEE"/>
    <w:rsid w:val="00046E00"/>
    <w:rsid w:val="000473CF"/>
    <w:rsid w:val="00047515"/>
    <w:rsid w:val="000515FA"/>
    <w:rsid w:val="00051699"/>
    <w:rsid w:val="00052E6E"/>
    <w:rsid w:val="00053710"/>
    <w:rsid w:val="00053790"/>
    <w:rsid w:val="000540BB"/>
    <w:rsid w:val="00054371"/>
    <w:rsid w:val="00055911"/>
    <w:rsid w:val="00055A3C"/>
    <w:rsid w:val="00057458"/>
    <w:rsid w:val="00057D03"/>
    <w:rsid w:val="00057DA6"/>
    <w:rsid w:val="000600A9"/>
    <w:rsid w:val="0006080C"/>
    <w:rsid w:val="00060BBA"/>
    <w:rsid w:val="00060DEA"/>
    <w:rsid w:val="000616D5"/>
    <w:rsid w:val="00061EC0"/>
    <w:rsid w:val="00062B80"/>
    <w:rsid w:val="00062D41"/>
    <w:rsid w:val="000633F1"/>
    <w:rsid w:val="00063AD1"/>
    <w:rsid w:val="00063D15"/>
    <w:rsid w:val="00064966"/>
    <w:rsid w:val="00064CC9"/>
    <w:rsid w:val="000650F8"/>
    <w:rsid w:val="00065D30"/>
    <w:rsid w:val="00065F2E"/>
    <w:rsid w:val="0006620A"/>
    <w:rsid w:val="000664FC"/>
    <w:rsid w:val="000667C9"/>
    <w:rsid w:val="00066EB8"/>
    <w:rsid w:val="00067EC1"/>
    <w:rsid w:val="00067FFA"/>
    <w:rsid w:val="0007007C"/>
    <w:rsid w:val="0007133A"/>
    <w:rsid w:val="00073B60"/>
    <w:rsid w:val="0007438F"/>
    <w:rsid w:val="00074E94"/>
    <w:rsid w:val="000753FA"/>
    <w:rsid w:val="000757D7"/>
    <w:rsid w:val="00075AF4"/>
    <w:rsid w:val="00075D0B"/>
    <w:rsid w:val="00076B45"/>
    <w:rsid w:val="00076F79"/>
    <w:rsid w:val="000777F5"/>
    <w:rsid w:val="000821E6"/>
    <w:rsid w:val="00082D40"/>
    <w:rsid w:val="000837BD"/>
    <w:rsid w:val="00083A72"/>
    <w:rsid w:val="00083E33"/>
    <w:rsid w:val="00083EEA"/>
    <w:rsid w:val="00085646"/>
    <w:rsid w:val="00085843"/>
    <w:rsid w:val="00087A2E"/>
    <w:rsid w:val="00087CBC"/>
    <w:rsid w:val="00090765"/>
    <w:rsid w:val="00091111"/>
    <w:rsid w:val="00091591"/>
    <w:rsid w:val="00091E27"/>
    <w:rsid w:val="0009353C"/>
    <w:rsid w:val="000937A6"/>
    <w:rsid w:val="00094CD1"/>
    <w:rsid w:val="000957DA"/>
    <w:rsid w:val="0009641C"/>
    <w:rsid w:val="0009664B"/>
    <w:rsid w:val="00096C9D"/>
    <w:rsid w:val="000A022A"/>
    <w:rsid w:val="000A0D61"/>
    <w:rsid w:val="000A0E07"/>
    <w:rsid w:val="000A0EF7"/>
    <w:rsid w:val="000A1483"/>
    <w:rsid w:val="000A1974"/>
    <w:rsid w:val="000A4473"/>
    <w:rsid w:val="000A507A"/>
    <w:rsid w:val="000A611B"/>
    <w:rsid w:val="000B0614"/>
    <w:rsid w:val="000B0C34"/>
    <w:rsid w:val="000B525C"/>
    <w:rsid w:val="000B5F17"/>
    <w:rsid w:val="000B5FA9"/>
    <w:rsid w:val="000B6AE4"/>
    <w:rsid w:val="000B7F8A"/>
    <w:rsid w:val="000C0A1B"/>
    <w:rsid w:val="000C0D1A"/>
    <w:rsid w:val="000C178B"/>
    <w:rsid w:val="000C1CB9"/>
    <w:rsid w:val="000C2238"/>
    <w:rsid w:val="000C389E"/>
    <w:rsid w:val="000C3F1E"/>
    <w:rsid w:val="000D038B"/>
    <w:rsid w:val="000D0410"/>
    <w:rsid w:val="000D10BC"/>
    <w:rsid w:val="000D120B"/>
    <w:rsid w:val="000D146B"/>
    <w:rsid w:val="000D1870"/>
    <w:rsid w:val="000D1DAC"/>
    <w:rsid w:val="000D252D"/>
    <w:rsid w:val="000D3585"/>
    <w:rsid w:val="000D3E1A"/>
    <w:rsid w:val="000D413B"/>
    <w:rsid w:val="000D4EB5"/>
    <w:rsid w:val="000D6856"/>
    <w:rsid w:val="000D7514"/>
    <w:rsid w:val="000D7B56"/>
    <w:rsid w:val="000E004B"/>
    <w:rsid w:val="000E0225"/>
    <w:rsid w:val="000E0A36"/>
    <w:rsid w:val="000E0B2B"/>
    <w:rsid w:val="000E0D9D"/>
    <w:rsid w:val="000E1558"/>
    <w:rsid w:val="000E2C5C"/>
    <w:rsid w:val="000E2E0A"/>
    <w:rsid w:val="000E313E"/>
    <w:rsid w:val="000E3CF9"/>
    <w:rsid w:val="000E3E87"/>
    <w:rsid w:val="000E594E"/>
    <w:rsid w:val="000E5FD1"/>
    <w:rsid w:val="000E6454"/>
    <w:rsid w:val="000E72F3"/>
    <w:rsid w:val="000E7846"/>
    <w:rsid w:val="000E7D33"/>
    <w:rsid w:val="000F0292"/>
    <w:rsid w:val="000F083E"/>
    <w:rsid w:val="000F2FFA"/>
    <w:rsid w:val="000F47FD"/>
    <w:rsid w:val="000F4885"/>
    <w:rsid w:val="000F4CA2"/>
    <w:rsid w:val="000F5388"/>
    <w:rsid w:val="000F6215"/>
    <w:rsid w:val="000F7464"/>
    <w:rsid w:val="00104899"/>
    <w:rsid w:val="001071A2"/>
    <w:rsid w:val="00110089"/>
    <w:rsid w:val="00110111"/>
    <w:rsid w:val="0011030B"/>
    <w:rsid w:val="001108D7"/>
    <w:rsid w:val="00110AF0"/>
    <w:rsid w:val="00111CED"/>
    <w:rsid w:val="0011204E"/>
    <w:rsid w:val="00112E0C"/>
    <w:rsid w:val="00114B3C"/>
    <w:rsid w:val="00115978"/>
    <w:rsid w:val="00116E03"/>
    <w:rsid w:val="00117245"/>
    <w:rsid w:val="00120284"/>
    <w:rsid w:val="00120A12"/>
    <w:rsid w:val="00121869"/>
    <w:rsid w:val="00122DA2"/>
    <w:rsid w:val="00123FF7"/>
    <w:rsid w:val="00125AA2"/>
    <w:rsid w:val="00125EE8"/>
    <w:rsid w:val="00131C6F"/>
    <w:rsid w:val="00131D36"/>
    <w:rsid w:val="00132161"/>
    <w:rsid w:val="00132571"/>
    <w:rsid w:val="00133AF8"/>
    <w:rsid w:val="00133B7C"/>
    <w:rsid w:val="001342A7"/>
    <w:rsid w:val="0013537A"/>
    <w:rsid w:val="0013571D"/>
    <w:rsid w:val="00136A52"/>
    <w:rsid w:val="00136F43"/>
    <w:rsid w:val="00140976"/>
    <w:rsid w:val="00140D91"/>
    <w:rsid w:val="00141554"/>
    <w:rsid w:val="00142380"/>
    <w:rsid w:val="0014354D"/>
    <w:rsid w:val="0014505A"/>
    <w:rsid w:val="0014529E"/>
    <w:rsid w:val="001462F6"/>
    <w:rsid w:val="00146E2D"/>
    <w:rsid w:val="001548E0"/>
    <w:rsid w:val="00154917"/>
    <w:rsid w:val="00155B4C"/>
    <w:rsid w:val="001570E6"/>
    <w:rsid w:val="00157A4E"/>
    <w:rsid w:val="0016021F"/>
    <w:rsid w:val="001618D4"/>
    <w:rsid w:val="001637B9"/>
    <w:rsid w:val="00163EC3"/>
    <w:rsid w:val="00164289"/>
    <w:rsid w:val="001672E6"/>
    <w:rsid w:val="0016731E"/>
    <w:rsid w:val="00167587"/>
    <w:rsid w:val="0016759F"/>
    <w:rsid w:val="001712E3"/>
    <w:rsid w:val="00171A0B"/>
    <w:rsid w:val="00171B23"/>
    <w:rsid w:val="00172142"/>
    <w:rsid w:val="00172D93"/>
    <w:rsid w:val="00174075"/>
    <w:rsid w:val="00174907"/>
    <w:rsid w:val="0017573E"/>
    <w:rsid w:val="0017636B"/>
    <w:rsid w:val="00176B47"/>
    <w:rsid w:val="0017714A"/>
    <w:rsid w:val="00177210"/>
    <w:rsid w:val="00177A00"/>
    <w:rsid w:val="0018035E"/>
    <w:rsid w:val="00180440"/>
    <w:rsid w:val="00180830"/>
    <w:rsid w:val="00181A64"/>
    <w:rsid w:val="00181F41"/>
    <w:rsid w:val="001822FF"/>
    <w:rsid w:val="00182B72"/>
    <w:rsid w:val="001834D7"/>
    <w:rsid w:val="00183CB6"/>
    <w:rsid w:val="00183F90"/>
    <w:rsid w:val="001853D3"/>
    <w:rsid w:val="00185901"/>
    <w:rsid w:val="0018654D"/>
    <w:rsid w:val="00191471"/>
    <w:rsid w:val="00191794"/>
    <w:rsid w:val="001921F2"/>
    <w:rsid w:val="00192398"/>
    <w:rsid w:val="00192621"/>
    <w:rsid w:val="0019402D"/>
    <w:rsid w:val="00194A04"/>
    <w:rsid w:val="00194B51"/>
    <w:rsid w:val="00194F6A"/>
    <w:rsid w:val="0019538A"/>
    <w:rsid w:val="00195A49"/>
    <w:rsid w:val="00195EAF"/>
    <w:rsid w:val="001974D0"/>
    <w:rsid w:val="001A0353"/>
    <w:rsid w:val="001A0849"/>
    <w:rsid w:val="001A0B06"/>
    <w:rsid w:val="001A1F18"/>
    <w:rsid w:val="001A3113"/>
    <w:rsid w:val="001A4198"/>
    <w:rsid w:val="001A5554"/>
    <w:rsid w:val="001A5A03"/>
    <w:rsid w:val="001A5B0A"/>
    <w:rsid w:val="001A5D63"/>
    <w:rsid w:val="001B010F"/>
    <w:rsid w:val="001B17E6"/>
    <w:rsid w:val="001B1DF5"/>
    <w:rsid w:val="001B2ABC"/>
    <w:rsid w:val="001B4959"/>
    <w:rsid w:val="001B4F9A"/>
    <w:rsid w:val="001B6540"/>
    <w:rsid w:val="001B6761"/>
    <w:rsid w:val="001B6924"/>
    <w:rsid w:val="001C039D"/>
    <w:rsid w:val="001C1E6C"/>
    <w:rsid w:val="001C1E73"/>
    <w:rsid w:val="001C2608"/>
    <w:rsid w:val="001C28B6"/>
    <w:rsid w:val="001C3020"/>
    <w:rsid w:val="001C307E"/>
    <w:rsid w:val="001C3414"/>
    <w:rsid w:val="001C42B5"/>
    <w:rsid w:val="001C490A"/>
    <w:rsid w:val="001C4E9A"/>
    <w:rsid w:val="001C5B07"/>
    <w:rsid w:val="001C5B91"/>
    <w:rsid w:val="001C6520"/>
    <w:rsid w:val="001C6E7B"/>
    <w:rsid w:val="001C78B6"/>
    <w:rsid w:val="001D3A14"/>
    <w:rsid w:val="001D5BB0"/>
    <w:rsid w:val="001D6046"/>
    <w:rsid w:val="001E0A1A"/>
    <w:rsid w:val="001E330B"/>
    <w:rsid w:val="001E383A"/>
    <w:rsid w:val="001E3EA4"/>
    <w:rsid w:val="001E4E2A"/>
    <w:rsid w:val="001E6641"/>
    <w:rsid w:val="001E6840"/>
    <w:rsid w:val="001E6BFA"/>
    <w:rsid w:val="001E7C49"/>
    <w:rsid w:val="001F043A"/>
    <w:rsid w:val="001F1272"/>
    <w:rsid w:val="001F34A2"/>
    <w:rsid w:val="001F367A"/>
    <w:rsid w:val="001F4102"/>
    <w:rsid w:val="001F4265"/>
    <w:rsid w:val="001F45A6"/>
    <w:rsid w:val="001F6560"/>
    <w:rsid w:val="001F711D"/>
    <w:rsid w:val="001F799C"/>
    <w:rsid w:val="00201355"/>
    <w:rsid w:val="00202FEF"/>
    <w:rsid w:val="00204469"/>
    <w:rsid w:val="002049E4"/>
    <w:rsid w:val="0020504E"/>
    <w:rsid w:val="0020574A"/>
    <w:rsid w:val="002058C2"/>
    <w:rsid w:val="00206752"/>
    <w:rsid w:val="0020680F"/>
    <w:rsid w:val="00207AEE"/>
    <w:rsid w:val="00207BA5"/>
    <w:rsid w:val="00207D73"/>
    <w:rsid w:val="00210C60"/>
    <w:rsid w:val="00210E72"/>
    <w:rsid w:val="002130A8"/>
    <w:rsid w:val="00213A5A"/>
    <w:rsid w:val="00213B79"/>
    <w:rsid w:val="002156C9"/>
    <w:rsid w:val="002169F3"/>
    <w:rsid w:val="00216F0F"/>
    <w:rsid w:val="00217102"/>
    <w:rsid w:val="002171F1"/>
    <w:rsid w:val="00217DD6"/>
    <w:rsid w:val="00221BC9"/>
    <w:rsid w:val="00222040"/>
    <w:rsid w:val="0022358F"/>
    <w:rsid w:val="00223DEE"/>
    <w:rsid w:val="00224220"/>
    <w:rsid w:val="002264E7"/>
    <w:rsid w:val="002275E2"/>
    <w:rsid w:val="0023080F"/>
    <w:rsid w:val="00231039"/>
    <w:rsid w:val="002311D7"/>
    <w:rsid w:val="0023133E"/>
    <w:rsid w:val="002322C5"/>
    <w:rsid w:val="00232FA2"/>
    <w:rsid w:val="00233445"/>
    <w:rsid w:val="00233863"/>
    <w:rsid w:val="002338D8"/>
    <w:rsid w:val="00234AF3"/>
    <w:rsid w:val="0023575E"/>
    <w:rsid w:val="0023718C"/>
    <w:rsid w:val="00237348"/>
    <w:rsid w:val="0023739F"/>
    <w:rsid w:val="0023781E"/>
    <w:rsid w:val="00237C7D"/>
    <w:rsid w:val="00237F8D"/>
    <w:rsid w:val="002410DC"/>
    <w:rsid w:val="00241319"/>
    <w:rsid w:val="00242F5D"/>
    <w:rsid w:val="00243C72"/>
    <w:rsid w:val="00244468"/>
    <w:rsid w:val="002451A0"/>
    <w:rsid w:val="002451DD"/>
    <w:rsid w:val="002452D8"/>
    <w:rsid w:val="002464B9"/>
    <w:rsid w:val="00247817"/>
    <w:rsid w:val="0025021E"/>
    <w:rsid w:val="00250E4D"/>
    <w:rsid w:val="00251ED9"/>
    <w:rsid w:val="00252F0C"/>
    <w:rsid w:val="002539B8"/>
    <w:rsid w:val="0025476F"/>
    <w:rsid w:val="00255492"/>
    <w:rsid w:val="00256FE7"/>
    <w:rsid w:val="00257327"/>
    <w:rsid w:val="00257C87"/>
    <w:rsid w:val="00260C4E"/>
    <w:rsid w:val="00260EBC"/>
    <w:rsid w:val="00260EFD"/>
    <w:rsid w:val="0026111F"/>
    <w:rsid w:val="00261F4B"/>
    <w:rsid w:val="00262004"/>
    <w:rsid w:val="00262D61"/>
    <w:rsid w:val="0026323A"/>
    <w:rsid w:val="00263509"/>
    <w:rsid w:val="002643D9"/>
    <w:rsid w:val="00264A28"/>
    <w:rsid w:val="00265B3C"/>
    <w:rsid w:val="00266A99"/>
    <w:rsid w:val="00266E24"/>
    <w:rsid w:val="002670B3"/>
    <w:rsid w:val="0026763D"/>
    <w:rsid w:val="00270EFB"/>
    <w:rsid w:val="00270FFC"/>
    <w:rsid w:val="002712A0"/>
    <w:rsid w:val="00271C5B"/>
    <w:rsid w:val="002724C2"/>
    <w:rsid w:val="002724EB"/>
    <w:rsid w:val="002734C9"/>
    <w:rsid w:val="002757AA"/>
    <w:rsid w:val="00276E9F"/>
    <w:rsid w:val="002774C2"/>
    <w:rsid w:val="00282D6F"/>
    <w:rsid w:val="00283B3C"/>
    <w:rsid w:val="00284040"/>
    <w:rsid w:val="00284113"/>
    <w:rsid w:val="002859A5"/>
    <w:rsid w:val="00286A76"/>
    <w:rsid w:val="002878C4"/>
    <w:rsid w:val="00290374"/>
    <w:rsid w:val="00290ED4"/>
    <w:rsid w:val="00291A7C"/>
    <w:rsid w:val="002926DD"/>
    <w:rsid w:val="00292841"/>
    <w:rsid w:val="002929FB"/>
    <w:rsid w:val="00292C57"/>
    <w:rsid w:val="00292DEB"/>
    <w:rsid w:val="00295F65"/>
    <w:rsid w:val="00296193"/>
    <w:rsid w:val="00296876"/>
    <w:rsid w:val="00296CA8"/>
    <w:rsid w:val="002A09D6"/>
    <w:rsid w:val="002A0CA0"/>
    <w:rsid w:val="002A19C2"/>
    <w:rsid w:val="002A1D10"/>
    <w:rsid w:val="002A25B4"/>
    <w:rsid w:val="002A2C3D"/>
    <w:rsid w:val="002A3268"/>
    <w:rsid w:val="002A3FD3"/>
    <w:rsid w:val="002A64B1"/>
    <w:rsid w:val="002A6EFD"/>
    <w:rsid w:val="002A7040"/>
    <w:rsid w:val="002A72BA"/>
    <w:rsid w:val="002B078F"/>
    <w:rsid w:val="002B2EE7"/>
    <w:rsid w:val="002B3055"/>
    <w:rsid w:val="002B31AE"/>
    <w:rsid w:val="002B345D"/>
    <w:rsid w:val="002B356A"/>
    <w:rsid w:val="002B447C"/>
    <w:rsid w:val="002B506A"/>
    <w:rsid w:val="002B5525"/>
    <w:rsid w:val="002B5B58"/>
    <w:rsid w:val="002B6874"/>
    <w:rsid w:val="002B6A2A"/>
    <w:rsid w:val="002B6EB2"/>
    <w:rsid w:val="002B775D"/>
    <w:rsid w:val="002C0095"/>
    <w:rsid w:val="002C1524"/>
    <w:rsid w:val="002C2122"/>
    <w:rsid w:val="002C294B"/>
    <w:rsid w:val="002C2B52"/>
    <w:rsid w:val="002C2FC3"/>
    <w:rsid w:val="002C3001"/>
    <w:rsid w:val="002C3BCD"/>
    <w:rsid w:val="002C3D00"/>
    <w:rsid w:val="002C3E49"/>
    <w:rsid w:val="002C47BD"/>
    <w:rsid w:val="002C5822"/>
    <w:rsid w:val="002C5A49"/>
    <w:rsid w:val="002C6C1F"/>
    <w:rsid w:val="002C7D38"/>
    <w:rsid w:val="002C7DCC"/>
    <w:rsid w:val="002D0117"/>
    <w:rsid w:val="002D0CF3"/>
    <w:rsid w:val="002D143A"/>
    <w:rsid w:val="002D17B6"/>
    <w:rsid w:val="002D1CCE"/>
    <w:rsid w:val="002D1E2B"/>
    <w:rsid w:val="002D2216"/>
    <w:rsid w:val="002D2635"/>
    <w:rsid w:val="002D272E"/>
    <w:rsid w:val="002D5B99"/>
    <w:rsid w:val="002D5C98"/>
    <w:rsid w:val="002D61A0"/>
    <w:rsid w:val="002E02FC"/>
    <w:rsid w:val="002E03A3"/>
    <w:rsid w:val="002E0642"/>
    <w:rsid w:val="002E11FF"/>
    <w:rsid w:val="002E18E3"/>
    <w:rsid w:val="002E1991"/>
    <w:rsid w:val="002E1AD2"/>
    <w:rsid w:val="002E2E7F"/>
    <w:rsid w:val="002E4315"/>
    <w:rsid w:val="002E625B"/>
    <w:rsid w:val="002F0136"/>
    <w:rsid w:val="002F08B3"/>
    <w:rsid w:val="002F0F34"/>
    <w:rsid w:val="002F21F8"/>
    <w:rsid w:val="002F31C4"/>
    <w:rsid w:val="002F4222"/>
    <w:rsid w:val="002F4D02"/>
    <w:rsid w:val="002F50EB"/>
    <w:rsid w:val="002F6534"/>
    <w:rsid w:val="002F6682"/>
    <w:rsid w:val="002F713F"/>
    <w:rsid w:val="002F7C6A"/>
    <w:rsid w:val="002F7ED8"/>
    <w:rsid w:val="00300172"/>
    <w:rsid w:val="00301280"/>
    <w:rsid w:val="00301DEA"/>
    <w:rsid w:val="003027EA"/>
    <w:rsid w:val="00302C6C"/>
    <w:rsid w:val="00305172"/>
    <w:rsid w:val="003060B8"/>
    <w:rsid w:val="0030707D"/>
    <w:rsid w:val="00311596"/>
    <w:rsid w:val="00311AFA"/>
    <w:rsid w:val="0031217D"/>
    <w:rsid w:val="003128ED"/>
    <w:rsid w:val="00313615"/>
    <w:rsid w:val="00313909"/>
    <w:rsid w:val="00314400"/>
    <w:rsid w:val="00314D8E"/>
    <w:rsid w:val="0031501D"/>
    <w:rsid w:val="00315287"/>
    <w:rsid w:val="003220B2"/>
    <w:rsid w:val="00322803"/>
    <w:rsid w:val="0032367F"/>
    <w:rsid w:val="003247EA"/>
    <w:rsid w:val="00325A39"/>
    <w:rsid w:val="00327682"/>
    <w:rsid w:val="00327702"/>
    <w:rsid w:val="00330A8B"/>
    <w:rsid w:val="00330FB3"/>
    <w:rsid w:val="0033202C"/>
    <w:rsid w:val="0033298F"/>
    <w:rsid w:val="00333873"/>
    <w:rsid w:val="00333CC1"/>
    <w:rsid w:val="00335094"/>
    <w:rsid w:val="00335534"/>
    <w:rsid w:val="00335BF7"/>
    <w:rsid w:val="003360F8"/>
    <w:rsid w:val="00336362"/>
    <w:rsid w:val="00336CC7"/>
    <w:rsid w:val="003407C3"/>
    <w:rsid w:val="0034169D"/>
    <w:rsid w:val="0034324B"/>
    <w:rsid w:val="00343A82"/>
    <w:rsid w:val="00344491"/>
    <w:rsid w:val="0034500E"/>
    <w:rsid w:val="00345020"/>
    <w:rsid w:val="00345359"/>
    <w:rsid w:val="00346C2C"/>
    <w:rsid w:val="00346FA7"/>
    <w:rsid w:val="0034764B"/>
    <w:rsid w:val="00350093"/>
    <w:rsid w:val="003504E9"/>
    <w:rsid w:val="0035485B"/>
    <w:rsid w:val="0035555E"/>
    <w:rsid w:val="00355969"/>
    <w:rsid w:val="0035603E"/>
    <w:rsid w:val="00356906"/>
    <w:rsid w:val="00360670"/>
    <w:rsid w:val="00361C7B"/>
    <w:rsid w:val="00362935"/>
    <w:rsid w:val="00362B59"/>
    <w:rsid w:val="00363D87"/>
    <w:rsid w:val="00364904"/>
    <w:rsid w:val="00364BBC"/>
    <w:rsid w:val="00364CF8"/>
    <w:rsid w:val="00365238"/>
    <w:rsid w:val="003658D9"/>
    <w:rsid w:val="003659B5"/>
    <w:rsid w:val="00366336"/>
    <w:rsid w:val="00366B8A"/>
    <w:rsid w:val="00371C34"/>
    <w:rsid w:val="00371CE4"/>
    <w:rsid w:val="00371FA4"/>
    <w:rsid w:val="00371FF3"/>
    <w:rsid w:val="00372B20"/>
    <w:rsid w:val="00372CA9"/>
    <w:rsid w:val="00373DDB"/>
    <w:rsid w:val="003743FB"/>
    <w:rsid w:val="0037461E"/>
    <w:rsid w:val="003747C3"/>
    <w:rsid w:val="00375212"/>
    <w:rsid w:val="003754EF"/>
    <w:rsid w:val="0037788C"/>
    <w:rsid w:val="00377A7C"/>
    <w:rsid w:val="003803AA"/>
    <w:rsid w:val="00381656"/>
    <w:rsid w:val="0038190F"/>
    <w:rsid w:val="003821F6"/>
    <w:rsid w:val="0038261A"/>
    <w:rsid w:val="00383FDB"/>
    <w:rsid w:val="00384566"/>
    <w:rsid w:val="00385CDD"/>
    <w:rsid w:val="0038617E"/>
    <w:rsid w:val="00386AD8"/>
    <w:rsid w:val="0038750C"/>
    <w:rsid w:val="0039032A"/>
    <w:rsid w:val="003906B6"/>
    <w:rsid w:val="00390CAA"/>
    <w:rsid w:val="00390DC0"/>
    <w:rsid w:val="00392A29"/>
    <w:rsid w:val="00393A32"/>
    <w:rsid w:val="00394849"/>
    <w:rsid w:val="00394904"/>
    <w:rsid w:val="00395892"/>
    <w:rsid w:val="00396400"/>
    <w:rsid w:val="0039683E"/>
    <w:rsid w:val="00397565"/>
    <w:rsid w:val="00397999"/>
    <w:rsid w:val="00397D3D"/>
    <w:rsid w:val="003A019B"/>
    <w:rsid w:val="003A0B0F"/>
    <w:rsid w:val="003A0B77"/>
    <w:rsid w:val="003A34E8"/>
    <w:rsid w:val="003A3D24"/>
    <w:rsid w:val="003A3FEC"/>
    <w:rsid w:val="003A4458"/>
    <w:rsid w:val="003A4D45"/>
    <w:rsid w:val="003A5DA4"/>
    <w:rsid w:val="003A5E16"/>
    <w:rsid w:val="003A690E"/>
    <w:rsid w:val="003A6DD9"/>
    <w:rsid w:val="003A70FE"/>
    <w:rsid w:val="003B13F3"/>
    <w:rsid w:val="003B191F"/>
    <w:rsid w:val="003B20A3"/>
    <w:rsid w:val="003B2609"/>
    <w:rsid w:val="003B30D0"/>
    <w:rsid w:val="003B469F"/>
    <w:rsid w:val="003B72D0"/>
    <w:rsid w:val="003C0BE0"/>
    <w:rsid w:val="003C0FEF"/>
    <w:rsid w:val="003C12E2"/>
    <w:rsid w:val="003C166C"/>
    <w:rsid w:val="003C39E1"/>
    <w:rsid w:val="003C414F"/>
    <w:rsid w:val="003C4456"/>
    <w:rsid w:val="003C6306"/>
    <w:rsid w:val="003C63B5"/>
    <w:rsid w:val="003C63CA"/>
    <w:rsid w:val="003C6443"/>
    <w:rsid w:val="003C66A1"/>
    <w:rsid w:val="003D037A"/>
    <w:rsid w:val="003D106A"/>
    <w:rsid w:val="003D1E9E"/>
    <w:rsid w:val="003D215C"/>
    <w:rsid w:val="003D2645"/>
    <w:rsid w:val="003D2798"/>
    <w:rsid w:val="003D2C70"/>
    <w:rsid w:val="003D2DDC"/>
    <w:rsid w:val="003D340A"/>
    <w:rsid w:val="003D378E"/>
    <w:rsid w:val="003D3851"/>
    <w:rsid w:val="003D3BF1"/>
    <w:rsid w:val="003D4D7B"/>
    <w:rsid w:val="003D683B"/>
    <w:rsid w:val="003D6CB5"/>
    <w:rsid w:val="003D7780"/>
    <w:rsid w:val="003E00DD"/>
    <w:rsid w:val="003E0A99"/>
    <w:rsid w:val="003E145D"/>
    <w:rsid w:val="003E1508"/>
    <w:rsid w:val="003E3160"/>
    <w:rsid w:val="003E34BB"/>
    <w:rsid w:val="003E4907"/>
    <w:rsid w:val="003E4981"/>
    <w:rsid w:val="003E50F2"/>
    <w:rsid w:val="003E59CA"/>
    <w:rsid w:val="003E6230"/>
    <w:rsid w:val="003E6B40"/>
    <w:rsid w:val="003E7359"/>
    <w:rsid w:val="003E7716"/>
    <w:rsid w:val="003F04D7"/>
    <w:rsid w:val="003F0EAC"/>
    <w:rsid w:val="003F0FE4"/>
    <w:rsid w:val="003F11F5"/>
    <w:rsid w:val="003F1FB6"/>
    <w:rsid w:val="003F501B"/>
    <w:rsid w:val="003F55E4"/>
    <w:rsid w:val="003F5D0B"/>
    <w:rsid w:val="003F6CF4"/>
    <w:rsid w:val="004023FC"/>
    <w:rsid w:val="00402C98"/>
    <w:rsid w:val="0040372C"/>
    <w:rsid w:val="00404522"/>
    <w:rsid w:val="004062FA"/>
    <w:rsid w:val="004069E4"/>
    <w:rsid w:val="0041309E"/>
    <w:rsid w:val="00414D71"/>
    <w:rsid w:val="00415379"/>
    <w:rsid w:val="004155BD"/>
    <w:rsid w:val="004160B3"/>
    <w:rsid w:val="004164B8"/>
    <w:rsid w:val="00416F3C"/>
    <w:rsid w:val="0042088B"/>
    <w:rsid w:val="00421CB6"/>
    <w:rsid w:val="00423D82"/>
    <w:rsid w:val="0042424F"/>
    <w:rsid w:val="004245A5"/>
    <w:rsid w:val="004245FD"/>
    <w:rsid w:val="00424A52"/>
    <w:rsid w:val="00427486"/>
    <w:rsid w:val="00427F0F"/>
    <w:rsid w:val="00430395"/>
    <w:rsid w:val="00430F0B"/>
    <w:rsid w:val="004314EE"/>
    <w:rsid w:val="00432D95"/>
    <w:rsid w:val="00432F92"/>
    <w:rsid w:val="00433BFD"/>
    <w:rsid w:val="0043491D"/>
    <w:rsid w:val="004349D4"/>
    <w:rsid w:val="0043541B"/>
    <w:rsid w:val="0043559F"/>
    <w:rsid w:val="004355DD"/>
    <w:rsid w:val="00437304"/>
    <w:rsid w:val="0044076D"/>
    <w:rsid w:val="00440838"/>
    <w:rsid w:val="004409A2"/>
    <w:rsid w:val="00442608"/>
    <w:rsid w:val="00442A56"/>
    <w:rsid w:val="00442B07"/>
    <w:rsid w:val="00442F6B"/>
    <w:rsid w:val="004449E1"/>
    <w:rsid w:val="00445829"/>
    <w:rsid w:val="00445B3B"/>
    <w:rsid w:val="00446636"/>
    <w:rsid w:val="00450266"/>
    <w:rsid w:val="00450A7D"/>
    <w:rsid w:val="00450EF7"/>
    <w:rsid w:val="004529D0"/>
    <w:rsid w:val="00452A95"/>
    <w:rsid w:val="00452FAE"/>
    <w:rsid w:val="00453104"/>
    <w:rsid w:val="00454865"/>
    <w:rsid w:val="00454C18"/>
    <w:rsid w:val="004556A5"/>
    <w:rsid w:val="00455AE5"/>
    <w:rsid w:val="00456B3A"/>
    <w:rsid w:val="00457329"/>
    <w:rsid w:val="00457971"/>
    <w:rsid w:val="004607C9"/>
    <w:rsid w:val="004613BD"/>
    <w:rsid w:val="00461B88"/>
    <w:rsid w:val="00461D29"/>
    <w:rsid w:val="00462DA3"/>
    <w:rsid w:val="004631B8"/>
    <w:rsid w:val="00463E35"/>
    <w:rsid w:val="00464D9E"/>
    <w:rsid w:val="00465232"/>
    <w:rsid w:val="00465475"/>
    <w:rsid w:val="00465671"/>
    <w:rsid w:val="00466DED"/>
    <w:rsid w:val="00466F20"/>
    <w:rsid w:val="00467D43"/>
    <w:rsid w:val="0047016B"/>
    <w:rsid w:val="0047087C"/>
    <w:rsid w:val="00470E53"/>
    <w:rsid w:val="00471321"/>
    <w:rsid w:val="00471503"/>
    <w:rsid w:val="00471B06"/>
    <w:rsid w:val="0047269F"/>
    <w:rsid w:val="0047333B"/>
    <w:rsid w:val="00474B4A"/>
    <w:rsid w:val="00474B6E"/>
    <w:rsid w:val="00474FA8"/>
    <w:rsid w:val="00475017"/>
    <w:rsid w:val="0047600D"/>
    <w:rsid w:val="0047615B"/>
    <w:rsid w:val="004764F8"/>
    <w:rsid w:val="00476DE0"/>
    <w:rsid w:val="00477CD7"/>
    <w:rsid w:val="00477DF9"/>
    <w:rsid w:val="00480595"/>
    <w:rsid w:val="00480972"/>
    <w:rsid w:val="00480C3D"/>
    <w:rsid w:val="00481037"/>
    <w:rsid w:val="00481249"/>
    <w:rsid w:val="00481F51"/>
    <w:rsid w:val="00482374"/>
    <w:rsid w:val="00483D35"/>
    <w:rsid w:val="004847F4"/>
    <w:rsid w:val="00484D14"/>
    <w:rsid w:val="00485200"/>
    <w:rsid w:val="00485DC8"/>
    <w:rsid w:val="0048725B"/>
    <w:rsid w:val="00487811"/>
    <w:rsid w:val="00487B13"/>
    <w:rsid w:val="0049047E"/>
    <w:rsid w:val="00490982"/>
    <w:rsid w:val="0049113D"/>
    <w:rsid w:val="00491644"/>
    <w:rsid w:val="00491B5E"/>
    <w:rsid w:val="004943C0"/>
    <w:rsid w:val="004943C7"/>
    <w:rsid w:val="00494748"/>
    <w:rsid w:val="00495081"/>
    <w:rsid w:val="00495CF3"/>
    <w:rsid w:val="00496E20"/>
    <w:rsid w:val="00497184"/>
    <w:rsid w:val="004A23FC"/>
    <w:rsid w:val="004A3178"/>
    <w:rsid w:val="004A3353"/>
    <w:rsid w:val="004A3997"/>
    <w:rsid w:val="004A44C5"/>
    <w:rsid w:val="004A4C27"/>
    <w:rsid w:val="004A4CC8"/>
    <w:rsid w:val="004A4E35"/>
    <w:rsid w:val="004A53F3"/>
    <w:rsid w:val="004A58B2"/>
    <w:rsid w:val="004A7A15"/>
    <w:rsid w:val="004A7E6E"/>
    <w:rsid w:val="004B0BF2"/>
    <w:rsid w:val="004B2F56"/>
    <w:rsid w:val="004B475E"/>
    <w:rsid w:val="004B5109"/>
    <w:rsid w:val="004B5121"/>
    <w:rsid w:val="004B5F8C"/>
    <w:rsid w:val="004B6139"/>
    <w:rsid w:val="004B65C7"/>
    <w:rsid w:val="004B660B"/>
    <w:rsid w:val="004B7409"/>
    <w:rsid w:val="004C031B"/>
    <w:rsid w:val="004C091D"/>
    <w:rsid w:val="004C0ED8"/>
    <w:rsid w:val="004C156F"/>
    <w:rsid w:val="004C1870"/>
    <w:rsid w:val="004C261C"/>
    <w:rsid w:val="004C2B4A"/>
    <w:rsid w:val="004C3F3F"/>
    <w:rsid w:val="004C463E"/>
    <w:rsid w:val="004C4C81"/>
    <w:rsid w:val="004C52BB"/>
    <w:rsid w:val="004C618E"/>
    <w:rsid w:val="004C65FC"/>
    <w:rsid w:val="004C671A"/>
    <w:rsid w:val="004C6E4C"/>
    <w:rsid w:val="004C779E"/>
    <w:rsid w:val="004C78B1"/>
    <w:rsid w:val="004C7F9F"/>
    <w:rsid w:val="004D003D"/>
    <w:rsid w:val="004D039C"/>
    <w:rsid w:val="004D0FDA"/>
    <w:rsid w:val="004D2433"/>
    <w:rsid w:val="004D29BA"/>
    <w:rsid w:val="004D2D6B"/>
    <w:rsid w:val="004D31F2"/>
    <w:rsid w:val="004D3575"/>
    <w:rsid w:val="004D4020"/>
    <w:rsid w:val="004D5858"/>
    <w:rsid w:val="004D5D17"/>
    <w:rsid w:val="004D7940"/>
    <w:rsid w:val="004D79B5"/>
    <w:rsid w:val="004E181F"/>
    <w:rsid w:val="004E1DAC"/>
    <w:rsid w:val="004E3210"/>
    <w:rsid w:val="004E3725"/>
    <w:rsid w:val="004E3BA0"/>
    <w:rsid w:val="004E426D"/>
    <w:rsid w:val="004E466A"/>
    <w:rsid w:val="004E4DA6"/>
    <w:rsid w:val="004E541B"/>
    <w:rsid w:val="004E56C2"/>
    <w:rsid w:val="004E68CB"/>
    <w:rsid w:val="004E6F20"/>
    <w:rsid w:val="004F0E36"/>
    <w:rsid w:val="004F2B67"/>
    <w:rsid w:val="004F4071"/>
    <w:rsid w:val="004F4F1A"/>
    <w:rsid w:val="004F4F1C"/>
    <w:rsid w:val="004F53DC"/>
    <w:rsid w:val="004F54EB"/>
    <w:rsid w:val="004F65E9"/>
    <w:rsid w:val="004F7296"/>
    <w:rsid w:val="005018E6"/>
    <w:rsid w:val="00501A9C"/>
    <w:rsid w:val="00501E96"/>
    <w:rsid w:val="00502290"/>
    <w:rsid w:val="005025F2"/>
    <w:rsid w:val="0050348F"/>
    <w:rsid w:val="0050395F"/>
    <w:rsid w:val="00504720"/>
    <w:rsid w:val="00504799"/>
    <w:rsid w:val="00504AB3"/>
    <w:rsid w:val="00505396"/>
    <w:rsid w:val="00505633"/>
    <w:rsid w:val="00506613"/>
    <w:rsid w:val="00510DC9"/>
    <w:rsid w:val="00511294"/>
    <w:rsid w:val="00511448"/>
    <w:rsid w:val="00511E1E"/>
    <w:rsid w:val="00512770"/>
    <w:rsid w:val="00512F77"/>
    <w:rsid w:val="00513E56"/>
    <w:rsid w:val="00515283"/>
    <w:rsid w:val="005164CE"/>
    <w:rsid w:val="00516902"/>
    <w:rsid w:val="005178B3"/>
    <w:rsid w:val="00520940"/>
    <w:rsid w:val="00520FFA"/>
    <w:rsid w:val="0052133A"/>
    <w:rsid w:val="00521DC1"/>
    <w:rsid w:val="005227E1"/>
    <w:rsid w:val="0052292C"/>
    <w:rsid w:val="00523044"/>
    <w:rsid w:val="00523EFE"/>
    <w:rsid w:val="00523F00"/>
    <w:rsid w:val="00523FE3"/>
    <w:rsid w:val="00524DFF"/>
    <w:rsid w:val="00526E9D"/>
    <w:rsid w:val="00527CE5"/>
    <w:rsid w:val="00527EFF"/>
    <w:rsid w:val="0053080E"/>
    <w:rsid w:val="0053221B"/>
    <w:rsid w:val="00533023"/>
    <w:rsid w:val="00533AEE"/>
    <w:rsid w:val="00533DE3"/>
    <w:rsid w:val="005342D9"/>
    <w:rsid w:val="005355AA"/>
    <w:rsid w:val="0053564E"/>
    <w:rsid w:val="00535AD5"/>
    <w:rsid w:val="005364A3"/>
    <w:rsid w:val="00537281"/>
    <w:rsid w:val="0053740E"/>
    <w:rsid w:val="00540797"/>
    <w:rsid w:val="00540E64"/>
    <w:rsid w:val="005416E2"/>
    <w:rsid w:val="00541C30"/>
    <w:rsid w:val="00543F6A"/>
    <w:rsid w:val="005467CC"/>
    <w:rsid w:val="00547AF1"/>
    <w:rsid w:val="00550C1C"/>
    <w:rsid w:val="005510ED"/>
    <w:rsid w:val="00554334"/>
    <w:rsid w:val="005543FF"/>
    <w:rsid w:val="00556402"/>
    <w:rsid w:val="005568DA"/>
    <w:rsid w:val="00556DC6"/>
    <w:rsid w:val="0056412C"/>
    <w:rsid w:val="00564D3B"/>
    <w:rsid w:val="00565149"/>
    <w:rsid w:val="00565AF4"/>
    <w:rsid w:val="005663B6"/>
    <w:rsid w:val="00566657"/>
    <w:rsid w:val="00567A51"/>
    <w:rsid w:val="0057006A"/>
    <w:rsid w:val="00570361"/>
    <w:rsid w:val="00570990"/>
    <w:rsid w:val="005726C0"/>
    <w:rsid w:val="00572D3C"/>
    <w:rsid w:val="00573A15"/>
    <w:rsid w:val="00573C7A"/>
    <w:rsid w:val="005742DF"/>
    <w:rsid w:val="0057495F"/>
    <w:rsid w:val="00574EEA"/>
    <w:rsid w:val="00575903"/>
    <w:rsid w:val="00575E88"/>
    <w:rsid w:val="00577BFD"/>
    <w:rsid w:val="005802C2"/>
    <w:rsid w:val="00580437"/>
    <w:rsid w:val="005805E6"/>
    <w:rsid w:val="00580E9F"/>
    <w:rsid w:val="005823C0"/>
    <w:rsid w:val="00582FBB"/>
    <w:rsid w:val="0058576C"/>
    <w:rsid w:val="00585827"/>
    <w:rsid w:val="005859A9"/>
    <w:rsid w:val="005861D5"/>
    <w:rsid w:val="005877C3"/>
    <w:rsid w:val="00591122"/>
    <w:rsid w:val="00591B09"/>
    <w:rsid w:val="00592DCF"/>
    <w:rsid w:val="00593DAB"/>
    <w:rsid w:val="005946BF"/>
    <w:rsid w:val="00594F2A"/>
    <w:rsid w:val="00595E16"/>
    <w:rsid w:val="00597E8A"/>
    <w:rsid w:val="005A3426"/>
    <w:rsid w:val="005A5527"/>
    <w:rsid w:val="005A55BF"/>
    <w:rsid w:val="005A5EDE"/>
    <w:rsid w:val="005A66EA"/>
    <w:rsid w:val="005A7274"/>
    <w:rsid w:val="005B0313"/>
    <w:rsid w:val="005B0BFC"/>
    <w:rsid w:val="005B0E15"/>
    <w:rsid w:val="005B2D0C"/>
    <w:rsid w:val="005B2E5A"/>
    <w:rsid w:val="005B4163"/>
    <w:rsid w:val="005B517E"/>
    <w:rsid w:val="005B6C8D"/>
    <w:rsid w:val="005C022A"/>
    <w:rsid w:val="005C21F6"/>
    <w:rsid w:val="005C4187"/>
    <w:rsid w:val="005C41BF"/>
    <w:rsid w:val="005C4B18"/>
    <w:rsid w:val="005C5D69"/>
    <w:rsid w:val="005C71A6"/>
    <w:rsid w:val="005C766B"/>
    <w:rsid w:val="005D1042"/>
    <w:rsid w:val="005D2D61"/>
    <w:rsid w:val="005D53A1"/>
    <w:rsid w:val="005D5C3E"/>
    <w:rsid w:val="005D5CA2"/>
    <w:rsid w:val="005D61C7"/>
    <w:rsid w:val="005D7949"/>
    <w:rsid w:val="005D7F80"/>
    <w:rsid w:val="005D7FBA"/>
    <w:rsid w:val="005E0DDA"/>
    <w:rsid w:val="005E0DDD"/>
    <w:rsid w:val="005E20E9"/>
    <w:rsid w:val="005E3AF9"/>
    <w:rsid w:val="005E4069"/>
    <w:rsid w:val="005E406C"/>
    <w:rsid w:val="005E40B1"/>
    <w:rsid w:val="005E4259"/>
    <w:rsid w:val="005E5145"/>
    <w:rsid w:val="005E5C12"/>
    <w:rsid w:val="005E6031"/>
    <w:rsid w:val="005E641D"/>
    <w:rsid w:val="005E6551"/>
    <w:rsid w:val="005E7807"/>
    <w:rsid w:val="005F0312"/>
    <w:rsid w:val="005F0626"/>
    <w:rsid w:val="005F094F"/>
    <w:rsid w:val="005F0989"/>
    <w:rsid w:val="005F1170"/>
    <w:rsid w:val="005F1260"/>
    <w:rsid w:val="005F3876"/>
    <w:rsid w:val="005F3ACB"/>
    <w:rsid w:val="005F5016"/>
    <w:rsid w:val="005F50A9"/>
    <w:rsid w:val="005F5955"/>
    <w:rsid w:val="005F7250"/>
    <w:rsid w:val="005F7FAB"/>
    <w:rsid w:val="00601B5F"/>
    <w:rsid w:val="00601B96"/>
    <w:rsid w:val="00601EE0"/>
    <w:rsid w:val="006069B8"/>
    <w:rsid w:val="0061072A"/>
    <w:rsid w:val="006108E5"/>
    <w:rsid w:val="00610C21"/>
    <w:rsid w:val="00610D58"/>
    <w:rsid w:val="00611376"/>
    <w:rsid w:val="006121E2"/>
    <w:rsid w:val="0061261E"/>
    <w:rsid w:val="0061372B"/>
    <w:rsid w:val="00613D50"/>
    <w:rsid w:val="00615265"/>
    <w:rsid w:val="00616651"/>
    <w:rsid w:val="006168C5"/>
    <w:rsid w:val="006170C6"/>
    <w:rsid w:val="00617C1D"/>
    <w:rsid w:val="00620F2A"/>
    <w:rsid w:val="00620F2D"/>
    <w:rsid w:val="006214CB"/>
    <w:rsid w:val="00623076"/>
    <w:rsid w:val="0062328A"/>
    <w:rsid w:val="006239AD"/>
    <w:rsid w:val="00623C1F"/>
    <w:rsid w:val="00623F92"/>
    <w:rsid w:val="00625111"/>
    <w:rsid w:val="00626875"/>
    <w:rsid w:val="0062737C"/>
    <w:rsid w:val="006276CE"/>
    <w:rsid w:val="006315F3"/>
    <w:rsid w:val="00633050"/>
    <w:rsid w:val="00633E75"/>
    <w:rsid w:val="0063451C"/>
    <w:rsid w:val="00635117"/>
    <w:rsid w:val="006354B4"/>
    <w:rsid w:val="00635FA0"/>
    <w:rsid w:val="00636F6E"/>
    <w:rsid w:val="00641A03"/>
    <w:rsid w:val="00641C91"/>
    <w:rsid w:val="00641F99"/>
    <w:rsid w:val="00642BAB"/>
    <w:rsid w:val="006433FF"/>
    <w:rsid w:val="00644093"/>
    <w:rsid w:val="0064430D"/>
    <w:rsid w:val="00644AB2"/>
    <w:rsid w:val="00645699"/>
    <w:rsid w:val="00646AB8"/>
    <w:rsid w:val="00646E35"/>
    <w:rsid w:val="00647469"/>
    <w:rsid w:val="00647838"/>
    <w:rsid w:val="006478CB"/>
    <w:rsid w:val="00647A25"/>
    <w:rsid w:val="006514EF"/>
    <w:rsid w:val="006516D6"/>
    <w:rsid w:val="006520B5"/>
    <w:rsid w:val="00653055"/>
    <w:rsid w:val="00653C83"/>
    <w:rsid w:val="006541A9"/>
    <w:rsid w:val="006543E4"/>
    <w:rsid w:val="00654E1D"/>
    <w:rsid w:val="00655784"/>
    <w:rsid w:val="0065593E"/>
    <w:rsid w:val="00657049"/>
    <w:rsid w:val="006574AC"/>
    <w:rsid w:val="00657855"/>
    <w:rsid w:val="00660104"/>
    <w:rsid w:val="0066018D"/>
    <w:rsid w:val="006623AE"/>
    <w:rsid w:val="00663712"/>
    <w:rsid w:val="0066403A"/>
    <w:rsid w:val="0066447D"/>
    <w:rsid w:val="00664C79"/>
    <w:rsid w:val="00666A91"/>
    <w:rsid w:val="00666BE1"/>
    <w:rsid w:val="00666D0B"/>
    <w:rsid w:val="0066733E"/>
    <w:rsid w:val="00670C49"/>
    <w:rsid w:val="00672AB8"/>
    <w:rsid w:val="006734C4"/>
    <w:rsid w:val="00674B92"/>
    <w:rsid w:val="00675349"/>
    <w:rsid w:val="00675739"/>
    <w:rsid w:val="00676FF4"/>
    <w:rsid w:val="006779FA"/>
    <w:rsid w:val="006803C4"/>
    <w:rsid w:val="00681118"/>
    <w:rsid w:val="0068218A"/>
    <w:rsid w:val="006823A0"/>
    <w:rsid w:val="006843A1"/>
    <w:rsid w:val="006845DF"/>
    <w:rsid w:val="00684B41"/>
    <w:rsid w:val="0068548C"/>
    <w:rsid w:val="006865A1"/>
    <w:rsid w:val="00686B73"/>
    <w:rsid w:val="006879DC"/>
    <w:rsid w:val="00687DA4"/>
    <w:rsid w:val="006901D1"/>
    <w:rsid w:val="006904A1"/>
    <w:rsid w:val="00690D02"/>
    <w:rsid w:val="0069281C"/>
    <w:rsid w:val="00693B96"/>
    <w:rsid w:val="00694C76"/>
    <w:rsid w:val="0069574A"/>
    <w:rsid w:val="0069738B"/>
    <w:rsid w:val="006A2ED6"/>
    <w:rsid w:val="006A3A0B"/>
    <w:rsid w:val="006A4C83"/>
    <w:rsid w:val="006A6412"/>
    <w:rsid w:val="006A6772"/>
    <w:rsid w:val="006A6FBD"/>
    <w:rsid w:val="006B1843"/>
    <w:rsid w:val="006B1B8C"/>
    <w:rsid w:val="006B1DEA"/>
    <w:rsid w:val="006B286B"/>
    <w:rsid w:val="006B3088"/>
    <w:rsid w:val="006B4691"/>
    <w:rsid w:val="006B4D50"/>
    <w:rsid w:val="006B5824"/>
    <w:rsid w:val="006B634E"/>
    <w:rsid w:val="006B7F3C"/>
    <w:rsid w:val="006C0AC2"/>
    <w:rsid w:val="006C0D8B"/>
    <w:rsid w:val="006C15BA"/>
    <w:rsid w:val="006C4234"/>
    <w:rsid w:val="006C58C4"/>
    <w:rsid w:val="006C59D6"/>
    <w:rsid w:val="006C5A16"/>
    <w:rsid w:val="006C5DDD"/>
    <w:rsid w:val="006C70E1"/>
    <w:rsid w:val="006C74C8"/>
    <w:rsid w:val="006D0CAD"/>
    <w:rsid w:val="006D17FC"/>
    <w:rsid w:val="006D1B94"/>
    <w:rsid w:val="006D29EB"/>
    <w:rsid w:val="006D2BBB"/>
    <w:rsid w:val="006D3F20"/>
    <w:rsid w:val="006D44DA"/>
    <w:rsid w:val="006D45F3"/>
    <w:rsid w:val="006D4FF9"/>
    <w:rsid w:val="006D513F"/>
    <w:rsid w:val="006D52BB"/>
    <w:rsid w:val="006D6539"/>
    <w:rsid w:val="006D7401"/>
    <w:rsid w:val="006D7730"/>
    <w:rsid w:val="006D7EC9"/>
    <w:rsid w:val="006E00A5"/>
    <w:rsid w:val="006E11E6"/>
    <w:rsid w:val="006E13EB"/>
    <w:rsid w:val="006E21D4"/>
    <w:rsid w:val="006E3B9D"/>
    <w:rsid w:val="006E3DD6"/>
    <w:rsid w:val="006E42DC"/>
    <w:rsid w:val="006E47DE"/>
    <w:rsid w:val="006E5C7C"/>
    <w:rsid w:val="006E64FD"/>
    <w:rsid w:val="006E6CF3"/>
    <w:rsid w:val="006E6D50"/>
    <w:rsid w:val="006E786D"/>
    <w:rsid w:val="006F0392"/>
    <w:rsid w:val="006F0F7E"/>
    <w:rsid w:val="006F1B65"/>
    <w:rsid w:val="006F3BB3"/>
    <w:rsid w:val="006F4E1C"/>
    <w:rsid w:val="006F6603"/>
    <w:rsid w:val="006F72B7"/>
    <w:rsid w:val="006F7352"/>
    <w:rsid w:val="007008DD"/>
    <w:rsid w:val="007025D4"/>
    <w:rsid w:val="00703057"/>
    <w:rsid w:val="0070381D"/>
    <w:rsid w:val="007049E3"/>
    <w:rsid w:val="00705416"/>
    <w:rsid w:val="007067B3"/>
    <w:rsid w:val="00706ADC"/>
    <w:rsid w:val="00706EA7"/>
    <w:rsid w:val="00707E1A"/>
    <w:rsid w:val="00710672"/>
    <w:rsid w:val="00710AF4"/>
    <w:rsid w:val="00710FF5"/>
    <w:rsid w:val="00711C32"/>
    <w:rsid w:val="00711F92"/>
    <w:rsid w:val="007127AA"/>
    <w:rsid w:val="00713315"/>
    <w:rsid w:val="00714104"/>
    <w:rsid w:val="00714538"/>
    <w:rsid w:val="007155A7"/>
    <w:rsid w:val="0071619E"/>
    <w:rsid w:val="007171CF"/>
    <w:rsid w:val="0071734A"/>
    <w:rsid w:val="0072027B"/>
    <w:rsid w:val="00723A17"/>
    <w:rsid w:val="00724118"/>
    <w:rsid w:val="007247F4"/>
    <w:rsid w:val="007263F0"/>
    <w:rsid w:val="00726BEB"/>
    <w:rsid w:val="0073048C"/>
    <w:rsid w:val="0073063C"/>
    <w:rsid w:val="0073102A"/>
    <w:rsid w:val="0073117C"/>
    <w:rsid w:val="007314AD"/>
    <w:rsid w:val="007315EC"/>
    <w:rsid w:val="00731E54"/>
    <w:rsid w:val="00732E59"/>
    <w:rsid w:val="00734731"/>
    <w:rsid w:val="00736001"/>
    <w:rsid w:val="007364BD"/>
    <w:rsid w:val="00737F25"/>
    <w:rsid w:val="0074084E"/>
    <w:rsid w:val="00741EE7"/>
    <w:rsid w:val="00741F29"/>
    <w:rsid w:val="0074310B"/>
    <w:rsid w:val="00743413"/>
    <w:rsid w:val="00743CA9"/>
    <w:rsid w:val="00744DE6"/>
    <w:rsid w:val="00744EED"/>
    <w:rsid w:val="00745AF4"/>
    <w:rsid w:val="00746A86"/>
    <w:rsid w:val="007475F8"/>
    <w:rsid w:val="007502BA"/>
    <w:rsid w:val="00750543"/>
    <w:rsid w:val="007515C3"/>
    <w:rsid w:val="00751867"/>
    <w:rsid w:val="00751C1B"/>
    <w:rsid w:val="00751CC5"/>
    <w:rsid w:val="00751CCF"/>
    <w:rsid w:val="00754EC8"/>
    <w:rsid w:val="00755105"/>
    <w:rsid w:val="00755BA1"/>
    <w:rsid w:val="007561FB"/>
    <w:rsid w:val="007565CB"/>
    <w:rsid w:val="0076016A"/>
    <w:rsid w:val="00760471"/>
    <w:rsid w:val="0076078E"/>
    <w:rsid w:val="00760B63"/>
    <w:rsid w:val="00760DC2"/>
    <w:rsid w:val="0076248A"/>
    <w:rsid w:val="007662CF"/>
    <w:rsid w:val="00770777"/>
    <w:rsid w:val="00770A5F"/>
    <w:rsid w:val="00775CDC"/>
    <w:rsid w:val="00777A4C"/>
    <w:rsid w:val="00782ACD"/>
    <w:rsid w:val="00782E48"/>
    <w:rsid w:val="00782FD6"/>
    <w:rsid w:val="0078340E"/>
    <w:rsid w:val="00784717"/>
    <w:rsid w:val="007852FC"/>
    <w:rsid w:val="00785B12"/>
    <w:rsid w:val="007866DB"/>
    <w:rsid w:val="00787293"/>
    <w:rsid w:val="00790E2A"/>
    <w:rsid w:val="00791575"/>
    <w:rsid w:val="00791CA0"/>
    <w:rsid w:val="00791F3E"/>
    <w:rsid w:val="00792E9D"/>
    <w:rsid w:val="00794369"/>
    <w:rsid w:val="00794D98"/>
    <w:rsid w:val="00794E59"/>
    <w:rsid w:val="007953C9"/>
    <w:rsid w:val="0079595A"/>
    <w:rsid w:val="007976AD"/>
    <w:rsid w:val="00797DF1"/>
    <w:rsid w:val="007A0435"/>
    <w:rsid w:val="007A0C12"/>
    <w:rsid w:val="007A0EBE"/>
    <w:rsid w:val="007A10AA"/>
    <w:rsid w:val="007A12EC"/>
    <w:rsid w:val="007A3100"/>
    <w:rsid w:val="007A3287"/>
    <w:rsid w:val="007A3F22"/>
    <w:rsid w:val="007A4080"/>
    <w:rsid w:val="007A45C8"/>
    <w:rsid w:val="007A4F00"/>
    <w:rsid w:val="007A5069"/>
    <w:rsid w:val="007A5543"/>
    <w:rsid w:val="007A55F0"/>
    <w:rsid w:val="007A63F9"/>
    <w:rsid w:val="007A77F6"/>
    <w:rsid w:val="007B0C46"/>
    <w:rsid w:val="007B15A3"/>
    <w:rsid w:val="007B1FC9"/>
    <w:rsid w:val="007B226A"/>
    <w:rsid w:val="007B23D3"/>
    <w:rsid w:val="007B32EE"/>
    <w:rsid w:val="007B4C5D"/>
    <w:rsid w:val="007B50DE"/>
    <w:rsid w:val="007B6941"/>
    <w:rsid w:val="007B6CF0"/>
    <w:rsid w:val="007B715C"/>
    <w:rsid w:val="007B7B39"/>
    <w:rsid w:val="007C2216"/>
    <w:rsid w:val="007C350C"/>
    <w:rsid w:val="007C367D"/>
    <w:rsid w:val="007C3FB4"/>
    <w:rsid w:val="007C6C82"/>
    <w:rsid w:val="007C6DC3"/>
    <w:rsid w:val="007D078D"/>
    <w:rsid w:val="007D1145"/>
    <w:rsid w:val="007D1259"/>
    <w:rsid w:val="007D37B7"/>
    <w:rsid w:val="007D521A"/>
    <w:rsid w:val="007D5962"/>
    <w:rsid w:val="007D6ED0"/>
    <w:rsid w:val="007E005B"/>
    <w:rsid w:val="007E246F"/>
    <w:rsid w:val="007E3EC6"/>
    <w:rsid w:val="007E417B"/>
    <w:rsid w:val="007E48CA"/>
    <w:rsid w:val="007E6DCE"/>
    <w:rsid w:val="007E7D7F"/>
    <w:rsid w:val="007F0059"/>
    <w:rsid w:val="007F04B3"/>
    <w:rsid w:val="007F07BF"/>
    <w:rsid w:val="007F1891"/>
    <w:rsid w:val="007F1F92"/>
    <w:rsid w:val="007F2B70"/>
    <w:rsid w:val="007F457D"/>
    <w:rsid w:val="007F4F11"/>
    <w:rsid w:val="007F5274"/>
    <w:rsid w:val="007F5B29"/>
    <w:rsid w:val="007F6F52"/>
    <w:rsid w:val="007F79EF"/>
    <w:rsid w:val="00800AC9"/>
    <w:rsid w:val="00800F3F"/>
    <w:rsid w:val="00801D0C"/>
    <w:rsid w:val="00802335"/>
    <w:rsid w:val="00803DC9"/>
    <w:rsid w:val="0080411B"/>
    <w:rsid w:val="0080789E"/>
    <w:rsid w:val="00810A0E"/>
    <w:rsid w:val="00812415"/>
    <w:rsid w:val="00812C06"/>
    <w:rsid w:val="00812DDC"/>
    <w:rsid w:val="00813BCF"/>
    <w:rsid w:val="008140B9"/>
    <w:rsid w:val="00814314"/>
    <w:rsid w:val="0081568B"/>
    <w:rsid w:val="00815DE2"/>
    <w:rsid w:val="008174B0"/>
    <w:rsid w:val="0081759F"/>
    <w:rsid w:val="008179D0"/>
    <w:rsid w:val="00821966"/>
    <w:rsid w:val="008219BC"/>
    <w:rsid w:val="008230C4"/>
    <w:rsid w:val="00823C29"/>
    <w:rsid w:val="00823FCD"/>
    <w:rsid w:val="008246EA"/>
    <w:rsid w:val="00825119"/>
    <w:rsid w:val="00825288"/>
    <w:rsid w:val="00825605"/>
    <w:rsid w:val="0082560A"/>
    <w:rsid w:val="008256AB"/>
    <w:rsid w:val="00825D72"/>
    <w:rsid w:val="008260B6"/>
    <w:rsid w:val="00826766"/>
    <w:rsid w:val="00827308"/>
    <w:rsid w:val="008312B3"/>
    <w:rsid w:val="00832C5E"/>
    <w:rsid w:val="00833209"/>
    <w:rsid w:val="008333AA"/>
    <w:rsid w:val="00833832"/>
    <w:rsid w:val="00834015"/>
    <w:rsid w:val="0083498B"/>
    <w:rsid w:val="00836519"/>
    <w:rsid w:val="008371CA"/>
    <w:rsid w:val="008400C6"/>
    <w:rsid w:val="00840193"/>
    <w:rsid w:val="00841198"/>
    <w:rsid w:val="00842B27"/>
    <w:rsid w:val="00843377"/>
    <w:rsid w:val="00843532"/>
    <w:rsid w:val="00843FD5"/>
    <w:rsid w:val="00844985"/>
    <w:rsid w:val="00845194"/>
    <w:rsid w:val="008466CC"/>
    <w:rsid w:val="00846849"/>
    <w:rsid w:val="00846E49"/>
    <w:rsid w:val="00847E8C"/>
    <w:rsid w:val="00850023"/>
    <w:rsid w:val="008509BD"/>
    <w:rsid w:val="00851E49"/>
    <w:rsid w:val="00852D23"/>
    <w:rsid w:val="0085351C"/>
    <w:rsid w:val="00854BBA"/>
    <w:rsid w:val="0085579A"/>
    <w:rsid w:val="00855D62"/>
    <w:rsid w:val="00857346"/>
    <w:rsid w:val="00857AAE"/>
    <w:rsid w:val="00860C7D"/>
    <w:rsid w:val="0086136F"/>
    <w:rsid w:val="00861462"/>
    <w:rsid w:val="0086224C"/>
    <w:rsid w:val="00862748"/>
    <w:rsid w:val="00864B41"/>
    <w:rsid w:val="00865297"/>
    <w:rsid w:val="0086555D"/>
    <w:rsid w:val="0086580E"/>
    <w:rsid w:val="0086629C"/>
    <w:rsid w:val="008679E5"/>
    <w:rsid w:val="00867C15"/>
    <w:rsid w:val="00870600"/>
    <w:rsid w:val="008708E0"/>
    <w:rsid w:val="00870B2B"/>
    <w:rsid w:val="008711FC"/>
    <w:rsid w:val="00871808"/>
    <w:rsid w:val="00871A80"/>
    <w:rsid w:val="00872C4A"/>
    <w:rsid w:val="00872E6F"/>
    <w:rsid w:val="00872EA3"/>
    <w:rsid w:val="008730F0"/>
    <w:rsid w:val="00876B30"/>
    <w:rsid w:val="00876B9B"/>
    <w:rsid w:val="00877571"/>
    <w:rsid w:val="00883285"/>
    <w:rsid w:val="00883320"/>
    <w:rsid w:val="00884DB3"/>
    <w:rsid w:val="00886114"/>
    <w:rsid w:val="0088696B"/>
    <w:rsid w:val="00887B52"/>
    <w:rsid w:val="00887EBE"/>
    <w:rsid w:val="0089168C"/>
    <w:rsid w:val="008927C6"/>
    <w:rsid w:val="008937E3"/>
    <w:rsid w:val="00893ECA"/>
    <w:rsid w:val="00894C26"/>
    <w:rsid w:val="00896637"/>
    <w:rsid w:val="008A01AC"/>
    <w:rsid w:val="008A0C9D"/>
    <w:rsid w:val="008A27DB"/>
    <w:rsid w:val="008A47A9"/>
    <w:rsid w:val="008A4D64"/>
    <w:rsid w:val="008A50A4"/>
    <w:rsid w:val="008A54D2"/>
    <w:rsid w:val="008A6283"/>
    <w:rsid w:val="008A689B"/>
    <w:rsid w:val="008A7BE5"/>
    <w:rsid w:val="008B0AAF"/>
    <w:rsid w:val="008B1F82"/>
    <w:rsid w:val="008B3E02"/>
    <w:rsid w:val="008B422D"/>
    <w:rsid w:val="008B49B9"/>
    <w:rsid w:val="008B4EB8"/>
    <w:rsid w:val="008B5606"/>
    <w:rsid w:val="008B6473"/>
    <w:rsid w:val="008B6869"/>
    <w:rsid w:val="008B6AE9"/>
    <w:rsid w:val="008C04EA"/>
    <w:rsid w:val="008C07A1"/>
    <w:rsid w:val="008C0A20"/>
    <w:rsid w:val="008C1613"/>
    <w:rsid w:val="008C275C"/>
    <w:rsid w:val="008C2CEE"/>
    <w:rsid w:val="008C2ECD"/>
    <w:rsid w:val="008C439F"/>
    <w:rsid w:val="008C47D1"/>
    <w:rsid w:val="008C5A6A"/>
    <w:rsid w:val="008C5FD6"/>
    <w:rsid w:val="008C60DE"/>
    <w:rsid w:val="008C66C6"/>
    <w:rsid w:val="008D0D6B"/>
    <w:rsid w:val="008D14F3"/>
    <w:rsid w:val="008D2413"/>
    <w:rsid w:val="008D25B2"/>
    <w:rsid w:val="008D2BF8"/>
    <w:rsid w:val="008D46AE"/>
    <w:rsid w:val="008D5EBC"/>
    <w:rsid w:val="008D6313"/>
    <w:rsid w:val="008D6F6E"/>
    <w:rsid w:val="008D79FD"/>
    <w:rsid w:val="008E0C5B"/>
    <w:rsid w:val="008E1143"/>
    <w:rsid w:val="008E17AE"/>
    <w:rsid w:val="008E268C"/>
    <w:rsid w:val="008E4731"/>
    <w:rsid w:val="008E54A1"/>
    <w:rsid w:val="008E5701"/>
    <w:rsid w:val="008E7176"/>
    <w:rsid w:val="008E753E"/>
    <w:rsid w:val="008F0167"/>
    <w:rsid w:val="008F0D78"/>
    <w:rsid w:val="008F179C"/>
    <w:rsid w:val="008F1CE4"/>
    <w:rsid w:val="008F3452"/>
    <w:rsid w:val="008F3A9E"/>
    <w:rsid w:val="008F46AD"/>
    <w:rsid w:val="008F5174"/>
    <w:rsid w:val="008F5E6F"/>
    <w:rsid w:val="008F7BF6"/>
    <w:rsid w:val="008F7FCC"/>
    <w:rsid w:val="0090062C"/>
    <w:rsid w:val="00900697"/>
    <w:rsid w:val="00901560"/>
    <w:rsid w:val="00902157"/>
    <w:rsid w:val="00902831"/>
    <w:rsid w:val="00905AC1"/>
    <w:rsid w:val="009068DE"/>
    <w:rsid w:val="009068E2"/>
    <w:rsid w:val="00906EEB"/>
    <w:rsid w:val="009078AA"/>
    <w:rsid w:val="00907F30"/>
    <w:rsid w:val="00910032"/>
    <w:rsid w:val="00911007"/>
    <w:rsid w:val="009156DF"/>
    <w:rsid w:val="0091600D"/>
    <w:rsid w:val="00916E4B"/>
    <w:rsid w:val="00916FBB"/>
    <w:rsid w:val="00916FE7"/>
    <w:rsid w:val="00917317"/>
    <w:rsid w:val="00920378"/>
    <w:rsid w:val="00924745"/>
    <w:rsid w:val="00924BC8"/>
    <w:rsid w:val="00925D0C"/>
    <w:rsid w:val="009261C3"/>
    <w:rsid w:val="009272E7"/>
    <w:rsid w:val="009279A5"/>
    <w:rsid w:val="0093034E"/>
    <w:rsid w:val="0093081B"/>
    <w:rsid w:val="00931195"/>
    <w:rsid w:val="00931687"/>
    <w:rsid w:val="00931BFA"/>
    <w:rsid w:val="00931C8A"/>
    <w:rsid w:val="00932F8A"/>
    <w:rsid w:val="0093324D"/>
    <w:rsid w:val="00934371"/>
    <w:rsid w:val="00934595"/>
    <w:rsid w:val="00936243"/>
    <w:rsid w:val="00937572"/>
    <w:rsid w:val="00937B81"/>
    <w:rsid w:val="00937BE5"/>
    <w:rsid w:val="0094032F"/>
    <w:rsid w:val="00940F04"/>
    <w:rsid w:val="00941B3B"/>
    <w:rsid w:val="00941C0B"/>
    <w:rsid w:val="00941F66"/>
    <w:rsid w:val="00942964"/>
    <w:rsid w:val="0094296E"/>
    <w:rsid w:val="00944CA4"/>
    <w:rsid w:val="009450A4"/>
    <w:rsid w:val="00945412"/>
    <w:rsid w:val="00945503"/>
    <w:rsid w:val="00945834"/>
    <w:rsid w:val="00945B90"/>
    <w:rsid w:val="00946A42"/>
    <w:rsid w:val="009501AA"/>
    <w:rsid w:val="00950AE3"/>
    <w:rsid w:val="0095200C"/>
    <w:rsid w:val="00953882"/>
    <w:rsid w:val="00953C3C"/>
    <w:rsid w:val="00953E41"/>
    <w:rsid w:val="00953F5A"/>
    <w:rsid w:val="00954327"/>
    <w:rsid w:val="0095445E"/>
    <w:rsid w:val="009556CB"/>
    <w:rsid w:val="0095636C"/>
    <w:rsid w:val="009572F7"/>
    <w:rsid w:val="00957355"/>
    <w:rsid w:val="00961A48"/>
    <w:rsid w:val="00962A5B"/>
    <w:rsid w:val="00962FDA"/>
    <w:rsid w:val="00963504"/>
    <w:rsid w:val="00963A7E"/>
    <w:rsid w:val="00963AA1"/>
    <w:rsid w:val="00964870"/>
    <w:rsid w:val="00964AEC"/>
    <w:rsid w:val="00964DD2"/>
    <w:rsid w:val="0096537A"/>
    <w:rsid w:val="0096586E"/>
    <w:rsid w:val="009660AF"/>
    <w:rsid w:val="00966CFF"/>
    <w:rsid w:val="00967663"/>
    <w:rsid w:val="009677DE"/>
    <w:rsid w:val="00970F60"/>
    <w:rsid w:val="00971534"/>
    <w:rsid w:val="00971AE9"/>
    <w:rsid w:val="00971C2E"/>
    <w:rsid w:val="00971C8A"/>
    <w:rsid w:val="00972A94"/>
    <w:rsid w:val="00973552"/>
    <w:rsid w:val="00976E3D"/>
    <w:rsid w:val="00977062"/>
    <w:rsid w:val="009771D9"/>
    <w:rsid w:val="00977F5D"/>
    <w:rsid w:val="00977FA2"/>
    <w:rsid w:val="0098037A"/>
    <w:rsid w:val="009805F5"/>
    <w:rsid w:val="00981366"/>
    <w:rsid w:val="00981EA8"/>
    <w:rsid w:val="009823D2"/>
    <w:rsid w:val="00982E8F"/>
    <w:rsid w:val="0098309A"/>
    <w:rsid w:val="009842C1"/>
    <w:rsid w:val="009844AA"/>
    <w:rsid w:val="00984A6C"/>
    <w:rsid w:val="009853EA"/>
    <w:rsid w:val="00985A4E"/>
    <w:rsid w:val="0098670D"/>
    <w:rsid w:val="00987820"/>
    <w:rsid w:val="0098797A"/>
    <w:rsid w:val="009903DC"/>
    <w:rsid w:val="0099076B"/>
    <w:rsid w:val="00990EE8"/>
    <w:rsid w:val="009912F7"/>
    <w:rsid w:val="00991C40"/>
    <w:rsid w:val="00993389"/>
    <w:rsid w:val="009933C1"/>
    <w:rsid w:val="00994702"/>
    <w:rsid w:val="00995219"/>
    <w:rsid w:val="009967A3"/>
    <w:rsid w:val="00996A18"/>
    <w:rsid w:val="00996CA7"/>
    <w:rsid w:val="00997F0C"/>
    <w:rsid w:val="00997F2D"/>
    <w:rsid w:val="009A0393"/>
    <w:rsid w:val="009A1065"/>
    <w:rsid w:val="009A1478"/>
    <w:rsid w:val="009A1944"/>
    <w:rsid w:val="009A26D0"/>
    <w:rsid w:val="009A32F3"/>
    <w:rsid w:val="009A4BED"/>
    <w:rsid w:val="009A59D8"/>
    <w:rsid w:val="009A701F"/>
    <w:rsid w:val="009A7CFF"/>
    <w:rsid w:val="009B0D0E"/>
    <w:rsid w:val="009B0EAC"/>
    <w:rsid w:val="009B17EB"/>
    <w:rsid w:val="009B221F"/>
    <w:rsid w:val="009B23F0"/>
    <w:rsid w:val="009B25D1"/>
    <w:rsid w:val="009B526D"/>
    <w:rsid w:val="009B5713"/>
    <w:rsid w:val="009B5DDB"/>
    <w:rsid w:val="009B5DF6"/>
    <w:rsid w:val="009B6478"/>
    <w:rsid w:val="009B709E"/>
    <w:rsid w:val="009B7678"/>
    <w:rsid w:val="009B76B4"/>
    <w:rsid w:val="009C0AA6"/>
    <w:rsid w:val="009C1314"/>
    <w:rsid w:val="009C155A"/>
    <w:rsid w:val="009C23E3"/>
    <w:rsid w:val="009C469B"/>
    <w:rsid w:val="009C4EB9"/>
    <w:rsid w:val="009C593A"/>
    <w:rsid w:val="009C658B"/>
    <w:rsid w:val="009C65F4"/>
    <w:rsid w:val="009C67BC"/>
    <w:rsid w:val="009C6954"/>
    <w:rsid w:val="009C714C"/>
    <w:rsid w:val="009C7928"/>
    <w:rsid w:val="009C7F9B"/>
    <w:rsid w:val="009D0477"/>
    <w:rsid w:val="009D0817"/>
    <w:rsid w:val="009D0CCE"/>
    <w:rsid w:val="009D10D4"/>
    <w:rsid w:val="009D16B3"/>
    <w:rsid w:val="009D2282"/>
    <w:rsid w:val="009D2421"/>
    <w:rsid w:val="009D278D"/>
    <w:rsid w:val="009D4681"/>
    <w:rsid w:val="009D5191"/>
    <w:rsid w:val="009D56E6"/>
    <w:rsid w:val="009D5C49"/>
    <w:rsid w:val="009D616F"/>
    <w:rsid w:val="009D6431"/>
    <w:rsid w:val="009D687B"/>
    <w:rsid w:val="009D7428"/>
    <w:rsid w:val="009E06A3"/>
    <w:rsid w:val="009E08B4"/>
    <w:rsid w:val="009E0B5D"/>
    <w:rsid w:val="009E36EA"/>
    <w:rsid w:val="009E3BF9"/>
    <w:rsid w:val="009E4138"/>
    <w:rsid w:val="009E5760"/>
    <w:rsid w:val="009E6B10"/>
    <w:rsid w:val="009F06B5"/>
    <w:rsid w:val="009F0E78"/>
    <w:rsid w:val="009F1858"/>
    <w:rsid w:val="009F263B"/>
    <w:rsid w:val="009F363A"/>
    <w:rsid w:val="009F376C"/>
    <w:rsid w:val="009F3E9E"/>
    <w:rsid w:val="009F4ED4"/>
    <w:rsid w:val="009F5108"/>
    <w:rsid w:val="009F653A"/>
    <w:rsid w:val="009F7174"/>
    <w:rsid w:val="00A001B5"/>
    <w:rsid w:val="00A004A0"/>
    <w:rsid w:val="00A009D3"/>
    <w:rsid w:val="00A00EC3"/>
    <w:rsid w:val="00A011DF"/>
    <w:rsid w:val="00A017F0"/>
    <w:rsid w:val="00A041D1"/>
    <w:rsid w:val="00A06414"/>
    <w:rsid w:val="00A06606"/>
    <w:rsid w:val="00A07371"/>
    <w:rsid w:val="00A078C3"/>
    <w:rsid w:val="00A07B48"/>
    <w:rsid w:val="00A103E3"/>
    <w:rsid w:val="00A10814"/>
    <w:rsid w:val="00A10BAC"/>
    <w:rsid w:val="00A11383"/>
    <w:rsid w:val="00A1246B"/>
    <w:rsid w:val="00A12BF8"/>
    <w:rsid w:val="00A12D2F"/>
    <w:rsid w:val="00A12E4A"/>
    <w:rsid w:val="00A160CD"/>
    <w:rsid w:val="00A1626B"/>
    <w:rsid w:val="00A166AA"/>
    <w:rsid w:val="00A16AD9"/>
    <w:rsid w:val="00A17142"/>
    <w:rsid w:val="00A1767D"/>
    <w:rsid w:val="00A17C4C"/>
    <w:rsid w:val="00A203FA"/>
    <w:rsid w:val="00A211B2"/>
    <w:rsid w:val="00A21252"/>
    <w:rsid w:val="00A21398"/>
    <w:rsid w:val="00A21845"/>
    <w:rsid w:val="00A22230"/>
    <w:rsid w:val="00A23211"/>
    <w:rsid w:val="00A23A83"/>
    <w:rsid w:val="00A23BFE"/>
    <w:rsid w:val="00A2423E"/>
    <w:rsid w:val="00A24963"/>
    <w:rsid w:val="00A25542"/>
    <w:rsid w:val="00A271EE"/>
    <w:rsid w:val="00A27AC8"/>
    <w:rsid w:val="00A27BE6"/>
    <w:rsid w:val="00A30366"/>
    <w:rsid w:val="00A32520"/>
    <w:rsid w:val="00A33FF0"/>
    <w:rsid w:val="00A34D9F"/>
    <w:rsid w:val="00A36EE8"/>
    <w:rsid w:val="00A377CA"/>
    <w:rsid w:val="00A404AF"/>
    <w:rsid w:val="00A40DCE"/>
    <w:rsid w:val="00A418F5"/>
    <w:rsid w:val="00A41E7A"/>
    <w:rsid w:val="00A42F5A"/>
    <w:rsid w:val="00A44706"/>
    <w:rsid w:val="00A44FB1"/>
    <w:rsid w:val="00A50329"/>
    <w:rsid w:val="00A50D54"/>
    <w:rsid w:val="00A515F7"/>
    <w:rsid w:val="00A51822"/>
    <w:rsid w:val="00A52A50"/>
    <w:rsid w:val="00A54869"/>
    <w:rsid w:val="00A54CD9"/>
    <w:rsid w:val="00A5579F"/>
    <w:rsid w:val="00A5595C"/>
    <w:rsid w:val="00A56D8F"/>
    <w:rsid w:val="00A578C9"/>
    <w:rsid w:val="00A60673"/>
    <w:rsid w:val="00A60A45"/>
    <w:rsid w:val="00A617AA"/>
    <w:rsid w:val="00A624D6"/>
    <w:rsid w:val="00A62F0C"/>
    <w:rsid w:val="00A63C4F"/>
    <w:rsid w:val="00A64405"/>
    <w:rsid w:val="00A647DE"/>
    <w:rsid w:val="00A654CC"/>
    <w:rsid w:val="00A65F1F"/>
    <w:rsid w:val="00A66E87"/>
    <w:rsid w:val="00A67926"/>
    <w:rsid w:val="00A703E4"/>
    <w:rsid w:val="00A7209E"/>
    <w:rsid w:val="00A7286E"/>
    <w:rsid w:val="00A72A94"/>
    <w:rsid w:val="00A74186"/>
    <w:rsid w:val="00A74568"/>
    <w:rsid w:val="00A74EFC"/>
    <w:rsid w:val="00A7501E"/>
    <w:rsid w:val="00A7514A"/>
    <w:rsid w:val="00A75672"/>
    <w:rsid w:val="00A7630C"/>
    <w:rsid w:val="00A77786"/>
    <w:rsid w:val="00A77A52"/>
    <w:rsid w:val="00A77FA4"/>
    <w:rsid w:val="00A80669"/>
    <w:rsid w:val="00A81720"/>
    <w:rsid w:val="00A81D4C"/>
    <w:rsid w:val="00A82FF5"/>
    <w:rsid w:val="00A831D2"/>
    <w:rsid w:val="00A85202"/>
    <w:rsid w:val="00A85732"/>
    <w:rsid w:val="00A86A68"/>
    <w:rsid w:val="00A877BD"/>
    <w:rsid w:val="00A87A2F"/>
    <w:rsid w:val="00A90B18"/>
    <w:rsid w:val="00A911E4"/>
    <w:rsid w:val="00A91D89"/>
    <w:rsid w:val="00A922F2"/>
    <w:rsid w:val="00A93BB8"/>
    <w:rsid w:val="00A94551"/>
    <w:rsid w:val="00A946DE"/>
    <w:rsid w:val="00A94A39"/>
    <w:rsid w:val="00A94A53"/>
    <w:rsid w:val="00A94AAB"/>
    <w:rsid w:val="00A9508D"/>
    <w:rsid w:val="00A952AF"/>
    <w:rsid w:val="00A96A5B"/>
    <w:rsid w:val="00A96E35"/>
    <w:rsid w:val="00A97E32"/>
    <w:rsid w:val="00AA0AFF"/>
    <w:rsid w:val="00AA2CFB"/>
    <w:rsid w:val="00AA2D58"/>
    <w:rsid w:val="00AA5305"/>
    <w:rsid w:val="00AA64E7"/>
    <w:rsid w:val="00AA65A5"/>
    <w:rsid w:val="00AA6CA7"/>
    <w:rsid w:val="00AA6D64"/>
    <w:rsid w:val="00AA7477"/>
    <w:rsid w:val="00AA753F"/>
    <w:rsid w:val="00AA79B3"/>
    <w:rsid w:val="00AB00F1"/>
    <w:rsid w:val="00AB07F3"/>
    <w:rsid w:val="00AB0923"/>
    <w:rsid w:val="00AB0FBE"/>
    <w:rsid w:val="00AB16A1"/>
    <w:rsid w:val="00AB1DA7"/>
    <w:rsid w:val="00AB3E1D"/>
    <w:rsid w:val="00AB526D"/>
    <w:rsid w:val="00AB55C7"/>
    <w:rsid w:val="00AB63B8"/>
    <w:rsid w:val="00AB662D"/>
    <w:rsid w:val="00AB6B50"/>
    <w:rsid w:val="00AB7BEA"/>
    <w:rsid w:val="00AC001B"/>
    <w:rsid w:val="00AC2750"/>
    <w:rsid w:val="00AC2AB7"/>
    <w:rsid w:val="00AC2C75"/>
    <w:rsid w:val="00AC2DE1"/>
    <w:rsid w:val="00AC3345"/>
    <w:rsid w:val="00AC55C9"/>
    <w:rsid w:val="00AC5E63"/>
    <w:rsid w:val="00AD05E9"/>
    <w:rsid w:val="00AD0C79"/>
    <w:rsid w:val="00AD0DE4"/>
    <w:rsid w:val="00AD125A"/>
    <w:rsid w:val="00AD1434"/>
    <w:rsid w:val="00AD16BD"/>
    <w:rsid w:val="00AD21A6"/>
    <w:rsid w:val="00AD3E46"/>
    <w:rsid w:val="00AD4DE2"/>
    <w:rsid w:val="00AD68C0"/>
    <w:rsid w:val="00AD72C0"/>
    <w:rsid w:val="00AD754E"/>
    <w:rsid w:val="00AD7D2D"/>
    <w:rsid w:val="00AD7D79"/>
    <w:rsid w:val="00AE02A1"/>
    <w:rsid w:val="00AE16C7"/>
    <w:rsid w:val="00AE1A45"/>
    <w:rsid w:val="00AE1B8A"/>
    <w:rsid w:val="00AE39EF"/>
    <w:rsid w:val="00AE60D5"/>
    <w:rsid w:val="00AE6972"/>
    <w:rsid w:val="00AE7209"/>
    <w:rsid w:val="00AE7560"/>
    <w:rsid w:val="00AF1789"/>
    <w:rsid w:val="00AF1B9D"/>
    <w:rsid w:val="00AF2A9B"/>
    <w:rsid w:val="00AF3100"/>
    <w:rsid w:val="00AF39FB"/>
    <w:rsid w:val="00AF4343"/>
    <w:rsid w:val="00AF4B66"/>
    <w:rsid w:val="00AF651A"/>
    <w:rsid w:val="00AF69C3"/>
    <w:rsid w:val="00AF73D3"/>
    <w:rsid w:val="00AF7F8A"/>
    <w:rsid w:val="00B016DD"/>
    <w:rsid w:val="00B0186E"/>
    <w:rsid w:val="00B022A3"/>
    <w:rsid w:val="00B0268C"/>
    <w:rsid w:val="00B03262"/>
    <w:rsid w:val="00B05286"/>
    <w:rsid w:val="00B07302"/>
    <w:rsid w:val="00B07342"/>
    <w:rsid w:val="00B10215"/>
    <w:rsid w:val="00B10E3B"/>
    <w:rsid w:val="00B121A7"/>
    <w:rsid w:val="00B1310E"/>
    <w:rsid w:val="00B132D5"/>
    <w:rsid w:val="00B136DC"/>
    <w:rsid w:val="00B13857"/>
    <w:rsid w:val="00B13C26"/>
    <w:rsid w:val="00B13D83"/>
    <w:rsid w:val="00B15072"/>
    <w:rsid w:val="00B1517C"/>
    <w:rsid w:val="00B1537F"/>
    <w:rsid w:val="00B20F85"/>
    <w:rsid w:val="00B21102"/>
    <w:rsid w:val="00B21208"/>
    <w:rsid w:val="00B2160D"/>
    <w:rsid w:val="00B2258B"/>
    <w:rsid w:val="00B23EB6"/>
    <w:rsid w:val="00B24A06"/>
    <w:rsid w:val="00B25CF5"/>
    <w:rsid w:val="00B267F7"/>
    <w:rsid w:val="00B26AF5"/>
    <w:rsid w:val="00B26D08"/>
    <w:rsid w:val="00B27176"/>
    <w:rsid w:val="00B277F2"/>
    <w:rsid w:val="00B3014F"/>
    <w:rsid w:val="00B30B41"/>
    <w:rsid w:val="00B3131C"/>
    <w:rsid w:val="00B31B16"/>
    <w:rsid w:val="00B31CB8"/>
    <w:rsid w:val="00B32915"/>
    <w:rsid w:val="00B32F98"/>
    <w:rsid w:val="00B33D88"/>
    <w:rsid w:val="00B342F8"/>
    <w:rsid w:val="00B34F94"/>
    <w:rsid w:val="00B3500D"/>
    <w:rsid w:val="00B3666A"/>
    <w:rsid w:val="00B36718"/>
    <w:rsid w:val="00B36EFD"/>
    <w:rsid w:val="00B4098B"/>
    <w:rsid w:val="00B40C9F"/>
    <w:rsid w:val="00B41BB6"/>
    <w:rsid w:val="00B42318"/>
    <w:rsid w:val="00B427E2"/>
    <w:rsid w:val="00B430D6"/>
    <w:rsid w:val="00B434E1"/>
    <w:rsid w:val="00B43DF1"/>
    <w:rsid w:val="00B44B84"/>
    <w:rsid w:val="00B45DDF"/>
    <w:rsid w:val="00B46897"/>
    <w:rsid w:val="00B518D7"/>
    <w:rsid w:val="00B523AE"/>
    <w:rsid w:val="00B52A5D"/>
    <w:rsid w:val="00B54865"/>
    <w:rsid w:val="00B5552B"/>
    <w:rsid w:val="00B56208"/>
    <w:rsid w:val="00B568B5"/>
    <w:rsid w:val="00B56971"/>
    <w:rsid w:val="00B60339"/>
    <w:rsid w:val="00B60D9D"/>
    <w:rsid w:val="00B61898"/>
    <w:rsid w:val="00B65F26"/>
    <w:rsid w:val="00B673C3"/>
    <w:rsid w:val="00B702BD"/>
    <w:rsid w:val="00B7035C"/>
    <w:rsid w:val="00B70523"/>
    <w:rsid w:val="00B70B0D"/>
    <w:rsid w:val="00B70E51"/>
    <w:rsid w:val="00B71221"/>
    <w:rsid w:val="00B71BFE"/>
    <w:rsid w:val="00B71DB8"/>
    <w:rsid w:val="00B723F0"/>
    <w:rsid w:val="00B73FCA"/>
    <w:rsid w:val="00B744D9"/>
    <w:rsid w:val="00B749B5"/>
    <w:rsid w:val="00B75C0C"/>
    <w:rsid w:val="00B77858"/>
    <w:rsid w:val="00B77966"/>
    <w:rsid w:val="00B779BC"/>
    <w:rsid w:val="00B77C0D"/>
    <w:rsid w:val="00B813C8"/>
    <w:rsid w:val="00B81C65"/>
    <w:rsid w:val="00B84471"/>
    <w:rsid w:val="00B854EF"/>
    <w:rsid w:val="00B85923"/>
    <w:rsid w:val="00B85C5C"/>
    <w:rsid w:val="00B863C1"/>
    <w:rsid w:val="00B86E4E"/>
    <w:rsid w:val="00B874FC"/>
    <w:rsid w:val="00B900F2"/>
    <w:rsid w:val="00B9261C"/>
    <w:rsid w:val="00B93207"/>
    <w:rsid w:val="00B939BF"/>
    <w:rsid w:val="00B9450F"/>
    <w:rsid w:val="00B960CC"/>
    <w:rsid w:val="00B9675D"/>
    <w:rsid w:val="00B9724F"/>
    <w:rsid w:val="00B9743F"/>
    <w:rsid w:val="00B978DF"/>
    <w:rsid w:val="00B979EF"/>
    <w:rsid w:val="00B97FBE"/>
    <w:rsid w:val="00BA0B6E"/>
    <w:rsid w:val="00BA1477"/>
    <w:rsid w:val="00BA3DBB"/>
    <w:rsid w:val="00BA423A"/>
    <w:rsid w:val="00BA42DC"/>
    <w:rsid w:val="00BA44D7"/>
    <w:rsid w:val="00BA51CA"/>
    <w:rsid w:val="00BA56B4"/>
    <w:rsid w:val="00BA56DB"/>
    <w:rsid w:val="00BA5D81"/>
    <w:rsid w:val="00BA5E58"/>
    <w:rsid w:val="00BA722C"/>
    <w:rsid w:val="00BA7669"/>
    <w:rsid w:val="00BA7CEE"/>
    <w:rsid w:val="00BB1736"/>
    <w:rsid w:val="00BB40E3"/>
    <w:rsid w:val="00BB4A71"/>
    <w:rsid w:val="00BB5C95"/>
    <w:rsid w:val="00BB6E13"/>
    <w:rsid w:val="00BB7152"/>
    <w:rsid w:val="00BC0604"/>
    <w:rsid w:val="00BC14DA"/>
    <w:rsid w:val="00BC1593"/>
    <w:rsid w:val="00BC1BCB"/>
    <w:rsid w:val="00BC3300"/>
    <w:rsid w:val="00BC73E7"/>
    <w:rsid w:val="00BC74DF"/>
    <w:rsid w:val="00BD08D2"/>
    <w:rsid w:val="00BD1252"/>
    <w:rsid w:val="00BD15F9"/>
    <w:rsid w:val="00BD176F"/>
    <w:rsid w:val="00BD1837"/>
    <w:rsid w:val="00BD37A4"/>
    <w:rsid w:val="00BD4476"/>
    <w:rsid w:val="00BD5226"/>
    <w:rsid w:val="00BD57D0"/>
    <w:rsid w:val="00BD5B8D"/>
    <w:rsid w:val="00BD5E25"/>
    <w:rsid w:val="00BD609B"/>
    <w:rsid w:val="00BD6B9F"/>
    <w:rsid w:val="00BD6D0F"/>
    <w:rsid w:val="00BD71C4"/>
    <w:rsid w:val="00BD71F3"/>
    <w:rsid w:val="00BD742D"/>
    <w:rsid w:val="00BD7563"/>
    <w:rsid w:val="00BE0147"/>
    <w:rsid w:val="00BE10AA"/>
    <w:rsid w:val="00BE23C5"/>
    <w:rsid w:val="00BE3B67"/>
    <w:rsid w:val="00BE4C2E"/>
    <w:rsid w:val="00BE4DD5"/>
    <w:rsid w:val="00BE4F27"/>
    <w:rsid w:val="00BE4FF2"/>
    <w:rsid w:val="00BE5141"/>
    <w:rsid w:val="00BE525C"/>
    <w:rsid w:val="00BE591B"/>
    <w:rsid w:val="00BE5C19"/>
    <w:rsid w:val="00BE6D93"/>
    <w:rsid w:val="00BE6DC6"/>
    <w:rsid w:val="00BE77BF"/>
    <w:rsid w:val="00BF0012"/>
    <w:rsid w:val="00BF0145"/>
    <w:rsid w:val="00BF02DB"/>
    <w:rsid w:val="00BF126C"/>
    <w:rsid w:val="00BF15D0"/>
    <w:rsid w:val="00BF1E5D"/>
    <w:rsid w:val="00BF2493"/>
    <w:rsid w:val="00BF2CA9"/>
    <w:rsid w:val="00BF2ECD"/>
    <w:rsid w:val="00BF3964"/>
    <w:rsid w:val="00BF47F6"/>
    <w:rsid w:val="00BF5209"/>
    <w:rsid w:val="00BF59F0"/>
    <w:rsid w:val="00BF5F70"/>
    <w:rsid w:val="00BF66B7"/>
    <w:rsid w:val="00BF71F4"/>
    <w:rsid w:val="00C00CD0"/>
    <w:rsid w:val="00C024C1"/>
    <w:rsid w:val="00C03BA3"/>
    <w:rsid w:val="00C04315"/>
    <w:rsid w:val="00C0479E"/>
    <w:rsid w:val="00C0635D"/>
    <w:rsid w:val="00C06C40"/>
    <w:rsid w:val="00C06D36"/>
    <w:rsid w:val="00C0728E"/>
    <w:rsid w:val="00C0747F"/>
    <w:rsid w:val="00C07E61"/>
    <w:rsid w:val="00C105A2"/>
    <w:rsid w:val="00C120E3"/>
    <w:rsid w:val="00C1306F"/>
    <w:rsid w:val="00C131DC"/>
    <w:rsid w:val="00C1355B"/>
    <w:rsid w:val="00C14468"/>
    <w:rsid w:val="00C160F9"/>
    <w:rsid w:val="00C1644C"/>
    <w:rsid w:val="00C16DB0"/>
    <w:rsid w:val="00C2042F"/>
    <w:rsid w:val="00C2132D"/>
    <w:rsid w:val="00C2144F"/>
    <w:rsid w:val="00C22E8A"/>
    <w:rsid w:val="00C23079"/>
    <w:rsid w:val="00C23F80"/>
    <w:rsid w:val="00C24C9B"/>
    <w:rsid w:val="00C24CA2"/>
    <w:rsid w:val="00C25600"/>
    <w:rsid w:val="00C25A06"/>
    <w:rsid w:val="00C26F7F"/>
    <w:rsid w:val="00C27F72"/>
    <w:rsid w:val="00C31563"/>
    <w:rsid w:val="00C3263E"/>
    <w:rsid w:val="00C33194"/>
    <w:rsid w:val="00C34070"/>
    <w:rsid w:val="00C35D4D"/>
    <w:rsid w:val="00C35ED7"/>
    <w:rsid w:val="00C36D68"/>
    <w:rsid w:val="00C37209"/>
    <w:rsid w:val="00C37303"/>
    <w:rsid w:val="00C3735A"/>
    <w:rsid w:val="00C37B37"/>
    <w:rsid w:val="00C40D80"/>
    <w:rsid w:val="00C41C1E"/>
    <w:rsid w:val="00C440E7"/>
    <w:rsid w:val="00C44AEF"/>
    <w:rsid w:val="00C45F82"/>
    <w:rsid w:val="00C4632B"/>
    <w:rsid w:val="00C47409"/>
    <w:rsid w:val="00C47704"/>
    <w:rsid w:val="00C477ED"/>
    <w:rsid w:val="00C51593"/>
    <w:rsid w:val="00C516F1"/>
    <w:rsid w:val="00C51B82"/>
    <w:rsid w:val="00C52523"/>
    <w:rsid w:val="00C53203"/>
    <w:rsid w:val="00C53725"/>
    <w:rsid w:val="00C53AC6"/>
    <w:rsid w:val="00C53C68"/>
    <w:rsid w:val="00C53EA3"/>
    <w:rsid w:val="00C54560"/>
    <w:rsid w:val="00C54CFB"/>
    <w:rsid w:val="00C55E68"/>
    <w:rsid w:val="00C576FE"/>
    <w:rsid w:val="00C5774C"/>
    <w:rsid w:val="00C57921"/>
    <w:rsid w:val="00C57974"/>
    <w:rsid w:val="00C602BD"/>
    <w:rsid w:val="00C60315"/>
    <w:rsid w:val="00C61633"/>
    <w:rsid w:val="00C616C1"/>
    <w:rsid w:val="00C61D3A"/>
    <w:rsid w:val="00C61EC7"/>
    <w:rsid w:val="00C61F68"/>
    <w:rsid w:val="00C62E4D"/>
    <w:rsid w:val="00C62FEC"/>
    <w:rsid w:val="00C63330"/>
    <w:rsid w:val="00C63BAC"/>
    <w:rsid w:val="00C64239"/>
    <w:rsid w:val="00C646C4"/>
    <w:rsid w:val="00C655F4"/>
    <w:rsid w:val="00C6631B"/>
    <w:rsid w:val="00C665C1"/>
    <w:rsid w:val="00C66978"/>
    <w:rsid w:val="00C6705A"/>
    <w:rsid w:val="00C672F2"/>
    <w:rsid w:val="00C67B33"/>
    <w:rsid w:val="00C7024A"/>
    <w:rsid w:val="00C724CF"/>
    <w:rsid w:val="00C725FE"/>
    <w:rsid w:val="00C727AC"/>
    <w:rsid w:val="00C7355D"/>
    <w:rsid w:val="00C74304"/>
    <w:rsid w:val="00C74934"/>
    <w:rsid w:val="00C74AE5"/>
    <w:rsid w:val="00C74D43"/>
    <w:rsid w:val="00C762DB"/>
    <w:rsid w:val="00C76902"/>
    <w:rsid w:val="00C80E46"/>
    <w:rsid w:val="00C816E1"/>
    <w:rsid w:val="00C8272A"/>
    <w:rsid w:val="00C83A8A"/>
    <w:rsid w:val="00C8436F"/>
    <w:rsid w:val="00C85183"/>
    <w:rsid w:val="00C85996"/>
    <w:rsid w:val="00C86568"/>
    <w:rsid w:val="00C87808"/>
    <w:rsid w:val="00C918B0"/>
    <w:rsid w:val="00C92419"/>
    <w:rsid w:val="00C9322E"/>
    <w:rsid w:val="00C933AD"/>
    <w:rsid w:val="00C93EC9"/>
    <w:rsid w:val="00C94DE5"/>
    <w:rsid w:val="00C953A7"/>
    <w:rsid w:val="00C9602C"/>
    <w:rsid w:val="00C96B74"/>
    <w:rsid w:val="00CA01E9"/>
    <w:rsid w:val="00CA09FC"/>
    <w:rsid w:val="00CA1746"/>
    <w:rsid w:val="00CA38B1"/>
    <w:rsid w:val="00CA3912"/>
    <w:rsid w:val="00CA4752"/>
    <w:rsid w:val="00CA496F"/>
    <w:rsid w:val="00CA5599"/>
    <w:rsid w:val="00CA60DE"/>
    <w:rsid w:val="00CA757C"/>
    <w:rsid w:val="00CB00AA"/>
    <w:rsid w:val="00CB0C82"/>
    <w:rsid w:val="00CB0D2D"/>
    <w:rsid w:val="00CB0D7E"/>
    <w:rsid w:val="00CB219F"/>
    <w:rsid w:val="00CB22CA"/>
    <w:rsid w:val="00CB2882"/>
    <w:rsid w:val="00CB660A"/>
    <w:rsid w:val="00CB7677"/>
    <w:rsid w:val="00CB7F00"/>
    <w:rsid w:val="00CC0171"/>
    <w:rsid w:val="00CC0D70"/>
    <w:rsid w:val="00CC1D3E"/>
    <w:rsid w:val="00CC27D0"/>
    <w:rsid w:val="00CC3157"/>
    <w:rsid w:val="00CC4C92"/>
    <w:rsid w:val="00CC5402"/>
    <w:rsid w:val="00CC611C"/>
    <w:rsid w:val="00CC6B3D"/>
    <w:rsid w:val="00CC6D7C"/>
    <w:rsid w:val="00CC7106"/>
    <w:rsid w:val="00CC72B1"/>
    <w:rsid w:val="00CC72FD"/>
    <w:rsid w:val="00CD0328"/>
    <w:rsid w:val="00CD4122"/>
    <w:rsid w:val="00CD4DE0"/>
    <w:rsid w:val="00CD504D"/>
    <w:rsid w:val="00CD558D"/>
    <w:rsid w:val="00CD5681"/>
    <w:rsid w:val="00CD6954"/>
    <w:rsid w:val="00CD6D09"/>
    <w:rsid w:val="00CD6F93"/>
    <w:rsid w:val="00CD718F"/>
    <w:rsid w:val="00CE0A4C"/>
    <w:rsid w:val="00CE0A9D"/>
    <w:rsid w:val="00CE0BC2"/>
    <w:rsid w:val="00CE10A6"/>
    <w:rsid w:val="00CE155B"/>
    <w:rsid w:val="00CE169D"/>
    <w:rsid w:val="00CE1A44"/>
    <w:rsid w:val="00CE31EC"/>
    <w:rsid w:val="00CE32B9"/>
    <w:rsid w:val="00CE4038"/>
    <w:rsid w:val="00CE4630"/>
    <w:rsid w:val="00CE4B79"/>
    <w:rsid w:val="00CE5467"/>
    <w:rsid w:val="00CE5625"/>
    <w:rsid w:val="00CE5CE3"/>
    <w:rsid w:val="00CE6C1D"/>
    <w:rsid w:val="00CE7F40"/>
    <w:rsid w:val="00CF04B1"/>
    <w:rsid w:val="00CF06D3"/>
    <w:rsid w:val="00CF0B7F"/>
    <w:rsid w:val="00CF0F76"/>
    <w:rsid w:val="00CF1374"/>
    <w:rsid w:val="00CF162D"/>
    <w:rsid w:val="00CF2516"/>
    <w:rsid w:val="00CF2911"/>
    <w:rsid w:val="00CF4C65"/>
    <w:rsid w:val="00CF5AE8"/>
    <w:rsid w:val="00CF7DDF"/>
    <w:rsid w:val="00D0033A"/>
    <w:rsid w:val="00D0040C"/>
    <w:rsid w:val="00D00568"/>
    <w:rsid w:val="00D00A18"/>
    <w:rsid w:val="00D00F3A"/>
    <w:rsid w:val="00D017C2"/>
    <w:rsid w:val="00D02237"/>
    <w:rsid w:val="00D02E68"/>
    <w:rsid w:val="00D03BF7"/>
    <w:rsid w:val="00D046C2"/>
    <w:rsid w:val="00D04791"/>
    <w:rsid w:val="00D04BD8"/>
    <w:rsid w:val="00D06F6F"/>
    <w:rsid w:val="00D07027"/>
    <w:rsid w:val="00D073B2"/>
    <w:rsid w:val="00D0781B"/>
    <w:rsid w:val="00D11353"/>
    <w:rsid w:val="00D11707"/>
    <w:rsid w:val="00D124CF"/>
    <w:rsid w:val="00D130EE"/>
    <w:rsid w:val="00D13EEA"/>
    <w:rsid w:val="00D14BBE"/>
    <w:rsid w:val="00D15276"/>
    <w:rsid w:val="00D1544C"/>
    <w:rsid w:val="00D1602B"/>
    <w:rsid w:val="00D16375"/>
    <w:rsid w:val="00D165D4"/>
    <w:rsid w:val="00D17A99"/>
    <w:rsid w:val="00D17EEF"/>
    <w:rsid w:val="00D21455"/>
    <w:rsid w:val="00D22214"/>
    <w:rsid w:val="00D22677"/>
    <w:rsid w:val="00D242BF"/>
    <w:rsid w:val="00D24DB3"/>
    <w:rsid w:val="00D25233"/>
    <w:rsid w:val="00D25907"/>
    <w:rsid w:val="00D265C5"/>
    <w:rsid w:val="00D27BBD"/>
    <w:rsid w:val="00D27EBA"/>
    <w:rsid w:val="00D27F0B"/>
    <w:rsid w:val="00D300A6"/>
    <w:rsid w:val="00D30C5A"/>
    <w:rsid w:val="00D329E3"/>
    <w:rsid w:val="00D3337A"/>
    <w:rsid w:val="00D33F0B"/>
    <w:rsid w:val="00D34BED"/>
    <w:rsid w:val="00D3601A"/>
    <w:rsid w:val="00D36839"/>
    <w:rsid w:val="00D36D7D"/>
    <w:rsid w:val="00D37F40"/>
    <w:rsid w:val="00D40995"/>
    <w:rsid w:val="00D431AA"/>
    <w:rsid w:val="00D45CD0"/>
    <w:rsid w:val="00D46535"/>
    <w:rsid w:val="00D46752"/>
    <w:rsid w:val="00D46A77"/>
    <w:rsid w:val="00D47A14"/>
    <w:rsid w:val="00D50BF7"/>
    <w:rsid w:val="00D50CC9"/>
    <w:rsid w:val="00D5212F"/>
    <w:rsid w:val="00D525D2"/>
    <w:rsid w:val="00D5278A"/>
    <w:rsid w:val="00D53083"/>
    <w:rsid w:val="00D5445A"/>
    <w:rsid w:val="00D5466A"/>
    <w:rsid w:val="00D546ED"/>
    <w:rsid w:val="00D54CEF"/>
    <w:rsid w:val="00D559F9"/>
    <w:rsid w:val="00D5607A"/>
    <w:rsid w:val="00D56698"/>
    <w:rsid w:val="00D56BBF"/>
    <w:rsid w:val="00D60673"/>
    <w:rsid w:val="00D60792"/>
    <w:rsid w:val="00D607A7"/>
    <w:rsid w:val="00D623D5"/>
    <w:rsid w:val="00D627A1"/>
    <w:rsid w:val="00D6420F"/>
    <w:rsid w:val="00D65005"/>
    <w:rsid w:val="00D65A45"/>
    <w:rsid w:val="00D6604A"/>
    <w:rsid w:val="00D664EB"/>
    <w:rsid w:val="00D66BBB"/>
    <w:rsid w:val="00D672D4"/>
    <w:rsid w:val="00D67C4C"/>
    <w:rsid w:val="00D7053A"/>
    <w:rsid w:val="00D73634"/>
    <w:rsid w:val="00D74666"/>
    <w:rsid w:val="00D74792"/>
    <w:rsid w:val="00D74979"/>
    <w:rsid w:val="00D75DA1"/>
    <w:rsid w:val="00D75DEE"/>
    <w:rsid w:val="00D7689E"/>
    <w:rsid w:val="00D777CE"/>
    <w:rsid w:val="00D806D8"/>
    <w:rsid w:val="00D80A0F"/>
    <w:rsid w:val="00D80C58"/>
    <w:rsid w:val="00D80E0C"/>
    <w:rsid w:val="00D81122"/>
    <w:rsid w:val="00D811EC"/>
    <w:rsid w:val="00D836A5"/>
    <w:rsid w:val="00D840B6"/>
    <w:rsid w:val="00D840F3"/>
    <w:rsid w:val="00D84167"/>
    <w:rsid w:val="00D85A09"/>
    <w:rsid w:val="00D85CCD"/>
    <w:rsid w:val="00D860B0"/>
    <w:rsid w:val="00D865D2"/>
    <w:rsid w:val="00D8704A"/>
    <w:rsid w:val="00D871A4"/>
    <w:rsid w:val="00D9063C"/>
    <w:rsid w:val="00D9087B"/>
    <w:rsid w:val="00D9147F"/>
    <w:rsid w:val="00D92266"/>
    <w:rsid w:val="00D925FA"/>
    <w:rsid w:val="00D9308E"/>
    <w:rsid w:val="00D93BE9"/>
    <w:rsid w:val="00D93FD7"/>
    <w:rsid w:val="00D94ADF"/>
    <w:rsid w:val="00D95F24"/>
    <w:rsid w:val="00D9648D"/>
    <w:rsid w:val="00D96B9C"/>
    <w:rsid w:val="00D9724B"/>
    <w:rsid w:val="00DA07CE"/>
    <w:rsid w:val="00DA2252"/>
    <w:rsid w:val="00DA29AA"/>
    <w:rsid w:val="00DA31D1"/>
    <w:rsid w:val="00DA3D4E"/>
    <w:rsid w:val="00DA4098"/>
    <w:rsid w:val="00DA40B4"/>
    <w:rsid w:val="00DA43BE"/>
    <w:rsid w:val="00DA4700"/>
    <w:rsid w:val="00DA50F0"/>
    <w:rsid w:val="00DA547E"/>
    <w:rsid w:val="00DA5AE8"/>
    <w:rsid w:val="00DA74A6"/>
    <w:rsid w:val="00DA78EE"/>
    <w:rsid w:val="00DA7C07"/>
    <w:rsid w:val="00DB111B"/>
    <w:rsid w:val="00DB2119"/>
    <w:rsid w:val="00DB24FC"/>
    <w:rsid w:val="00DB5655"/>
    <w:rsid w:val="00DB6021"/>
    <w:rsid w:val="00DB6C56"/>
    <w:rsid w:val="00DB7FDA"/>
    <w:rsid w:val="00DC05C5"/>
    <w:rsid w:val="00DC1F7E"/>
    <w:rsid w:val="00DC2B11"/>
    <w:rsid w:val="00DC2C49"/>
    <w:rsid w:val="00DC4239"/>
    <w:rsid w:val="00DC492B"/>
    <w:rsid w:val="00DC59B9"/>
    <w:rsid w:val="00DC6AD9"/>
    <w:rsid w:val="00DC6C2D"/>
    <w:rsid w:val="00DC72BC"/>
    <w:rsid w:val="00DC742A"/>
    <w:rsid w:val="00DD0498"/>
    <w:rsid w:val="00DD1050"/>
    <w:rsid w:val="00DD15C0"/>
    <w:rsid w:val="00DD1808"/>
    <w:rsid w:val="00DD2046"/>
    <w:rsid w:val="00DD3721"/>
    <w:rsid w:val="00DD42D4"/>
    <w:rsid w:val="00DD4582"/>
    <w:rsid w:val="00DD5630"/>
    <w:rsid w:val="00DD5E3C"/>
    <w:rsid w:val="00DD682C"/>
    <w:rsid w:val="00DD6926"/>
    <w:rsid w:val="00DD6CA1"/>
    <w:rsid w:val="00DD73CF"/>
    <w:rsid w:val="00DD7487"/>
    <w:rsid w:val="00DD77B7"/>
    <w:rsid w:val="00DE0666"/>
    <w:rsid w:val="00DE1730"/>
    <w:rsid w:val="00DE19FD"/>
    <w:rsid w:val="00DE1B2F"/>
    <w:rsid w:val="00DE3936"/>
    <w:rsid w:val="00DE49A3"/>
    <w:rsid w:val="00DE60AD"/>
    <w:rsid w:val="00DE6124"/>
    <w:rsid w:val="00DE66E6"/>
    <w:rsid w:val="00DE67CD"/>
    <w:rsid w:val="00DE7C32"/>
    <w:rsid w:val="00DF06AE"/>
    <w:rsid w:val="00DF12BD"/>
    <w:rsid w:val="00DF1632"/>
    <w:rsid w:val="00DF231E"/>
    <w:rsid w:val="00DF25C5"/>
    <w:rsid w:val="00DF2DF7"/>
    <w:rsid w:val="00DF34A4"/>
    <w:rsid w:val="00DF39AB"/>
    <w:rsid w:val="00DF3C34"/>
    <w:rsid w:val="00DF3ED9"/>
    <w:rsid w:val="00DF406B"/>
    <w:rsid w:val="00DF5828"/>
    <w:rsid w:val="00DF5C34"/>
    <w:rsid w:val="00DF5E12"/>
    <w:rsid w:val="00DF5FB0"/>
    <w:rsid w:val="00DF6C48"/>
    <w:rsid w:val="00DF7138"/>
    <w:rsid w:val="00DF73D1"/>
    <w:rsid w:val="00E000AD"/>
    <w:rsid w:val="00E00340"/>
    <w:rsid w:val="00E00A8A"/>
    <w:rsid w:val="00E0110F"/>
    <w:rsid w:val="00E01112"/>
    <w:rsid w:val="00E01452"/>
    <w:rsid w:val="00E02E54"/>
    <w:rsid w:val="00E03DE1"/>
    <w:rsid w:val="00E04249"/>
    <w:rsid w:val="00E05EAD"/>
    <w:rsid w:val="00E06B76"/>
    <w:rsid w:val="00E07E85"/>
    <w:rsid w:val="00E10D67"/>
    <w:rsid w:val="00E11304"/>
    <w:rsid w:val="00E11F50"/>
    <w:rsid w:val="00E12D5C"/>
    <w:rsid w:val="00E12E24"/>
    <w:rsid w:val="00E13037"/>
    <w:rsid w:val="00E1309E"/>
    <w:rsid w:val="00E13521"/>
    <w:rsid w:val="00E13536"/>
    <w:rsid w:val="00E136EF"/>
    <w:rsid w:val="00E144F1"/>
    <w:rsid w:val="00E15047"/>
    <w:rsid w:val="00E15059"/>
    <w:rsid w:val="00E154D0"/>
    <w:rsid w:val="00E15FBE"/>
    <w:rsid w:val="00E17A7D"/>
    <w:rsid w:val="00E17AF5"/>
    <w:rsid w:val="00E20105"/>
    <w:rsid w:val="00E20314"/>
    <w:rsid w:val="00E204E5"/>
    <w:rsid w:val="00E205FF"/>
    <w:rsid w:val="00E20F3D"/>
    <w:rsid w:val="00E20F41"/>
    <w:rsid w:val="00E21B98"/>
    <w:rsid w:val="00E22CD5"/>
    <w:rsid w:val="00E234A5"/>
    <w:rsid w:val="00E23D55"/>
    <w:rsid w:val="00E26463"/>
    <w:rsid w:val="00E26698"/>
    <w:rsid w:val="00E26C2A"/>
    <w:rsid w:val="00E30166"/>
    <w:rsid w:val="00E304D3"/>
    <w:rsid w:val="00E3101B"/>
    <w:rsid w:val="00E327C8"/>
    <w:rsid w:val="00E3337A"/>
    <w:rsid w:val="00E334CD"/>
    <w:rsid w:val="00E343CA"/>
    <w:rsid w:val="00E34672"/>
    <w:rsid w:val="00E349EE"/>
    <w:rsid w:val="00E34F60"/>
    <w:rsid w:val="00E35066"/>
    <w:rsid w:val="00E3604F"/>
    <w:rsid w:val="00E3672C"/>
    <w:rsid w:val="00E36E50"/>
    <w:rsid w:val="00E37237"/>
    <w:rsid w:val="00E37AE4"/>
    <w:rsid w:val="00E37C73"/>
    <w:rsid w:val="00E37CC2"/>
    <w:rsid w:val="00E4008A"/>
    <w:rsid w:val="00E40547"/>
    <w:rsid w:val="00E40A89"/>
    <w:rsid w:val="00E416C0"/>
    <w:rsid w:val="00E4386D"/>
    <w:rsid w:val="00E43A6A"/>
    <w:rsid w:val="00E44437"/>
    <w:rsid w:val="00E44A5D"/>
    <w:rsid w:val="00E45E11"/>
    <w:rsid w:val="00E45F0E"/>
    <w:rsid w:val="00E45FE8"/>
    <w:rsid w:val="00E46122"/>
    <w:rsid w:val="00E46518"/>
    <w:rsid w:val="00E467A4"/>
    <w:rsid w:val="00E47640"/>
    <w:rsid w:val="00E50B3B"/>
    <w:rsid w:val="00E51977"/>
    <w:rsid w:val="00E51BFF"/>
    <w:rsid w:val="00E5244A"/>
    <w:rsid w:val="00E52915"/>
    <w:rsid w:val="00E530B3"/>
    <w:rsid w:val="00E5330A"/>
    <w:rsid w:val="00E53DFB"/>
    <w:rsid w:val="00E5530F"/>
    <w:rsid w:val="00E56578"/>
    <w:rsid w:val="00E574D0"/>
    <w:rsid w:val="00E5760D"/>
    <w:rsid w:val="00E57915"/>
    <w:rsid w:val="00E5794F"/>
    <w:rsid w:val="00E60419"/>
    <w:rsid w:val="00E61BFA"/>
    <w:rsid w:val="00E62AB8"/>
    <w:rsid w:val="00E63C5E"/>
    <w:rsid w:val="00E6405E"/>
    <w:rsid w:val="00E64132"/>
    <w:rsid w:val="00E643F1"/>
    <w:rsid w:val="00E660D6"/>
    <w:rsid w:val="00E66165"/>
    <w:rsid w:val="00E665AF"/>
    <w:rsid w:val="00E6683C"/>
    <w:rsid w:val="00E66882"/>
    <w:rsid w:val="00E66D64"/>
    <w:rsid w:val="00E66E17"/>
    <w:rsid w:val="00E67411"/>
    <w:rsid w:val="00E679A2"/>
    <w:rsid w:val="00E703EF"/>
    <w:rsid w:val="00E70BB3"/>
    <w:rsid w:val="00E713C3"/>
    <w:rsid w:val="00E71C5D"/>
    <w:rsid w:val="00E72410"/>
    <w:rsid w:val="00E72DB6"/>
    <w:rsid w:val="00E7491A"/>
    <w:rsid w:val="00E749AE"/>
    <w:rsid w:val="00E749E6"/>
    <w:rsid w:val="00E74A8B"/>
    <w:rsid w:val="00E761A8"/>
    <w:rsid w:val="00E76210"/>
    <w:rsid w:val="00E767AF"/>
    <w:rsid w:val="00E76FF0"/>
    <w:rsid w:val="00E805C2"/>
    <w:rsid w:val="00E80B34"/>
    <w:rsid w:val="00E82598"/>
    <w:rsid w:val="00E825BA"/>
    <w:rsid w:val="00E82C0E"/>
    <w:rsid w:val="00E830E7"/>
    <w:rsid w:val="00E83392"/>
    <w:rsid w:val="00E84B14"/>
    <w:rsid w:val="00E84B82"/>
    <w:rsid w:val="00E864FF"/>
    <w:rsid w:val="00E875E9"/>
    <w:rsid w:val="00E9042E"/>
    <w:rsid w:val="00E908A8"/>
    <w:rsid w:val="00E90A51"/>
    <w:rsid w:val="00E92A17"/>
    <w:rsid w:val="00E93512"/>
    <w:rsid w:val="00E93A56"/>
    <w:rsid w:val="00E9445D"/>
    <w:rsid w:val="00E9448F"/>
    <w:rsid w:val="00E9494C"/>
    <w:rsid w:val="00E94D20"/>
    <w:rsid w:val="00E964C3"/>
    <w:rsid w:val="00E97039"/>
    <w:rsid w:val="00E97046"/>
    <w:rsid w:val="00EA0583"/>
    <w:rsid w:val="00EA109D"/>
    <w:rsid w:val="00EA1509"/>
    <w:rsid w:val="00EA201A"/>
    <w:rsid w:val="00EA253B"/>
    <w:rsid w:val="00EA45E2"/>
    <w:rsid w:val="00EA4CDE"/>
    <w:rsid w:val="00EA6107"/>
    <w:rsid w:val="00EA6328"/>
    <w:rsid w:val="00EA63EF"/>
    <w:rsid w:val="00EA6847"/>
    <w:rsid w:val="00EA71C5"/>
    <w:rsid w:val="00EA75D1"/>
    <w:rsid w:val="00EA7BFC"/>
    <w:rsid w:val="00EB082A"/>
    <w:rsid w:val="00EB0B90"/>
    <w:rsid w:val="00EB2900"/>
    <w:rsid w:val="00EB35FE"/>
    <w:rsid w:val="00EB3FBC"/>
    <w:rsid w:val="00EB42F8"/>
    <w:rsid w:val="00EB4316"/>
    <w:rsid w:val="00EB468E"/>
    <w:rsid w:val="00EB4711"/>
    <w:rsid w:val="00EB5C2A"/>
    <w:rsid w:val="00EB5D5C"/>
    <w:rsid w:val="00EB6076"/>
    <w:rsid w:val="00EB74BD"/>
    <w:rsid w:val="00EC0351"/>
    <w:rsid w:val="00EC049F"/>
    <w:rsid w:val="00EC1F30"/>
    <w:rsid w:val="00EC204A"/>
    <w:rsid w:val="00EC32BF"/>
    <w:rsid w:val="00EC3497"/>
    <w:rsid w:val="00EC3FEC"/>
    <w:rsid w:val="00EC46D5"/>
    <w:rsid w:val="00EC4B03"/>
    <w:rsid w:val="00EC5ACA"/>
    <w:rsid w:val="00EC6099"/>
    <w:rsid w:val="00EC660E"/>
    <w:rsid w:val="00EC6EFF"/>
    <w:rsid w:val="00EC7342"/>
    <w:rsid w:val="00ED016B"/>
    <w:rsid w:val="00ED022B"/>
    <w:rsid w:val="00ED0337"/>
    <w:rsid w:val="00ED04E7"/>
    <w:rsid w:val="00ED0CFF"/>
    <w:rsid w:val="00ED0F77"/>
    <w:rsid w:val="00ED19E5"/>
    <w:rsid w:val="00ED1F64"/>
    <w:rsid w:val="00ED2632"/>
    <w:rsid w:val="00ED316C"/>
    <w:rsid w:val="00ED3857"/>
    <w:rsid w:val="00ED485F"/>
    <w:rsid w:val="00ED48BA"/>
    <w:rsid w:val="00ED4AAB"/>
    <w:rsid w:val="00ED630C"/>
    <w:rsid w:val="00ED68CC"/>
    <w:rsid w:val="00EE00BE"/>
    <w:rsid w:val="00EE0ECB"/>
    <w:rsid w:val="00EE13BD"/>
    <w:rsid w:val="00EE39C1"/>
    <w:rsid w:val="00EE3CCF"/>
    <w:rsid w:val="00EE44FF"/>
    <w:rsid w:val="00EE4790"/>
    <w:rsid w:val="00EE567C"/>
    <w:rsid w:val="00EE5A0C"/>
    <w:rsid w:val="00EE7E39"/>
    <w:rsid w:val="00EF03F4"/>
    <w:rsid w:val="00EF0869"/>
    <w:rsid w:val="00EF08B1"/>
    <w:rsid w:val="00EF0BF4"/>
    <w:rsid w:val="00EF280F"/>
    <w:rsid w:val="00EF3CD3"/>
    <w:rsid w:val="00EF40D0"/>
    <w:rsid w:val="00EF4F05"/>
    <w:rsid w:val="00EF4F1B"/>
    <w:rsid w:val="00EF568C"/>
    <w:rsid w:val="00EF5948"/>
    <w:rsid w:val="00EF6417"/>
    <w:rsid w:val="00EF6AAC"/>
    <w:rsid w:val="00EF79D8"/>
    <w:rsid w:val="00F014B2"/>
    <w:rsid w:val="00F015E2"/>
    <w:rsid w:val="00F021B7"/>
    <w:rsid w:val="00F0335C"/>
    <w:rsid w:val="00F05777"/>
    <w:rsid w:val="00F05B64"/>
    <w:rsid w:val="00F05D7A"/>
    <w:rsid w:val="00F06316"/>
    <w:rsid w:val="00F0701D"/>
    <w:rsid w:val="00F100E1"/>
    <w:rsid w:val="00F107CB"/>
    <w:rsid w:val="00F108F8"/>
    <w:rsid w:val="00F10FBA"/>
    <w:rsid w:val="00F12457"/>
    <w:rsid w:val="00F1269D"/>
    <w:rsid w:val="00F13D49"/>
    <w:rsid w:val="00F14E1D"/>
    <w:rsid w:val="00F154D3"/>
    <w:rsid w:val="00F16072"/>
    <w:rsid w:val="00F17C03"/>
    <w:rsid w:val="00F17F65"/>
    <w:rsid w:val="00F2027E"/>
    <w:rsid w:val="00F2126C"/>
    <w:rsid w:val="00F215CA"/>
    <w:rsid w:val="00F21C17"/>
    <w:rsid w:val="00F22681"/>
    <w:rsid w:val="00F22791"/>
    <w:rsid w:val="00F23BC7"/>
    <w:rsid w:val="00F23DCC"/>
    <w:rsid w:val="00F245EE"/>
    <w:rsid w:val="00F2465A"/>
    <w:rsid w:val="00F24EFA"/>
    <w:rsid w:val="00F2555E"/>
    <w:rsid w:val="00F25B34"/>
    <w:rsid w:val="00F25D27"/>
    <w:rsid w:val="00F267D4"/>
    <w:rsid w:val="00F3050D"/>
    <w:rsid w:val="00F30EDC"/>
    <w:rsid w:val="00F31102"/>
    <w:rsid w:val="00F314AA"/>
    <w:rsid w:val="00F351CE"/>
    <w:rsid w:val="00F3541D"/>
    <w:rsid w:val="00F41270"/>
    <w:rsid w:val="00F415E7"/>
    <w:rsid w:val="00F421B1"/>
    <w:rsid w:val="00F42506"/>
    <w:rsid w:val="00F4387D"/>
    <w:rsid w:val="00F44153"/>
    <w:rsid w:val="00F44D5E"/>
    <w:rsid w:val="00F44F90"/>
    <w:rsid w:val="00F45022"/>
    <w:rsid w:val="00F453F1"/>
    <w:rsid w:val="00F45CB9"/>
    <w:rsid w:val="00F47363"/>
    <w:rsid w:val="00F4761A"/>
    <w:rsid w:val="00F50513"/>
    <w:rsid w:val="00F50833"/>
    <w:rsid w:val="00F50C9D"/>
    <w:rsid w:val="00F51D58"/>
    <w:rsid w:val="00F51EC0"/>
    <w:rsid w:val="00F52F22"/>
    <w:rsid w:val="00F539CC"/>
    <w:rsid w:val="00F54824"/>
    <w:rsid w:val="00F55CE5"/>
    <w:rsid w:val="00F55FC0"/>
    <w:rsid w:val="00F5612B"/>
    <w:rsid w:val="00F563A9"/>
    <w:rsid w:val="00F563D0"/>
    <w:rsid w:val="00F56B38"/>
    <w:rsid w:val="00F6022F"/>
    <w:rsid w:val="00F60AB1"/>
    <w:rsid w:val="00F60E25"/>
    <w:rsid w:val="00F61134"/>
    <w:rsid w:val="00F61627"/>
    <w:rsid w:val="00F61975"/>
    <w:rsid w:val="00F61C07"/>
    <w:rsid w:val="00F62320"/>
    <w:rsid w:val="00F638F6"/>
    <w:rsid w:val="00F6545D"/>
    <w:rsid w:val="00F67B20"/>
    <w:rsid w:val="00F67B45"/>
    <w:rsid w:val="00F70703"/>
    <w:rsid w:val="00F70D59"/>
    <w:rsid w:val="00F70E36"/>
    <w:rsid w:val="00F715BB"/>
    <w:rsid w:val="00F729F0"/>
    <w:rsid w:val="00F73397"/>
    <w:rsid w:val="00F736E5"/>
    <w:rsid w:val="00F7527D"/>
    <w:rsid w:val="00F75D89"/>
    <w:rsid w:val="00F76F51"/>
    <w:rsid w:val="00F771CD"/>
    <w:rsid w:val="00F77D34"/>
    <w:rsid w:val="00F81103"/>
    <w:rsid w:val="00F82817"/>
    <w:rsid w:val="00F83E3F"/>
    <w:rsid w:val="00F86057"/>
    <w:rsid w:val="00F8607C"/>
    <w:rsid w:val="00F865AD"/>
    <w:rsid w:val="00F876C0"/>
    <w:rsid w:val="00F91149"/>
    <w:rsid w:val="00F918C4"/>
    <w:rsid w:val="00F91B77"/>
    <w:rsid w:val="00F92135"/>
    <w:rsid w:val="00F92155"/>
    <w:rsid w:val="00F927FE"/>
    <w:rsid w:val="00F9285E"/>
    <w:rsid w:val="00F92CF1"/>
    <w:rsid w:val="00F92EB8"/>
    <w:rsid w:val="00F94C34"/>
    <w:rsid w:val="00F950FD"/>
    <w:rsid w:val="00F958C6"/>
    <w:rsid w:val="00F976DA"/>
    <w:rsid w:val="00FA06BA"/>
    <w:rsid w:val="00FA0CF9"/>
    <w:rsid w:val="00FA1014"/>
    <w:rsid w:val="00FA2C23"/>
    <w:rsid w:val="00FA37B1"/>
    <w:rsid w:val="00FA38C9"/>
    <w:rsid w:val="00FA4493"/>
    <w:rsid w:val="00FA4AD5"/>
    <w:rsid w:val="00FA63F7"/>
    <w:rsid w:val="00FB0681"/>
    <w:rsid w:val="00FB0F86"/>
    <w:rsid w:val="00FB1E15"/>
    <w:rsid w:val="00FB261C"/>
    <w:rsid w:val="00FB4DCC"/>
    <w:rsid w:val="00FB5CF2"/>
    <w:rsid w:val="00FB6B40"/>
    <w:rsid w:val="00FB6BF6"/>
    <w:rsid w:val="00FB6C02"/>
    <w:rsid w:val="00FB7674"/>
    <w:rsid w:val="00FB7816"/>
    <w:rsid w:val="00FB7CA2"/>
    <w:rsid w:val="00FC1294"/>
    <w:rsid w:val="00FC2762"/>
    <w:rsid w:val="00FC39C3"/>
    <w:rsid w:val="00FC3CDD"/>
    <w:rsid w:val="00FC461E"/>
    <w:rsid w:val="00FC5238"/>
    <w:rsid w:val="00FC5A93"/>
    <w:rsid w:val="00FC6778"/>
    <w:rsid w:val="00FC6DF6"/>
    <w:rsid w:val="00FC7ECA"/>
    <w:rsid w:val="00FD0269"/>
    <w:rsid w:val="00FD079E"/>
    <w:rsid w:val="00FD1ACD"/>
    <w:rsid w:val="00FD22DA"/>
    <w:rsid w:val="00FD2720"/>
    <w:rsid w:val="00FD30D5"/>
    <w:rsid w:val="00FD31F5"/>
    <w:rsid w:val="00FD46C6"/>
    <w:rsid w:val="00FD51BB"/>
    <w:rsid w:val="00FD5234"/>
    <w:rsid w:val="00FD5AF2"/>
    <w:rsid w:val="00FD6A28"/>
    <w:rsid w:val="00FE1A12"/>
    <w:rsid w:val="00FE271C"/>
    <w:rsid w:val="00FE2766"/>
    <w:rsid w:val="00FE28E6"/>
    <w:rsid w:val="00FE3A40"/>
    <w:rsid w:val="00FE4248"/>
    <w:rsid w:val="00FE4A3E"/>
    <w:rsid w:val="00FE60BA"/>
    <w:rsid w:val="00FE61C3"/>
    <w:rsid w:val="00FE6322"/>
    <w:rsid w:val="00FE65E2"/>
    <w:rsid w:val="00FE6850"/>
    <w:rsid w:val="00FE7751"/>
    <w:rsid w:val="00FE7934"/>
    <w:rsid w:val="00FE7952"/>
    <w:rsid w:val="00FE7A51"/>
    <w:rsid w:val="00FE7EAB"/>
    <w:rsid w:val="00FF0C5A"/>
    <w:rsid w:val="00FF1427"/>
    <w:rsid w:val="00FF3D97"/>
    <w:rsid w:val="00FF3E4D"/>
    <w:rsid w:val="00FF431B"/>
    <w:rsid w:val="00FF5D79"/>
    <w:rsid w:val="00FF5D98"/>
    <w:rsid w:val="00FF604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33122">
      <o:colormru v:ext="edit" colors="#009bcc"/>
      <o:colormenu v:ext="edit" fillcolor="none" strokecolor="non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HTML Code" w:uiPriority="99"/>
    <w:lsdException w:name="No List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DB6021"/>
    <w:pPr>
      <w:kinsoku w:val="0"/>
      <w:spacing w:before="120" w:line="264" w:lineRule="auto"/>
    </w:pPr>
    <w:rPr>
      <w:rFonts w:ascii="Arial" w:eastAsia="Arial" w:hAnsi="Arial" w:cs="Arial"/>
      <w:lang w:val="en-GB"/>
    </w:rPr>
  </w:style>
  <w:style w:type="paragraph" w:styleId="Heading1">
    <w:name w:val="heading 1"/>
    <w:aliases w:val="H1"/>
    <w:basedOn w:val="Normal"/>
    <w:next w:val="Heading2"/>
    <w:link w:val="Heading1Char"/>
    <w:qFormat/>
    <w:rsid w:val="00132571"/>
    <w:pPr>
      <w:keepNext/>
      <w:pageBreakBefore/>
      <w:numPr>
        <w:numId w:val="17"/>
      </w:numPr>
      <w:pBdr>
        <w:bottom w:val="single" w:sz="18" w:space="1" w:color="009BCC" w:themeColor="text2"/>
      </w:pBdr>
      <w:tabs>
        <w:tab w:val="left" w:pos="720"/>
      </w:tabs>
      <w:spacing w:after="320"/>
      <w:outlineLvl w:val="0"/>
    </w:pPr>
    <w:rPr>
      <w:b/>
      <w:bCs/>
      <w:snapToGrid w:val="0"/>
      <w:color w:val="009BCC" w:themeColor="text2"/>
      <w:kern w:val="32"/>
      <w:sz w:val="32"/>
      <w:szCs w:val="32"/>
    </w:rPr>
  </w:style>
  <w:style w:type="paragraph" w:styleId="Heading2">
    <w:name w:val="heading 2"/>
    <w:aliases w:val="H2"/>
    <w:basedOn w:val="Normal"/>
    <w:next w:val="Normal"/>
    <w:link w:val="Heading2Char"/>
    <w:qFormat/>
    <w:rsid w:val="00821966"/>
    <w:pPr>
      <w:keepNext/>
      <w:numPr>
        <w:ilvl w:val="1"/>
        <w:numId w:val="1"/>
      </w:numPr>
      <w:spacing w:before="320" w:after="120"/>
      <w:outlineLvl w:val="1"/>
    </w:pPr>
    <w:rPr>
      <w:b/>
      <w:bCs/>
      <w:iCs/>
      <w:color w:val="FFBC1D" w:themeColor="accent1"/>
      <w:sz w:val="28"/>
      <w:szCs w:val="28"/>
    </w:rPr>
  </w:style>
  <w:style w:type="paragraph" w:styleId="Heading3">
    <w:name w:val="heading 3"/>
    <w:aliases w:val="H3"/>
    <w:basedOn w:val="Normal"/>
    <w:next w:val="Normal"/>
    <w:link w:val="Heading3Char"/>
    <w:qFormat/>
    <w:rsid w:val="00E92A17"/>
    <w:pPr>
      <w:keepNext/>
      <w:numPr>
        <w:ilvl w:val="2"/>
        <w:numId w:val="1"/>
      </w:numPr>
      <w:spacing w:before="240" w:after="80"/>
      <w:outlineLvl w:val="2"/>
    </w:pPr>
    <w:rPr>
      <w:b/>
      <w:bCs/>
      <w:color w:val="000000" w:themeColor="text1"/>
      <w:sz w:val="24"/>
      <w:szCs w:val="22"/>
    </w:rPr>
  </w:style>
  <w:style w:type="paragraph" w:styleId="Heading4">
    <w:name w:val="heading 4"/>
    <w:aliases w:val="H4"/>
    <w:basedOn w:val="Normal"/>
    <w:next w:val="Normal"/>
    <w:link w:val="Heading4Char"/>
    <w:qFormat/>
    <w:rsid w:val="00E92A17"/>
    <w:pPr>
      <w:keepNext/>
      <w:spacing w:before="180"/>
      <w:outlineLvl w:val="3"/>
    </w:pPr>
    <w:rPr>
      <w:b/>
      <w:bCs/>
      <w:color w:val="000000" w:themeColor="text1"/>
    </w:rPr>
  </w:style>
  <w:style w:type="paragraph" w:styleId="Heading5">
    <w:name w:val="heading 5"/>
    <w:aliases w:val="H5"/>
    <w:basedOn w:val="Normal"/>
    <w:next w:val="Normal"/>
    <w:link w:val="Heading5Char"/>
    <w:qFormat/>
    <w:rsid w:val="00D7689E"/>
    <w:pPr>
      <w:keepNext/>
      <w:spacing w:before="160"/>
      <w:outlineLvl w:val="4"/>
    </w:pPr>
    <w:rPr>
      <w:i/>
      <w:iCs/>
      <w:color w:val="004D66" w:themeColor="text2" w:themeShade="80"/>
    </w:rPr>
  </w:style>
  <w:style w:type="paragraph" w:styleId="Heading6">
    <w:name w:val="heading 6"/>
    <w:basedOn w:val="Normal"/>
    <w:next w:val="Normal"/>
    <w:link w:val="Heading6Char"/>
    <w:qFormat/>
    <w:rsid w:val="00D7689E"/>
    <w:pPr>
      <w:keepNext/>
      <w:keepLines/>
      <w:outlineLvl w:val="5"/>
    </w:pPr>
    <w:rPr>
      <w:color w:val="004D66" w:themeColor="text2" w:themeShade="80"/>
      <w:u w:val="single"/>
    </w:rPr>
  </w:style>
  <w:style w:type="paragraph" w:styleId="Heading7">
    <w:name w:val="heading 7"/>
    <w:basedOn w:val="Normal"/>
    <w:next w:val="Normal"/>
    <w:link w:val="Heading7Char"/>
    <w:qFormat/>
    <w:rsid w:val="00ED3857"/>
    <w:pPr>
      <w:spacing w:before="240" w:after="60"/>
      <w:outlineLvl w:val="6"/>
    </w:pPr>
    <w:rPr>
      <w:rFonts w:ascii="Times New Roman" w:hAnsi="Times New Roman"/>
      <w:sz w:val="24"/>
    </w:rPr>
  </w:style>
  <w:style w:type="paragraph" w:styleId="Heading8">
    <w:name w:val="heading 8"/>
    <w:basedOn w:val="Normal"/>
    <w:next w:val="Normal"/>
    <w:link w:val="Heading8Char"/>
    <w:qFormat/>
    <w:rsid w:val="00ED3857"/>
    <w:pPr>
      <w:spacing w:after="120"/>
      <w:outlineLvl w:val="7"/>
    </w:pPr>
    <w:rPr>
      <w:b/>
      <w:bCs/>
      <w:smallCaps/>
    </w:rPr>
  </w:style>
  <w:style w:type="paragraph" w:styleId="Heading9">
    <w:name w:val="heading 9"/>
    <w:basedOn w:val="Normal"/>
    <w:next w:val="Normal"/>
    <w:link w:val="Heading9Char"/>
    <w:qFormat/>
    <w:rsid w:val="00ED3857"/>
    <w:pPr>
      <w:spacing w:before="240" w:after="60"/>
      <w:outlineLvl w:val="8"/>
    </w:pPr>
    <w:rPr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H1 Char"/>
    <w:basedOn w:val="DefaultParagraphFont"/>
    <w:link w:val="Heading1"/>
    <w:rsid w:val="00132571"/>
    <w:rPr>
      <w:rFonts w:ascii="Arial" w:eastAsia="Arial" w:hAnsi="Arial" w:cs="Arial"/>
      <w:b/>
      <w:bCs/>
      <w:snapToGrid w:val="0"/>
      <w:color w:val="009BCC" w:themeColor="text2"/>
      <w:kern w:val="32"/>
      <w:sz w:val="32"/>
      <w:szCs w:val="32"/>
      <w:lang w:val="en-GB"/>
    </w:rPr>
  </w:style>
  <w:style w:type="paragraph" w:customStyle="1" w:styleId="DisclaimerTitle">
    <w:name w:val="Disclaimer Title"/>
    <w:basedOn w:val="Normal"/>
    <w:rsid w:val="00ED3857"/>
    <w:pPr>
      <w:spacing w:after="180"/>
      <w:jc w:val="center"/>
    </w:pPr>
    <w:rPr>
      <w:b/>
      <w:bCs/>
      <w:i/>
      <w:iCs/>
    </w:rPr>
  </w:style>
  <w:style w:type="paragraph" w:styleId="BalloonText">
    <w:name w:val="Balloon Text"/>
    <w:basedOn w:val="Normal"/>
    <w:link w:val="BalloonTextChar"/>
    <w:semiHidden/>
    <w:rsid w:val="00ED3857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qFormat/>
    <w:rsid w:val="00ED3857"/>
    <w:rPr>
      <w:b/>
      <w:bCs/>
    </w:rPr>
  </w:style>
  <w:style w:type="character" w:styleId="CommentReference">
    <w:name w:val="annotation reference"/>
    <w:basedOn w:val="DefaultParagraphFont"/>
    <w:semiHidden/>
    <w:rsid w:val="00ED3857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rsid w:val="00ED3857"/>
    <w:rPr>
      <w:rFonts w:ascii="Times New Roman" w:hAnsi="Times New Roman"/>
    </w:rPr>
  </w:style>
  <w:style w:type="paragraph" w:styleId="CommentSubject">
    <w:name w:val="annotation subject"/>
    <w:basedOn w:val="CommentText"/>
    <w:next w:val="CommentText"/>
    <w:link w:val="CommentSubjectChar"/>
    <w:semiHidden/>
    <w:rsid w:val="00ED3857"/>
    <w:rPr>
      <w:rFonts w:ascii="Arial" w:hAnsi="Arial"/>
      <w:b/>
      <w:bCs/>
    </w:rPr>
  </w:style>
  <w:style w:type="paragraph" w:customStyle="1" w:styleId="ContentsHeading">
    <w:name w:val="Contents Heading"/>
    <w:basedOn w:val="Heading1"/>
    <w:rsid w:val="00ED3857"/>
    <w:pPr>
      <w:spacing w:after="400"/>
    </w:pPr>
  </w:style>
  <w:style w:type="character" w:styleId="Strong">
    <w:name w:val="Strong"/>
    <w:basedOn w:val="DefaultParagraphFont"/>
    <w:uiPriority w:val="22"/>
    <w:qFormat/>
    <w:rsid w:val="00ED3857"/>
    <w:rPr>
      <w:b/>
      <w:bCs/>
      <w:color w:val="009BCC"/>
    </w:rPr>
  </w:style>
  <w:style w:type="paragraph" w:styleId="Footer">
    <w:name w:val="footer"/>
    <w:aliases w:val="Capgemini Footer"/>
    <w:basedOn w:val="Normal"/>
    <w:link w:val="FooterChar"/>
    <w:rsid w:val="00ED3857"/>
    <w:pPr>
      <w:tabs>
        <w:tab w:val="center" w:pos="4680"/>
        <w:tab w:val="right" w:pos="9360"/>
      </w:tabs>
      <w:spacing w:before="60"/>
    </w:pPr>
    <w:rPr>
      <w:sz w:val="16"/>
      <w:szCs w:val="16"/>
    </w:rPr>
  </w:style>
  <w:style w:type="character" w:styleId="FootnoteReference">
    <w:name w:val="footnote reference"/>
    <w:basedOn w:val="DefaultParagraphFont"/>
    <w:semiHidden/>
    <w:rsid w:val="00ED3857"/>
    <w:rPr>
      <w:vertAlign w:val="superscript"/>
    </w:rPr>
  </w:style>
  <w:style w:type="paragraph" w:styleId="FootnoteText">
    <w:name w:val="footnote text"/>
    <w:basedOn w:val="Normal"/>
    <w:link w:val="FootnoteTextChar"/>
    <w:semiHidden/>
    <w:rsid w:val="00ED3857"/>
    <w:pPr>
      <w:keepLines/>
      <w:tabs>
        <w:tab w:val="left" w:pos="144"/>
      </w:tabs>
      <w:spacing w:before="60"/>
      <w:ind w:firstLine="144"/>
    </w:pPr>
    <w:rPr>
      <w:sz w:val="18"/>
    </w:rPr>
  </w:style>
  <w:style w:type="paragraph" w:styleId="Header">
    <w:name w:val="header"/>
    <w:aliases w:val="Capgemini Header"/>
    <w:basedOn w:val="Normal"/>
    <w:link w:val="HeaderChar"/>
    <w:rsid w:val="00ED3857"/>
    <w:pPr>
      <w:keepLines/>
      <w:tabs>
        <w:tab w:val="right" w:pos="9360"/>
      </w:tabs>
      <w:spacing w:before="60"/>
    </w:pPr>
    <w:rPr>
      <w:sz w:val="16"/>
    </w:rPr>
  </w:style>
  <w:style w:type="character" w:styleId="Hyperlink">
    <w:name w:val="Hyperlink"/>
    <w:basedOn w:val="DefaultParagraphFont"/>
    <w:uiPriority w:val="99"/>
    <w:rsid w:val="00821966"/>
    <w:rPr>
      <w:color w:val="FFBC1D" w:themeColor="accent1"/>
      <w:u w:val="single"/>
    </w:rPr>
  </w:style>
  <w:style w:type="paragraph" w:styleId="ListBullet">
    <w:name w:val="List Bullet"/>
    <w:basedOn w:val="Normal"/>
    <w:link w:val="ListBulletChar"/>
    <w:rsid w:val="006865A1"/>
    <w:pPr>
      <w:numPr>
        <w:numId w:val="8"/>
      </w:numPr>
      <w:tabs>
        <w:tab w:val="num" w:pos="288"/>
      </w:tabs>
      <w:kinsoku/>
      <w:spacing w:before="100" w:line="240" w:lineRule="auto"/>
      <w:ind w:left="288" w:hanging="288"/>
    </w:pPr>
    <w:rPr>
      <w:rFonts w:eastAsia="Times New Roman"/>
      <w:color w:val="000000"/>
    </w:rPr>
  </w:style>
  <w:style w:type="character" w:customStyle="1" w:styleId="ListBulletChar">
    <w:name w:val="List Bullet Char"/>
    <w:basedOn w:val="DefaultParagraphFont"/>
    <w:link w:val="ListBullet"/>
    <w:rsid w:val="006865A1"/>
    <w:rPr>
      <w:rFonts w:ascii="Arial" w:hAnsi="Arial" w:cs="Arial"/>
      <w:color w:val="000000"/>
      <w:lang w:val="en-GB"/>
    </w:rPr>
  </w:style>
  <w:style w:type="paragraph" w:customStyle="1" w:styleId="ISTableText">
    <w:name w:val="IS Table Text"/>
    <w:basedOn w:val="Normal"/>
    <w:link w:val="ISTableTextChar"/>
    <w:rsid w:val="00392A29"/>
    <w:pPr>
      <w:spacing w:before="60" w:after="60" w:line="240" w:lineRule="auto"/>
    </w:pPr>
  </w:style>
  <w:style w:type="character" w:customStyle="1" w:styleId="ISTableTextChar">
    <w:name w:val="IS Table Text Char"/>
    <w:basedOn w:val="DefaultParagraphFont"/>
    <w:link w:val="ISTableText"/>
    <w:rsid w:val="00392A29"/>
    <w:rPr>
      <w:rFonts w:ascii="Arial" w:eastAsia="Arial" w:hAnsi="Arial" w:cs="Arial"/>
      <w:lang w:val="en-GB"/>
    </w:rPr>
  </w:style>
  <w:style w:type="paragraph" w:customStyle="1" w:styleId="ResumeHeading1">
    <w:name w:val="Resume Heading 1"/>
    <w:basedOn w:val="Normal"/>
    <w:next w:val="Normal"/>
    <w:rsid w:val="00ED3857"/>
    <w:pPr>
      <w:keepNext/>
      <w:keepLines/>
      <w:pageBreakBefore/>
      <w:pBdr>
        <w:bottom w:val="single" w:sz="12" w:space="1" w:color="009BCC"/>
      </w:pBdr>
    </w:pPr>
    <w:rPr>
      <w:b/>
      <w:color w:val="009BCC"/>
      <w:sz w:val="28"/>
      <w:szCs w:val="28"/>
    </w:rPr>
  </w:style>
  <w:style w:type="paragraph" w:customStyle="1" w:styleId="TableBullets">
    <w:name w:val="Table Bullets"/>
    <w:basedOn w:val="Normal"/>
    <w:link w:val="TableBulletsCharChar"/>
    <w:rsid w:val="00ED3857"/>
    <w:pPr>
      <w:keepLines/>
      <w:numPr>
        <w:numId w:val="5"/>
      </w:numPr>
      <w:spacing w:before="60"/>
    </w:pPr>
  </w:style>
  <w:style w:type="character" w:customStyle="1" w:styleId="TableBulletsCharChar">
    <w:name w:val="Table Bullets Char Char"/>
    <w:basedOn w:val="DefaultParagraphFont"/>
    <w:link w:val="TableBullets"/>
    <w:rsid w:val="00AF1789"/>
    <w:rPr>
      <w:rFonts w:ascii="Arial" w:eastAsia="Arial" w:hAnsi="Arial" w:cs="Arial"/>
      <w:lang w:val="en-GB"/>
    </w:rPr>
  </w:style>
  <w:style w:type="paragraph" w:styleId="TOC9">
    <w:name w:val="toc 9"/>
    <w:basedOn w:val="Normal"/>
    <w:next w:val="Normal"/>
    <w:autoRedefine/>
    <w:semiHidden/>
    <w:rsid w:val="00ED3857"/>
    <w:pPr>
      <w:spacing w:after="120"/>
      <w:ind w:left="1920"/>
    </w:pPr>
  </w:style>
  <w:style w:type="paragraph" w:customStyle="1" w:styleId="TitlePageTextBox">
    <w:name w:val="Title Page Text Box"/>
    <w:basedOn w:val="Normal"/>
    <w:rsid w:val="00ED3857"/>
    <w:pPr>
      <w:spacing w:before="720" w:after="480"/>
      <w:jc w:val="center"/>
    </w:pPr>
    <w:rPr>
      <w:smallCaps/>
      <w:color w:val="FFFFFF"/>
      <w:sz w:val="52"/>
      <w:szCs w:val="52"/>
    </w:rPr>
  </w:style>
  <w:style w:type="paragraph" w:styleId="TOC1">
    <w:name w:val="toc 1"/>
    <w:basedOn w:val="Normal"/>
    <w:next w:val="Normal"/>
    <w:autoRedefine/>
    <w:uiPriority w:val="39"/>
    <w:rsid w:val="00125EE8"/>
    <w:pPr>
      <w:keepNext/>
      <w:keepLines/>
      <w:tabs>
        <w:tab w:val="left" w:pos="504"/>
        <w:tab w:val="right" w:leader="dot" w:pos="8640"/>
      </w:tabs>
      <w:spacing w:before="240"/>
      <w:ind w:left="504" w:right="288" w:hanging="504"/>
    </w:pPr>
    <w:rPr>
      <w:b/>
      <w:noProof/>
      <w:color w:val="000000" w:themeColor="text1"/>
      <w:sz w:val="22"/>
    </w:rPr>
  </w:style>
  <w:style w:type="paragraph" w:styleId="TOC2">
    <w:name w:val="toc 2"/>
    <w:basedOn w:val="Normal"/>
    <w:next w:val="Normal"/>
    <w:autoRedefine/>
    <w:uiPriority w:val="39"/>
    <w:rsid w:val="00ED3857"/>
    <w:pPr>
      <w:tabs>
        <w:tab w:val="left" w:pos="1152"/>
        <w:tab w:val="right" w:leader="dot" w:pos="8640"/>
      </w:tabs>
      <w:ind w:left="1152" w:right="288" w:hanging="648"/>
    </w:pPr>
    <w:rPr>
      <w:noProof/>
    </w:rPr>
  </w:style>
  <w:style w:type="paragraph" w:styleId="TOC3">
    <w:name w:val="toc 3"/>
    <w:basedOn w:val="TOC2"/>
    <w:next w:val="Normal"/>
    <w:autoRedefine/>
    <w:uiPriority w:val="39"/>
    <w:rsid w:val="00ED3857"/>
    <w:pPr>
      <w:tabs>
        <w:tab w:val="clear" w:pos="1152"/>
        <w:tab w:val="left" w:pos="1953"/>
      </w:tabs>
      <w:spacing w:before="40"/>
      <w:ind w:left="1944" w:hanging="792"/>
    </w:pPr>
  </w:style>
  <w:style w:type="paragraph" w:styleId="TOC4">
    <w:name w:val="toc 4"/>
    <w:basedOn w:val="Normal"/>
    <w:next w:val="Normal"/>
    <w:autoRedefine/>
    <w:semiHidden/>
    <w:rsid w:val="00ED3857"/>
    <w:pPr>
      <w:spacing w:after="120"/>
      <w:ind w:left="720"/>
    </w:pPr>
  </w:style>
  <w:style w:type="paragraph" w:styleId="TOC5">
    <w:name w:val="toc 5"/>
    <w:basedOn w:val="Normal"/>
    <w:next w:val="Normal"/>
    <w:autoRedefine/>
    <w:semiHidden/>
    <w:rsid w:val="00ED3857"/>
    <w:pPr>
      <w:spacing w:after="120"/>
      <w:ind w:left="960"/>
    </w:pPr>
  </w:style>
  <w:style w:type="paragraph" w:styleId="TOC6">
    <w:name w:val="toc 6"/>
    <w:basedOn w:val="Normal"/>
    <w:next w:val="Normal"/>
    <w:autoRedefine/>
    <w:semiHidden/>
    <w:rsid w:val="00ED3857"/>
    <w:pPr>
      <w:spacing w:after="120"/>
      <w:ind w:left="1200"/>
    </w:pPr>
  </w:style>
  <w:style w:type="paragraph" w:styleId="TOC7">
    <w:name w:val="toc 7"/>
    <w:basedOn w:val="Normal"/>
    <w:next w:val="Normal"/>
    <w:autoRedefine/>
    <w:semiHidden/>
    <w:rsid w:val="00ED3857"/>
    <w:pPr>
      <w:spacing w:after="120"/>
      <w:ind w:left="1440"/>
    </w:pPr>
  </w:style>
  <w:style w:type="paragraph" w:styleId="TOC8">
    <w:name w:val="toc 8"/>
    <w:basedOn w:val="Normal"/>
    <w:next w:val="Normal"/>
    <w:autoRedefine/>
    <w:semiHidden/>
    <w:rsid w:val="00ED3857"/>
    <w:pPr>
      <w:spacing w:after="120"/>
      <w:ind w:left="1680"/>
    </w:pPr>
  </w:style>
  <w:style w:type="paragraph" w:customStyle="1" w:styleId="ListBulletSpace">
    <w:name w:val="List Bullet Space"/>
    <w:basedOn w:val="ListBullet"/>
    <w:rsid w:val="00ED3857"/>
    <w:pPr>
      <w:numPr>
        <w:numId w:val="0"/>
      </w:numPr>
      <w:spacing w:after="240"/>
    </w:pPr>
  </w:style>
  <w:style w:type="paragraph" w:customStyle="1" w:styleId="TableHead">
    <w:name w:val="Table Head"/>
    <w:basedOn w:val="Normal"/>
    <w:rsid w:val="00ED3857"/>
    <w:pPr>
      <w:keepNext/>
      <w:spacing w:before="60" w:after="20"/>
    </w:pPr>
    <w:rPr>
      <w:b/>
      <w:bCs/>
      <w:color w:val="FFFFFF"/>
    </w:rPr>
  </w:style>
  <w:style w:type="paragraph" w:customStyle="1" w:styleId="CoverPageNotBold">
    <w:name w:val="Cover Page Not Bold"/>
    <w:basedOn w:val="Normal"/>
    <w:rsid w:val="00ED3857"/>
    <w:pPr>
      <w:spacing w:line="320" w:lineRule="exact"/>
      <w:jc w:val="right"/>
    </w:pPr>
    <w:rPr>
      <w:noProof/>
      <w:sz w:val="24"/>
      <w:szCs w:val="24"/>
    </w:rPr>
  </w:style>
  <w:style w:type="paragraph" w:styleId="ListBullet2">
    <w:name w:val="List Bullet 2"/>
    <w:basedOn w:val="Normal"/>
    <w:link w:val="ListBullet2Char"/>
    <w:rsid w:val="00ED3857"/>
    <w:pPr>
      <w:numPr>
        <w:numId w:val="13"/>
      </w:numPr>
      <w:kinsoku/>
      <w:spacing w:before="60"/>
    </w:pPr>
    <w:rPr>
      <w:rFonts w:eastAsia="Times New Roman"/>
      <w:color w:val="000000"/>
    </w:rPr>
  </w:style>
  <w:style w:type="character" w:customStyle="1" w:styleId="ListBullet2Char">
    <w:name w:val="List Bullet 2 Char"/>
    <w:basedOn w:val="DefaultParagraphFont"/>
    <w:link w:val="ListBullet2"/>
    <w:rsid w:val="00AF1789"/>
    <w:rPr>
      <w:rFonts w:ascii="Arial" w:hAnsi="Arial" w:cs="Arial"/>
      <w:color w:val="000000"/>
      <w:lang w:val="en-GB"/>
    </w:rPr>
  </w:style>
  <w:style w:type="paragraph" w:customStyle="1" w:styleId="ListBullet2Space">
    <w:name w:val="List Bullet 2 Space"/>
    <w:basedOn w:val="ListBullet2"/>
    <w:link w:val="ListBullet2SpaceChar"/>
    <w:rsid w:val="00ED3857"/>
    <w:pPr>
      <w:numPr>
        <w:numId w:val="3"/>
      </w:numPr>
      <w:spacing w:after="240"/>
    </w:pPr>
  </w:style>
  <w:style w:type="character" w:customStyle="1" w:styleId="ListBullet2SpaceChar">
    <w:name w:val="List Bullet 2 Space Char"/>
    <w:basedOn w:val="ListBullet2Char"/>
    <w:link w:val="ListBullet2Space"/>
    <w:rsid w:val="00AF1789"/>
  </w:style>
  <w:style w:type="paragraph" w:styleId="ListBullet3">
    <w:name w:val="List Bullet 3"/>
    <w:basedOn w:val="Normal"/>
    <w:rsid w:val="00ED3857"/>
    <w:pPr>
      <w:numPr>
        <w:numId w:val="14"/>
      </w:numPr>
      <w:spacing w:before="20"/>
    </w:pPr>
  </w:style>
  <w:style w:type="paragraph" w:customStyle="1" w:styleId="ListBullet3Space">
    <w:name w:val="List Bullet 3 Space"/>
    <w:basedOn w:val="ListBullet3"/>
    <w:rsid w:val="00ED3857"/>
    <w:pPr>
      <w:numPr>
        <w:numId w:val="0"/>
      </w:numPr>
      <w:spacing w:after="240"/>
    </w:pPr>
  </w:style>
  <w:style w:type="paragraph" w:styleId="TableofFigures">
    <w:name w:val="table of figures"/>
    <w:basedOn w:val="Normal"/>
    <w:next w:val="Normal"/>
    <w:semiHidden/>
    <w:rsid w:val="00ED3857"/>
    <w:pPr>
      <w:tabs>
        <w:tab w:val="right" w:leader="dot" w:pos="8640"/>
      </w:tabs>
      <w:ind w:left="1440" w:right="720" w:hanging="720"/>
    </w:pPr>
  </w:style>
  <w:style w:type="character" w:customStyle="1" w:styleId="CapgeminiBold">
    <w:name w:val="Capgemini Bold"/>
    <w:basedOn w:val="DefaultParagraphFont"/>
    <w:rsid w:val="00ED3857"/>
    <w:rPr>
      <w:rFonts w:ascii="Arial" w:hAnsi="Arial"/>
      <w:b/>
      <w:bCs/>
      <w:color w:val="003366"/>
    </w:rPr>
  </w:style>
  <w:style w:type="paragraph" w:customStyle="1" w:styleId="CapgeminiCoverText">
    <w:name w:val="Capgemini Cover Text"/>
    <w:basedOn w:val="Normal"/>
    <w:link w:val="CapgeminiCoverTextChar"/>
    <w:semiHidden/>
    <w:rsid w:val="00ED3857"/>
    <w:pPr>
      <w:jc w:val="right"/>
    </w:pPr>
    <w:rPr>
      <w:rFonts w:cs="Times New Roman"/>
      <w:b/>
      <w:bCs/>
      <w:color w:val="003366"/>
      <w:sz w:val="44"/>
      <w:szCs w:val="44"/>
    </w:rPr>
  </w:style>
  <w:style w:type="character" w:customStyle="1" w:styleId="CapgeminiCoverTextChar">
    <w:name w:val="Capgemini Cover Text Char"/>
    <w:basedOn w:val="DefaultParagraphFont"/>
    <w:link w:val="CapgeminiCoverText"/>
    <w:semiHidden/>
    <w:rsid w:val="00AF1789"/>
    <w:rPr>
      <w:rFonts w:ascii="Arial" w:eastAsia="Arial" w:hAnsi="Arial"/>
      <w:b/>
      <w:bCs/>
      <w:color w:val="003366"/>
      <w:sz w:val="44"/>
      <w:szCs w:val="44"/>
    </w:rPr>
  </w:style>
  <w:style w:type="paragraph" w:customStyle="1" w:styleId="CapgeminiCoverText2">
    <w:name w:val="Capgemini Cover Text 2"/>
    <w:basedOn w:val="Normal"/>
    <w:link w:val="CapgeminiCoverText2Char"/>
    <w:semiHidden/>
    <w:rsid w:val="00ED3857"/>
    <w:pPr>
      <w:jc w:val="right"/>
    </w:pPr>
    <w:rPr>
      <w:color w:val="003366"/>
      <w:sz w:val="32"/>
      <w:szCs w:val="32"/>
    </w:rPr>
  </w:style>
  <w:style w:type="character" w:customStyle="1" w:styleId="CapgeminiCoverText2Char">
    <w:name w:val="Capgemini Cover Text 2 Char"/>
    <w:basedOn w:val="DefaultParagraphFont"/>
    <w:link w:val="CapgeminiCoverText2"/>
    <w:semiHidden/>
    <w:rsid w:val="00AF1789"/>
    <w:rPr>
      <w:rFonts w:ascii="Arial" w:eastAsia="Arial" w:hAnsi="Arial" w:cs="Arial"/>
      <w:color w:val="003366"/>
      <w:sz w:val="32"/>
      <w:szCs w:val="32"/>
    </w:rPr>
  </w:style>
  <w:style w:type="paragraph" w:customStyle="1" w:styleId="ABM-CoverText">
    <w:name w:val="ABM - Cover Text"/>
    <w:basedOn w:val="Normal"/>
    <w:link w:val="ABM-CoverTextChar"/>
    <w:semiHidden/>
    <w:rsid w:val="0050348F"/>
    <w:pPr>
      <w:spacing w:before="0"/>
    </w:pPr>
    <w:rPr>
      <w:rFonts w:ascii="Arial Narrow" w:hAnsi="Arial Narrow"/>
      <w:bCs/>
      <w:color w:val="000000" w:themeColor="text1"/>
      <w:sz w:val="36"/>
      <w:szCs w:val="44"/>
    </w:rPr>
  </w:style>
  <w:style w:type="character" w:customStyle="1" w:styleId="ABM-CoverTextChar">
    <w:name w:val="ABM - Cover Text Char"/>
    <w:basedOn w:val="CapgeminiCoverTextChar"/>
    <w:link w:val="ABM-CoverText"/>
    <w:semiHidden/>
    <w:rsid w:val="0050348F"/>
    <w:rPr>
      <w:rFonts w:ascii="Arial Narrow" w:hAnsi="Arial Narrow" w:cs="Arial"/>
      <w:bCs/>
      <w:color w:val="000000" w:themeColor="text1"/>
      <w:sz w:val="36"/>
      <w:lang w:val="en-GB"/>
    </w:rPr>
  </w:style>
  <w:style w:type="paragraph" w:customStyle="1" w:styleId="CapgeminiDisclaimer">
    <w:name w:val="Capgemini Disclaimer"/>
    <w:basedOn w:val="Normal"/>
    <w:semiHidden/>
    <w:rsid w:val="00ED3857"/>
    <w:pPr>
      <w:jc w:val="right"/>
    </w:pPr>
    <w:rPr>
      <w:color w:val="FFFFFF"/>
      <w:sz w:val="16"/>
      <w:szCs w:val="16"/>
    </w:rPr>
  </w:style>
  <w:style w:type="table" w:customStyle="1" w:styleId="CapgeminiTableStyle2">
    <w:name w:val="Capgemini Table Style_2"/>
    <w:basedOn w:val="TableNormal"/>
    <w:rsid w:val="00ED3857"/>
    <w:rPr>
      <w:rFonts w:ascii="Arial" w:hAnsi="Arial"/>
    </w:rPr>
    <w:tblPr>
      <w:tblInd w:w="0" w:type="dxa"/>
      <w:tblBorders>
        <w:top w:val="single" w:sz="6" w:space="0" w:color="009BCC"/>
        <w:left w:val="single" w:sz="6" w:space="0" w:color="009BCC"/>
        <w:bottom w:val="single" w:sz="6" w:space="0" w:color="009BCC"/>
        <w:right w:val="single" w:sz="6" w:space="0" w:color="009BCC"/>
        <w:insideH w:val="single" w:sz="6" w:space="0" w:color="009BCC"/>
        <w:insideV w:val="single" w:sz="6" w:space="0" w:color="009BCC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keepNext/>
        <w:wordWrap/>
        <w:jc w:val="left"/>
      </w:pPr>
      <w:rPr>
        <w:rFonts w:ascii="Arial" w:hAnsi="Arial"/>
        <w:color w:val="auto"/>
        <w:sz w:val="20"/>
      </w:rPr>
      <w:tblPr/>
      <w:tcPr>
        <w:tcBorders>
          <w:top w:val="nil"/>
          <w:left w:val="single" w:sz="6" w:space="0" w:color="009BCC"/>
          <w:bottom w:val="single" w:sz="6" w:space="0" w:color="FFFFFF"/>
          <w:right w:val="single" w:sz="6" w:space="0" w:color="009BCC"/>
          <w:insideH w:val="single" w:sz="6" w:space="0" w:color="FFFFFF"/>
          <w:insideV w:val="single" w:sz="6" w:space="0" w:color="FFFFFF"/>
          <w:tl2br w:val="nil"/>
          <w:tr2bl w:val="nil"/>
        </w:tcBorders>
        <w:shd w:val="clear" w:color="auto" w:fill="009BCC"/>
        <w:vAlign w:val="bottom"/>
      </w:tcPr>
    </w:tblStylePr>
  </w:style>
  <w:style w:type="table" w:customStyle="1" w:styleId="CapgeminiTableStyle">
    <w:name w:val="Capgemini Table Style"/>
    <w:basedOn w:val="TableNormal"/>
    <w:rsid w:val="00ED3857"/>
    <w:rPr>
      <w:rFonts w:ascii="Arial" w:hAnsi="Arial"/>
    </w:rPr>
    <w:tblPr>
      <w:tblInd w:w="0" w:type="dxa"/>
      <w:tblBorders>
        <w:top w:val="single" w:sz="6" w:space="0" w:color="004B66"/>
        <w:left w:val="single" w:sz="6" w:space="0" w:color="004B66"/>
        <w:bottom w:val="single" w:sz="6" w:space="0" w:color="004B66"/>
        <w:right w:val="single" w:sz="6" w:space="0" w:color="004B66"/>
        <w:insideH w:val="single" w:sz="6" w:space="0" w:color="004B66"/>
        <w:insideV w:val="single" w:sz="6" w:space="0" w:color="004B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jc w:val="left"/>
      </w:pPr>
      <w:rPr>
        <w:rFonts w:ascii="Arial" w:hAnsi="Arial"/>
        <w:sz w:val="20"/>
      </w:rPr>
      <w:tblPr/>
      <w:tcPr>
        <w:tcBorders>
          <w:top w:val="nil"/>
          <w:left w:val="single" w:sz="6" w:space="0" w:color="003366"/>
          <w:bottom w:val="single" w:sz="6" w:space="0" w:color="FFFFFF"/>
          <w:right w:val="single" w:sz="6" w:space="0" w:color="003366"/>
          <w:insideH w:val="nil"/>
          <w:insideV w:val="single" w:sz="6" w:space="0" w:color="FFFFFF"/>
          <w:tl2br w:val="nil"/>
          <w:tr2bl w:val="nil"/>
        </w:tcBorders>
        <w:shd w:val="clear" w:color="auto" w:fill="004B66"/>
      </w:tcPr>
    </w:tblStylePr>
  </w:style>
  <w:style w:type="character" w:customStyle="1" w:styleId="CapgeminiTableText">
    <w:name w:val="Capgemini Table Text"/>
    <w:basedOn w:val="DefaultParagraphFont"/>
    <w:rsid w:val="00ED3857"/>
    <w:rPr>
      <w:rFonts w:ascii="Arial" w:eastAsia="Arial" w:hAnsi="Arial" w:cs="Arial"/>
      <w:sz w:val="18"/>
      <w:szCs w:val="18"/>
      <w:lang w:val="en-US" w:eastAsia="en-US" w:bidi="ar-SA"/>
    </w:rPr>
  </w:style>
  <w:style w:type="paragraph" w:customStyle="1" w:styleId="Disclaimer">
    <w:name w:val="Disclaimer"/>
    <w:basedOn w:val="Normal"/>
    <w:rsid w:val="00ED3857"/>
    <w:rPr>
      <w:iCs/>
    </w:rPr>
  </w:style>
  <w:style w:type="paragraph" w:styleId="DocumentMap">
    <w:name w:val="Document Map"/>
    <w:basedOn w:val="Normal"/>
    <w:link w:val="DocumentMapChar"/>
    <w:semiHidden/>
    <w:rsid w:val="00ED3857"/>
    <w:pPr>
      <w:shd w:val="clear" w:color="auto" w:fill="000080"/>
    </w:pPr>
    <w:rPr>
      <w:rFonts w:ascii="Tahoma" w:hAnsi="Tahoma" w:cs="Tahoma"/>
    </w:rPr>
  </w:style>
  <w:style w:type="paragraph" w:customStyle="1" w:styleId="ExhibitTitle1">
    <w:name w:val="Exhibit Title_1"/>
    <w:basedOn w:val="ExhibitTitle"/>
    <w:rsid w:val="00ED3857"/>
    <w:pPr>
      <w:pBdr>
        <w:top w:val="single" w:sz="6" w:space="1" w:color="003366"/>
        <w:bottom w:val="single" w:sz="6" w:space="1" w:color="003366"/>
      </w:pBdr>
    </w:pPr>
    <w:rPr>
      <w:color w:val="003366"/>
    </w:rPr>
  </w:style>
  <w:style w:type="paragraph" w:customStyle="1" w:styleId="TableColumnHeading">
    <w:name w:val="Table Column Heading"/>
    <w:basedOn w:val="ISTableText"/>
    <w:rsid w:val="00392A29"/>
    <w:pPr>
      <w:keepNext/>
      <w:keepLines/>
      <w:spacing w:before="120" w:after="120"/>
    </w:pPr>
    <w:rPr>
      <w:b/>
      <w:color w:val="FFFFFF" w:themeColor="background1"/>
    </w:rPr>
  </w:style>
  <w:style w:type="character" w:styleId="FollowedHyperlink">
    <w:name w:val="FollowedHyperlink"/>
    <w:basedOn w:val="DefaultParagraphFont"/>
    <w:rsid w:val="00ED3857"/>
    <w:rPr>
      <w:rFonts w:ascii="Arial Narrow" w:hAnsi="Arial Narrow"/>
      <w:color w:val="800080"/>
      <w:u w:val="single"/>
    </w:rPr>
  </w:style>
  <w:style w:type="character" w:styleId="PageNumber">
    <w:name w:val="page number"/>
    <w:basedOn w:val="DefaultParagraphFont"/>
    <w:rsid w:val="00ED3857"/>
  </w:style>
  <w:style w:type="paragraph" w:customStyle="1" w:styleId="ABM-ProposalSubTitle">
    <w:name w:val="ABM - Proposal SubTitle"/>
    <w:basedOn w:val="Normal"/>
    <w:rsid w:val="00FB6B40"/>
    <w:pPr>
      <w:spacing w:before="180"/>
    </w:pPr>
    <w:rPr>
      <w:b/>
      <w:color w:val="009BCC" w:themeColor="text2"/>
      <w:sz w:val="48"/>
      <w:szCs w:val="28"/>
    </w:rPr>
  </w:style>
  <w:style w:type="paragraph" w:customStyle="1" w:styleId="ABM-ProposalTitle">
    <w:name w:val="ABM - Proposal Title"/>
    <w:basedOn w:val="CapgeminiCoverText"/>
    <w:rsid w:val="00FB6B40"/>
    <w:pPr>
      <w:jc w:val="left"/>
    </w:pPr>
    <w:rPr>
      <w:color w:val="009BCC" w:themeColor="text2"/>
      <w:sz w:val="72"/>
      <w:szCs w:val="36"/>
    </w:rPr>
  </w:style>
  <w:style w:type="paragraph" w:customStyle="1" w:styleId="Question">
    <w:name w:val="Question"/>
    <w:basedOn w:val="Normal"/>
    <w:next w:val="Normal"/>
    <w:rsid w:val="00D7689E"/>
    <w:pPr>
      <w:keepNext/>
      <w:pBdr>
        <w:top w:val="single" w:sz="2" w:space="1" w:color="FFFFFF" w:themeColor="background1"/>
        <w:left w:val="single" w:sz="2" w:space="4" w:color="FFFFFF" w:themeColor="background1"/>
        <w:bottom w:val="single" w:sz="2" w:space="1" w:color="FFFFFF" w:themeColor="background1"/>
        <w:right w:val="single" w:sz="2" w:space="4" w:color="FFFFFF" w:themeColor="background1"/>
      </w:pBdr>
      <w:shd w:val="solid" w:color="F59969" w:themeColor="accent2" w:themeTint="99" w:fill="003366"/>
      <w:spacing w:before="240" w:line="240" w:lineRule="exact"/>
    </w:pPr>
    <w:rPr>
      <w:b/>
      <w:bCs/>
      <w:color w:val="262626" w:themeColor="text1" w:themeTint="D9"/>
    </w:rPr>
  </w:style>
  <w:style w:type="paragraph" w:customStyle="1" w:styleId="Question1">
    <w:name w:val="Question 1"/>
    <w:basedOn w:val="Question"/>
    <w:next w:val="Normal"/>
    <w:rsid w:val="00ED3857"/>
    <w:pPr>
      <w:pBdr>
        <w:top w:val="single" w:sz="2" w:space="1" w:color="E0E0E0"/>
        <w:left w:val="single" w:sz="2" w:space="4" w:color="E0E0E0"/>
        <w:bottom w:val="single" w:sz="2" w:space="1" w:color="E0E0E0"/>
        <w:right w:val="single" w:sz="2" w:space="4" w:color="E0E0E0"/>
      </w:pBdr>
      <w:shd w:val="clear" w:color="009BCC" w:fill="E0E0E0"/>
    </w:pPr>
    <w:rPr>
      <w:color w:val="auto"/>
    </w:rPr>
  </w:style>
  <w:style w:type="paragraph" w:customStyle="1" w:styleId="ResumeHeading2">
    <w:name w:val="Resume Heading 2"/>
    <w:basedOn w:val="Normal"/>
    <w:rsid w:val="00ED3857"/>
    <w:pPr>
      <w:keepNext/>
      <w:keepLines/>
      <w:spacing w:before="60" w:after="240"/>
    </w:pPr>
    <w:rPr>
      <w:b/>
      <w:i/>
      <w:color w:val="004B66"/>
      <w:sz w:val="26"/>
      <w:szCs w:val="26"/>
    </w:rPr>
  </w:style>
  <w:style w:type="paragraph" w:customStyle="1" w:styleId="ResumeHeading3">
    <w:name w:val="Resume Heading 3"/>
    <w:basedOn w:val="Normal"/>
    <w:rsid w:val="00ED3857"/>
    <w:pPr>
      <w:keepNext/>
      <w:keepLines/>
      <w:tabs>
        <w:tab w:val="right" w:pos="9000"/>
      </w:tabs>
      <w:spacing w:before="280"/>
    </w:pPr>
    <w:rPr>
      <w:b/>
      <w:color w:val="004B66"/>
      <w:sz w:val="24"/>
      <w:szCs w:val="24"/>
    </w:rPr>
  </w:style>
  <w:style w:type="paragraph" w:styleId="Title">
    <w:name w:val="Title"/>
    <w:link w:val="TitleChar"/>
    <w:qFormat/>
    <w:rsid w:val="00ED3857"/>
    <w:pPr>
      <w:keepNext/>
      <w:keepLines/>
      <w:spacing w:before="240"/>
      <w:jc w:val="center"/>
    </w:pPr>
    <w:rPr>
      <w:rFonts w:ascii="Arial" w:eastAsia="Arial" w:hAnsi="Arial" w:cs="Arial"/>
      <w:b/>
      <w:bCs/>
      <w:color w:val="009BCC"/>
      <w:sz w:val="24"/>
      <w:szCs w:val="24"/>
    </w:rPr>
  </w:style>
  <w:style w:type="paragraph" w:customStyle="1" w:styleId="ABM-TOCTitle">
    <w:name w:val="ABM - TOC_Title"/>
    <w:basedOn w:val="CapgeminiDisclaimer"/>
    <w:rsid w:val="00AD72C0"/>
    <w:pPr>
      <w:spacing w:before="480" w:after="280"/>
      <w:jc w:val="left"/>
    </w:pPr>
    <w:rPr>
      <w:b/>
      <w:color w:val="009BCC" w:themeColor="text2"/>
      <w:sz w:val="32"/>
      <w:szCs w:val="32"/>
    </w:rPr>
  </w:style>
  <w:style w:type="table" w:styleId="TableGrid">
    <w:name w:val="Table Grid"/>
    <w:basedOn w:val="TableNormal"/>
    <w:rsid w:val="00ED3857"/>
    <w:pPr>
      <w:kinsoku w:val="0"/>
      <w:spacing w:before="120" w:line="264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Bullets2">
    <w:name w:val="Table Bullets 2"/>
    <w:basedOn w:val="TableBullets"/>
    <w:rsid w:val="00ED3857"/>
    <w:pPr>
      <w:numPr>
        <w:ilvl w:val="1"/>
        <w:numId w:val="6"/>
      </w:numPr>
      <w:spacing w:before="20"/>
    </w:pPr>
  </w:style>
  <w:style w:type="paragraph" w:customStyle="1" w:styleId="ResumeHeading4">
    <w:name w:val="Resume Heading 4"/>
    <w:basedOn w:val="Normal"/>
    <w:rsid w:val="00ED3857"/>
    <w:pPr>
      <w:keepNext/>
      <w:keepLines/>
      <w:tabs>
        <w:tab w:val="right" w:pos="9000"/>
      </w:tabs>
      <w:spacing w:before="240"/>
    </w:pPr>
    <w:rPr>
      <w:b/>
      <w:color w:val="004B66"/>
    </w:rPr>
  </w:style>
  <w:style w:type="paragraph" w:customStyle="1" w:styleId="ResumeHeading5">
    <w:name w:val="Resume Heading 5"/>
    <w:basedOn w:val="Normal"/>
    <w:rsid w:val="00ED3857"/>
    <w:pPr>
      <w:keepNext/>
      <w:keepLines/>
      <w:tabs>
        <w:tab w:val="right" w:pos="9000"/>
      </w:tabs>
      <w:spacing w:before="180"/>
    </w:pPr>
    <w:rPr>
      <w:i/>
      <w:color w:val="004B66"/>
      <w:u w:val="single"/>
    </w:rPr>
  </w:style>
  <w:style w:type="paragraph" w:customStyle="1" w:styleId="ExhibitTitle">
    <w:name w:val="Exhibit Title"/>
    <w:basedOn w:val="Normal"/>
    <w:rsid w:val="00D7689E"/>
    <w:pPr>
      <w:keepNext/>
      <w:keepLines/>
      <w:pBdr>
        <w:top w:val="single" w:sz="6" w:space="1" w:color="004D66" w:themeColor="text2" w:themeShade="80"/>
        <w:bottom w:val="single" w:sz="6" w:space="1" w:color="004D66" w:themeColor="text2" w:themeShade="80"/>
      </w:pBdr>
    </w:pPr>
    <w:rPr>
      <w:b/>
      <w:bCs/>
      <w:color w:val="262626" w:themeColor="text1" w:themeTint="D9"/>
    </w:rPr>
  </w:style>
  <w:style w:type="character" w:customStyle="1" w:styleId="TableTextChar">
    <w:name w:val="Table Text Char"/>
    <w:basedOn w:val="DefaultParagraphFont"/>
    <w:rsid w:val="00ED3857"/>
    <w:rPr>
      <w:rFonts w:ascii="Arial" w:eastAsia="Arial" w:hAnsi="Arial" w:cs="Arial"/>
      <w:lang w:val="en-US" w:eastAsia="en-US" w:bidi="ar-SA"/>
    </w:rPr>
  </w:style>
  <w:style w:type="paragraph" w:customStyle="1" w:styleId="ResumeSubheading">
    <w:name w:val="Resume Subheading"/>
    <w:basedOn w:val="Heading1"/>
    <w:autoRedefine/>
    <w:rsid w:val="00ED3857"/>
    <w:pPr>
      <w:pBdr>
        <w:bottom w:val="none" w:sz="0" w:space="0" w:color="auto"/>
      </w:pBdr>
      <w:tabs>
        <w:tab w:val="left" w:pos="1719"/>
        <w:tab w:val="left" w:pos="4599"/>
        <w:tab w:val="left" w:pos="4860"/>
      </w:tabs>
      <w:kinsoku/>
      <w:spacing w:before="0" w:after="0"/>
      <w:jc w:val="both"/>
    </w:pPr>
    <w:rPr>
      <w:rFonts w:eastAsia="Times New Roman"/>
      <w:snapToGrid/>
      <w:color w:val="000000"/>
      <w:kern w:val="0"/>
      <w:sz w:val="18"/>
      <w:szCs w:val="14"/>
    </w:rPr>
  </w:style>
  <w:style w:type="paragraph" w:customStyle="1" w:styleId="ResumeTableHeading">
    <w:name w:val="Resume Table Heading"/>
    <w:basedOn w:val="ResumeSubheading"/>
    <w:next w:val="Normal"/>
    <w:autoRedefine/>
    <w:rsid w:val="00ED3857"/>
  </w:style>
  <w:style w:type="paragraph" w:customStyle="1" w:styleId="Num1">
    <w:name w:val="Num 1"/>
    <w:aliases w:val="N1"/>
    <w:basedOn w:val="Normal"/>
    <w:rsid w:val="00ED3857"/>
    <w:pPr>
      <w:numPr>
        <w:numId w:val="4"/>
      </w:numPr>
      <w:spacing w:before="100"/>
    </w:pPr>
  </w:style>
  <w:style w:type="paragraph" w:customStyle="1" w:styleId="Num2">
    <w:name w:val="Num 2"/>
    <w:aliases w:val="N2"/>
    <w:basedOn w:val="Normal"/>
    <w:rsid w:val="00ED3857"/>
    <w:pPr>
      <w:numPr>
        <w:ilvl w:val="1"/>
        <w:numId w:val="4"/>
      </w:numPr>
      <w:spacing w:before="60"/>
    </w:pPr>
  </w:style>
  <w:style w:type="paragraph" w:customStyle="1" w:styleId="Num3">
    <w:name w:val="Num 3"/>
    <w:aliases w:val="N3"/>
    <w:basedOn w:val="Normal"/>
    <w:rsid w:val="00ED3857"/>
    <w:pPr>
      <w:keepLines/>
      <w:numPr>
        <w:ilvl w:val="2"/>
        <w:numId w:val="4"/>
      </w:numPr>
      <w:spacing w:before="20"/>
    </w:pPr>
  </w:style>
  <w:style w:type="paragraph" w:customStyle="1" w:styleId="TableBullets3">
    <w:name w:val="Table Bullets 3"/>
    <w:basedOn w:val="ISTableText"/>
    <w:rsid w:val="00ED3857"/>
    <w:pPr>
      <w:numPr>
        <w:ilvl w:val="2"/>
        <w:numId w:val="7"/>
      </w:numPr>
      <w:spacing w:before="0"/>
    </w:pPr>
  </w:style>
  <w:style w:type="table" w:customStyle="1" w:styleId="CapgeminiTableStyle3">
    <w:name w:val="Capgemini Table Style_3"/>
    <w:basedOn w:val="TableNormal"/>
    <w:rsid w:val="000E2C5C"/>
    <w:rPr>
      <w:rFonts w:ascii="Arial" w:hAnsi="Arial"/>
    </w:rPr>
    <w:tblPr>
      <w:tblInd w:w="0" w:type="dxa"/>
      <w:tblBorders>
        <w:bottom w:val="single" w:sz="4" w:space="0" w:color="009BCB"/>
        <w:insideH w:val="single" w:sz="4" w:space="0" w:color="80CBE6"/>
      </w:tblBorders>
      <w:tblCellMar>
        <w:top w:w="0" w:type="dxa"/>
        <w:left w:w="108" w:type="dxa"/>
        <w:bottom w:w="0" w:type="dxa"/>
        <w:right w:w="108" w:type="dxa"/>
      </w:tblCellMar>
    </w:tblPr>
    <w:tcPr>
      <w:tcMar>
        <w:left w:w="115" w:type="dxa"/>
        <w:right w:w="115" w:type="dxa"/>
      </w:tcMar>
    </w:tcPr>
    <w:tblStylePr w:type="firstRow">
      <w:pPr>
        <w:jc w:val="left"/>
      </w:pPr>
      <w:rPr>
        <w:rFonts w:ascii="Arial" w:hAnsi="Arial"/>
        <w:b w:val="0"/>
        <w:color w:val="FFFFFF"/>
        <w:sz w:val="20"/>
      </w:rPr>
      <w:tblPr/>
      <w:tcPr>
        <w:tcBorders>
          <w:top w:val="single" w:sz="4" w:space="0" w:color="FFFFFF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009BCC"/>
        <w:vAlign w:val="bottom"/>
      </w:tcPr>
    </w:tblStylePr>
  </w:style>
  <w:style w:type="character" w:customStyle="1" w:styleId="Heading4Char">
    <w:name w:val="Heading 4 Char"/>
    <w:aliases w:val="H4 Char"/>
    <w:basedOn w:val="DefaultParagraphFont"/>
    <w:link w:val="Heading4"/>
    <w:rsid w:val="00E92A17"/>
    <w:rPr>
      <w:rFonts w:ascii="Arial" w:eastAsia="Arial" w:hAnsi="Arial" w:cs="Arial"/>
      <w:b/>
      <w:bCs/>
      <w:color w:val="000000" w:themeColor="text1"/>
      <w:lang w:val="en-GB"/>
    </w:rPr>
  </w:style>
  <w:style w:type="character" w:customStyle="1" w:styleId="Heading2Char">
    <w:name w:val="Heading 2 Char"/>
    <w:aliases w:val="H2 Char"/>
    <w:basedOn w:val="DefaultParagraphFont"/>
    <w:link w:val="Heading2"/>
    <w:rsid w:val="00821966"/>
    <w:rPr>
      <w:rFonts w:ascii="Arial" w:eastAsia="Arial" w:hAnsi="Arial" w:cs="Arial"/>
      <w:b/>
      <w:bCs/>
      <w:iCs/>
      <w:color w:val="FFBC1D" w:themeColor="accent1"/>
      <w:sz w:val="28"/>
      <w:szCs w:val="28"/>
      <w:lang w:val="en-GB"/>
    </w:rPr>
  </w:style>
  <w:style w:type="paragraph" w:styleId="BodyText">
    <w:name w:val="Body Text"/>
    <w:basedOn w:val="Normal"/>
    <w:link w:val="BodyTextChar"/>
    <w:rsid w:val="00264A28"/>
    <w:pPr>
      <w:spacing w:after="120"/>
    </w:pPr>
  </w:style>
  <w:style w:type="character" w:customStyle="1" w:styleId="BodyTextChar">
    <w:name w:val="Body Text Char"/>
    <w:basedOn w:val="DefaultParagraphFont"/>
    <w:link w:val="BodyText"/>
    <w:rsid w:val="00264A28"/>
    <w:rPr>
      <w:rFonts w:ascii="Arial" w:eastAsia="Arial" w:hAnsi="Arial" w:cs="Arial"/>
      <w:lang w:val="en-GB"/>
    </w:rPr>
  </w:style>
  <w:style w:type="paragraph" w:styleId="List">
    <w:name w:val="List"/>
    <w:basedOn w:val="Normal"/>
    <w:rsid w:val="006865A1"/>
    <w:pPr>
      <w:numPr>
        <w:numId w:val="9"/>
      </w:numPr>
      <w:spacing w:line="240" w:lineRule="auto"/>
      <w:ind w:left="360"/>
    </w:pPr>
    <w:rPr>
      <w:color w:val="7F7F7F" w:themeColor="text1" w:themeTint="80"/>
    </w:rPr>
  </w:style>
  <w:style w:type="paragraph" w:styleId="BodyText2">
    <w:name w:val="Body Text 2"/>
    <w:basedOn w:val="Normal"/>
    <w:link w:val="BodyText2Char"/>
    <w:rsid w:val="0035485B"/>
    <w:pPr>
      <w:spacing w:after="120" w:line="240" w:lineRule="auto"/>
      <w:ind w:left="540" w:hanging="540"/>
    </w:pPr>
    <w:rPr>
      <w:b/>
    </w:rPr>
  </w:style>
  <w:style w:type="character" w:customStyle="1" w:styleId="BodyText2Char">
    <w:name w:val="Body Text 2 Char"/>
    <w:basedOn w:val="DefaultParagraphFont"/>
    <w:link w:val="BodyText2"/>
    <w:rsid w:val="0035485B"/>
    <w:rPr>
      <w:rFonts w:ascii="Arial" w:eastAsia="Arial" w:hAnsi="Arial" w:cs="Arial"/>
      <w:b/>
      <w:lang w:val="en-GB"/>
    </w:rPr>
  </w:style>
  <w:style w:type="paragraph" w:customStyle="1" w:styleId="IS-List-Numbering1">
    <w:name w:val="IS - List - Numbering 1"/>
    <w:basedOn w:val="List"/>
    <w:qFormat/>
    <w:rsid w:val="003D1E9E"/>
    <w:pPr>
      <w:numPr>
        <w:numId w:val="12"/>
      </w:numPr>
      <w:spacing w:before="240"/>
    </w:pPr>
    <w:rPr>
      <w:color w:val="000000" w:themeColor="text1"/>
    </w:rPr>
  </w:style>
  <w:style w:type="paragraph" w:styleId="List2">
    <w:name w:val="List 2"/>
    <w:basedOn w:val="Normal"/>
    <w:rsid w:val="00B9675D"/>
    <w:pPr>
      <w:ind w:left="720" w:hanging="360"/>
      <w:contextualSpacing/>
    </w:pPr>
  </w:style>
  <w:style w:type="paragraph" w:styleId="NormalWeb">
    <w:name w:val="Normal (Web)"/>
    <w:basedOn w:val="Normal"/>
    <w:uiPriority w:val="99"/>
    <w:rsid w:val="004023FC"/>
    <w:pPr>
      <w:kinsoku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List3">
    <w:name w:val="List 3"/>
    <w:basedOn w:val="Normal"/>
    <w:rsid w:val="006865A1"/>
    <w:pPr>
      <w:ind w:left="1080" w:hanging="360"/>
      <w:contextualSpacing/>
    </w:pPr>
  </w:style>
  <w:style w:type="paragraph" w:customStyle="1" w:styleId="StyleBodyTextBoldAccent3">
    <w:name w:val="Style Body Text + Bold Accent 3"/>
    <w:basedOn w:val="BodyText"/>
    <w:rsid w:val="00620F2A"/>
    <w:rPr>
      <w:b/>
      <w:bCs/>
      <w:color w:val="E65A0F" w:themeColor="accent2"/>
    </w:rPr>
  </w:style>
  <w:style w:type="paragraph" w:customStyle="1" w:styleId="IS-Heading1">
    <w:name w:val="IS - Heading 1"/>
    <w:basedOn w:val="Heading1"/>
    <w:qFormat/>
    <w:rsid w:val="00AD72C0"/>
    <w:pPr>
      <w:numPr>
        <w:numId w:val="1"/>
      </w:numPr>
      <w:pBdr>
        <w:bottom w:val="none" w:sz="0" w:space="0" w:color="auto"/>
      </w:pBdr>
      <w:spacing w:before="480"/>
    </w:pPr>
    <w:rPr>
      <w:sz w:val="40"/>
    </w:rPr>
  </w:style>
  <w:style w:type="paragraph" w:customStyle="1" w:styleId="IS-Heading2">
    <w:name w:val="IS - Heading 2"/>
    <w:basedOn w:val="Heading2"/>
    <w:qFormat/>
    <w:rsid w:val="00DB6021"/>
    <w:rPr>
      <w:color w:val="009BCC" w:themeColor="text2"/>
      <w:sz w:val="32"/>
    </w:rPr>
  </w:style>
  <w:style w:type="paragraph" w:customStyle="1" w:styleId="IS-Heading3">
    <w:name w:val="IS - Heading 3"/>
    <w:basedOn w:val="Heading3"/>
    <w:qFormat/>
    <w:rsid w:val="00DB6021"/>
    <w:rPr>
      <w:color w:val="009BCC" w:themeColor="text2"/>
      <w:sz w:val="28"/>
    </w:rPr>
  </w:style>
  <w:style w:type="paragraph" w:customStyle="1" w:styleId="IS-Bodytext">
    <w:name w:val="IS - Body text"/>
    <w:basedOn w:val="BodyText"/>
    <w:qFormat/>
    <w:rsid w:val="004D2433"/>
    <w:rPr>
      <w:color w:val="000000" w:themeColor="text1"/>
    </w:rPr>
  </w:style>
  <w:style w:type="paragraph" w:customStyle="1" w:styleId="IS-Heading4">
    <w:name w:val="IS - Heading 4"/>
    <w:basedOn w:val="Heading4"/>
    <w:qFormat/>
    <w:rsid w:val="00DB6021"/>
    <w:rPr>
      <w:color w:val="009BCC" w:themeColor="text2"/>
      <w:sz w:val="24"/>
    </w:rPr>
  </w:style>
  <w:style w:type="paragraph" w:customStyle="1" w:styleId="IS-Bodytext-Bold">
    <w:name w:val="IS - Body text - Bold"/>
    <w:basedOn w:val="BodyText"/>
    <w:qFormat/>
    <w:rsid w:val="00FD2720"/>
    <w:rPr>
      <w:b/>
      <w:color w:val="000000" w:themeColor="text1"/>
    </w:rPr>
  </w:style>
  <w:style w:type="paragraph" w:customStyle="1" w:styleId="IS-List-Numbering2">
    <w:name w:val="IS - List - Numbering 2"/>
    <w:basedOn w:val="List2"/>
    <w:qFormat/>
    <w:rsid w:val="003D1E9E"/>
    <w:pPr>
      <w:numPr>
        <w:numId w:val="10"/>
      </w:numPr>
      <w:contextualSpacing w:val="0"/>
    </w:pPr>
    <w:rPr>
      <w:color w:val="000000" w:themeColor="text1"/>
    </w:rPr>
  </w:style>
  <w:style w:type="paragraph" w:customStyle="1" w:styleId="IS-List-Numbering3">
    <w:name w:val="IS - List - Numbering 3"/>
    <w:basedOn w:val="List3"/>
    <w:qFormat/>
    <w:rsid w:val="003D1E9E"/>
    <w:pPr>
      <w:numPr>
        <w:numId w:val="11"/>
      </w:numPr>
      <w:spacing w:before="60"/>
      <w:contextualSpacing w:val="0"/>
    </w:pPr>
    <w:rPr>
      <w:color w:val="000000" w:themeColor="text1"/>
    </w:rPr>
  </w:style>
  <w:style w:type="paragraph" w:customStyle="1" w:styleId="IS-List-Bullet1">
    <w:name w:val="IS - List - Bullet 1"/>
    <w:basedOn w:val="ListBullet2"/>
    <w:qFormat/>
    <w:rsid w:val="00D25907"/>
    <w:pPr>
      <w:tabs>
        <w:tab w:val="clear" w:pos="576"/>
        <w:tab w:val="left" w:pos="360"/>
      </w:tabs>
      <w:spacing w:before="240" w:line="240" w:lineRule="auto"/>
      <w:ind w:left="360" w:hanging="360"/>
    </w:pPr>
  </w:style>
  <w:style w:type="paragraph" w:customStyle="1" w:styleId="IS-List-Bullet2">
    <w:name w:val="IS - List - Bullet 2"/>
    <w:basedOn w:val="ListBullet2"/>
    <w:qFormat/>
    <w:rsid w:val="002E1991"/>
    <w:pPr>
      <w:numPr>
        <w:numId w:val="16"/>
      </w:numPr>
      <w:tabs>
        <w:tab w:val="left" w:pos="720"/>
      </w:tabs>
      <w:spacing w:before="120"/>
      <w:ind w:left="738" w:hanging="378"/>
    </w:pPr>
  </w:style>
  <w:style w:type="paragraph" w:customStyle="1" w:styleId="IS-List-Bullet3">
    <w:name w:val="IS - List - Bullet 3"/>
    <w:basedOn w:val="ListBullet3"/>
    <w:qFormat/>
    <w:rsid w:val="002E1991"/>
    <w:pPr>
      <w:tabs>
        <w:tab w:val="clear" w:pos="864"/>
        <w:tab w:val="num" w:pos="1080"/>
      </w:tabs>
      <w:ind w:left="1080" w:hanging="360"/>
    </w:pPr>
  </w:style>
  <w:style w:type="paragraph" w:customStyle="1" w:styleId="IS-Figuretext">
    <w:name w:val="IS - Figure text"/>
    <w:basedOn w:val="BodyText"/>
    <w:qFormat/>
    <w:rsid w:val="00DC72BC"/>
    <w:pPr>
      <w:spacing w:before="60" w:after="240"/>
    </w:pPr>
    <w:rPr>
      <w:b/>
      <w:color w:val="009BCC" w:themeColor="text2"/>
      <w:sz w:val="16"/>
    </w:rPr>
  </w:style>
  <w:style w:type="table" w:customStyle="1" w:styleId="ABM-TableStyle1">
    <w:name w:val="ABM - Table Style 1"/>
    <w:basedOn w:val="TableNormal"/>
    <w:uiPriority w:val="99"/>
    <w:qFormat/>
    <w:rsid w:val="005E4069"/>
    <w:rPr>
      <w:rFonts w:ascii="Arial" w:hAnsi="Arial"/>
    </w:rPr>
    <w:tblPr>
      <w:tblStyleRowBandSize w:val="1"/>
      <w:tblInd w:w="0" w:type="dxa"/>
      <w:tblCellMar>
        <w:top w:w="72" w:type="dxa"/>
        <w:left w:w="72" w:type="dxa"/>
        <w:bottom w:w="72" w:type="dxa"/>
        <w:right w:w="72" w:type="dxa"/>
      </w:tblCellMar>
    </w:tblPr>
    <w:tblStylePr w:type="firstRow">
      <w:pPr>
        <w:jc w:val="center"/>
      </w:pPr>
      <w:rPr>
        <w:rFonts w:ascii="Arial" w:hAnsi="Arial"/>
        <w:b/>
        <w:color w:val="FFFFFF" w:themeColor="background1"/>
        <w:sz w:val="20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1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BC1D" w:themeFill="accent1"/>
      </w:tcPr>
    </w:tblStylePr>
    <w:tblStylePr w:type="lastRow">
      <w:rPr>
        <w:rFonts w:ascii="Arial" w:hAnsi="Arial"/>
        <w:b/>
        <w:color w:val="FFFFFF" w:themeColor="background1"/>
        <w:sz w:val="18"/>
      </w:rPr>
      <w:tblPr/>
      <w:tcPr>
        <w:shd w:val="clear" w:color="auto" w:fill="FFFFFF" w:themeFill="background2"/>
      </w:tcPr>
    </w:tblStylePr>
    <w:tblStylePr w:type="band1Horz">
      <w:pPr>
        <w:jc w:val="left"/>
      </w:pPr>
      <w:rPr>
        <w:rFonts w:ascii="Arial" w:hAnsi="Arial"/>
        <w:color w:val="000000" w:themeColor="text1"/>
        <w:sz w:val="18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E3A4" w:themeFill="accent1" w:themeFillTint="66"/>
      </w:tcPr>
    </w:tblStylePr>
    <w:tblStylePr w:type="band2Horz">
      <w:pPr>
        <w:jc w:val="left"/>
      </w:pPr>
      <w:rPr>
        <w:rFonts w:ascii="Arial" w:hAnsi="Arial"/>
        <w:color w:val="000000" w:themeColor="text1"/>
        <w:sz w:val="18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F1D1" w:themeFill="accent1" w:themeFillTint="33"/>
      </w:tcPr>
    </w:tblStylePr>
  </w:style>
  <w:style w:type="paragraph" w:customStyle="1" w:styleId="ABM-Table-Headerrow">
    <w:name w:val="ABM - Table - Header row"/>
    <w:basedOn w:val="Normal"/>
    <w:autoRedefine/>
    <w:qFormat/>
    <w:rsid w:val="00DB6021"/>
    <w:pPr>
      <w:spacing w:before="0" w:line="240" w:lineRule="auto"/>
      <w:jc w:val="center"/>
    </w:pPr>
    <w:rPr>
      <w:b/>
      <w:color w:val="FFFFFF" w:themeColor="background1"/>
    </w:rPr>
  </w:style>
  <w:style w:type="paragraph" w:customStyle="1" w:styleId="ABM-Table-Tabletext">
    <w:name w:val="ABM - Table - Table text"/>
    <w:basedOn w:val="Normal"/>
    <w:qFormat/>
    <w:rsid w:val="005E4069"/>
    <w:pPr>
      <w:spacing w:before="0" w:line="240" w:lineRule="auto"/>
    </w:pPr>
    <w:rPr>
      <w:color w:val="000000" w:themeColor="text1"/>
      <w:sz w:val="18"/>
    </w:rPr>
  </w:style>
  <w:style w:type="paragraph" w:customStyle="1" w:styleId="ABM-Table-Tabletext-Bold">
    <w:name w:val="ABM - Table - Table text -  Bold"/>
    <w:basedOn w:val="ABM-Table-Tabletext"/>
    <w:rsid w:val="005E4069"/>
    <w:rPr>
      <w:b/>
      <w:bCs/>
    </w:rPr>
  </w:style>
  <w:style w:type="paragraph" w:customStyle="1" w:styleId="ABM-Table-Bullet1">
    <w:name w:val="ABM - Table - Bullet 1"/>
    <w:basedOn w:val="IS-List-Bullet1"/>
    <w:qFormat/>
    <w:rsid w:val="004164B8"/>
    <w:pPr>
      <w:numPr>
        <w:numId w:val="15"/>
      </w:numPr>
      <w:tabs>
        <w:tab w:val="clear" w:pos="360"/>
      </w:tabs>
      <w:spacing w:before="0" w:after="60"/>
      <w:ind w:left="180" w:hanging="180"/>
    </w:pPr>
    <w:rPr>
      <w:color w:val="auto"/>
      <w:sz w:val="18"/>
    </w:rPr>
  </w:style>
  <w:style w:type="paragraph" w:customStyle="1" w:styleId="ABM-Table-Bullet2">
    <w:name w:val="ABM - Table - Bullet 2"/>
    <w:basedOn w:val="IS-List-Bullet2"/>
    <w:qFormat/>
    <w:rsid w:val="004164B8"/>
    <w:pPr>
      <w:numPr>
        <w:numId w:val="2"/>
      </w:numPr>
      <w:tabs>
        <w:tab w:val="clear" w:pos="576"/>
      </w:tabs>
      <w:spacing w:before="60" w:after="60" w:line="240" w:lineRule="auto"/>
      <w:ind w:left="374" w:hanging="187"/>
    </w:pPr>
    <w:rPr>
      <w:color w:val="000000" w:themeColor="text1"/>
      <w:sz w:val="18"/>
    </w:rPr>
  </w:style>
  <w:style w:type="paragraph" w:customStyle="1" w:styleId="ABM-Table-Bullet3">
    <w:name w:val="ABM - Table - Bullet 3"/>
    <w:basedOn w:val="IS-List-Bullet3"/>
    <w:qFormat/>
    <w:rsid w:val="002E1991"/>
    <w:pPr>
      <w:tabs>
        <w:tab w:val="num" w:pos="540"/>
      </w:tabs>
      <w:ind w:left="540" w:hanging="180"/>
    </w:pPr>
    <w:rPr>
      <w:color w:val="000000" w:themeColor="text1"/>
      <w:sz w:val="18"/>
    </w:rPr>
  </w:style>
  <w:style w:type="paragraph" w:customStyle="1" w:styleId="IS-MoreInformation">
    <w:name w:val="IS - More Information"/>
    <w:basedOn w:val="Normal"/>
    <w:qFormat/>
    <w:rsid w:val="00E90A51"/>
    <w:pPr>
      <w:spacing w:before="480" w:after="2040"/>
      <w:ind w:firstLine="720"/>
    </w:pPr>
    <w:rPr>
      <w:b/>
      <w:color w:val="009BCC" w:themeColor="text2"/>
      <w:sz w:val="40"/>
    </w:rPr>
  </w:style>
  <w:style w:type="character" w:customStyle="1" w:styleId="StyleBackground1">
    <w:name w:val="Style Background 1"/>
    <w:basedOn w:val="DefaultParagraphFont"/>
    <w:rsid w:val="0050348F"/>
    <w:rPr>
      <w:color w:val="000000" w:themeColor="text1"/>
    </w:rPr>
  </w:style>
  <w:style w:type="paragraph" w:customStyle="1" w:styleId="ISProposalTitle28pt">
    <w:name w:val="IS Proposal Title + 28 pt"/>
    <w:basedOn w:val="ABM-ProposalTitle"/>
    <w:rsid w:val="00132571"/>
    <w:rPr>
      <w:color w:val="auto"/>
      <w:sz w:val="56"/>
    </w:rPr>
  </w:style>
  <w:style w:type="paragraph" w:customStyle="1" w:styleId="ISProposalSubTitle20pt">
    <w:name w:val="IS Proposal SubTitle + 20 pt"/>
    <w:basedOn w:val="ABM-ProposalSubTitle"/>
    <w:rsid w:val="00132571"/>
    <w:rPr>
      <w:bCs/>
      <w:color w:val="auto"/>
      <w:sz w:val="40"/>
    </w:rPr>
  </w:style>
  <w:style w:type="paragraph" w:customStyle="1" w:styleId="ISCoverTextLatinArialAuto">
    <w:name w:val="IS Cover Text + (Latin) Arial Auto"/>
    <w:basedOn w:val="ABM-CoverText"/>
    <w:rsid w:val="00FC6778"/>
    <w:rPr>
      <w:rFonts w:ascii="Arial" w:hAnsi="Arial"/>
      <w:bCs w:val="0"/>
      <w:color w:val="auto"/>
    </w:rPr>
  </w:style>
  <w:style w:type="paragraph" w:customStyle="1" w:styleId="IS-TOCTitleCentered">
    <w:name w:val="IS - TOC_Title + Centered"/>
    <w:basedOn w:val="ABM-TOCTitle"/>
    <w:rsid w:val="00FC6778"/>
    <w:pPr>
      <w:jc w:val="center"/>
    </w:pPr>
    <w:rPr>
      <w:rFonts w:eastAsia="Times New Roman" w:cs="Times New Roman"/>
      <w:bCs/>
      <w:szCs w:val="20"/>
    </w:rPr>
  </w:style>
  <w:style w:type="paragraph" w:customStyle="1" w:styleId="ISTableHeadLinespacingsingle">
    <w:name w:val="IS Table Head + Line spacing:  single"/>
    <w:basedOn w:val="TableHead"/>
    <w:rsid w:val="00FC6778"/>
    <w:pPr>
      <w:spacing w:line="240" w:lineRule="auto"/>
    </w:pPr>
    <w:rPr>
      <w:rFonts w:eastAsia="Times New Roman" w:cs="Times New Roman"/>
    </w:rPr>
  </w:style>
  <w:style w:type="paragraph" w:customStyle="1" w:styleId="Default">
    <w:name w:val="Default"/>
    <w:rsid w:val="00371C34"/>
    <w:pPr>
      <w:autoSpaceDE w:val="0"/>
      <w:autoSpaceDN w:val="0"/>
      <w:adjustRightInd w:val="0"/>
    </w:pPr>
    <w:rPr>
      <w:color w:val="000000"/>
      <w:sz w:val="24"/>
      <w:szCs w:val="24"/>
      <w:lang w:val="fr-FR"/>
    </w:rPr>
  </w:style>
  <w:style w:type="character" w:styleId="HTMLCode">
    <w:name w:val="HTML Code"/>
    <w:basedOn w:val="DefaultParagraphFont"/>
    <w:uiPriority w:val="99"/>
    <w:unhideWhenUsed/>
    <w:rsid w:val="00787293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link w:val="ListParagraphChar"/>
    <w:uiPriority w:val="34"/>
    <w:qFormat/>
    <w:rsid w:val="0002591E"/>
    <w:pPr>
      <w:kinsoku/>
      <w:spacing w:before="0" w:after="120" w:line="276" w:lineRule="auto"/>
      <w:ind w:left="720"/>
    </w:pPr>
    <w:rPr>
      <w:rFonts w:ascii="Calibri" w:eastAsia="Calibri" w:hAnsi="Calibri" w:cs="Times New Roman"/>
      <w:sz w:val="22"/>
      <w:szCs w:val="22"/>
      <w:lang w:eastAsia="en-GB"/>
    </w:r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02591E"/>
    <w:rPr>
      <w:rFonts w:ascii="Calibri" w:eastAsia="Calibri" w:hAnsi="Calibri"/>
      <w:sz w:val="22"/>
      <w:szCs w:val="22"/>
      <w:lang w:val="en-GB" w:eastAsia="en-GB"/>
    </w:rPr>
  </w:style>
  <w:style w:type="paragraph" w:styleId="BlockText">
    <w:name w:val="Block Text"/>
    <w:basedOn w:val="Normal"/>
    <w:rsid w:val="00EB5C2A"/>
    <w:pPr>
      <w:pBdr>
        <w:top w:val="single" w:sz="2" w:space="10" w:color="FFBC1D" w:themeColor="accent1"/>
        <w:left w:val="single" w:sz="2" w:space="10" w:color="FFBC1D" w:themeColor="accent1"/>
        <w:bottom w:val="single" w:sz="2" w:space="10" w:color="FFBC1D" w:themeColor="accent1"/>
        <w:right w:val="single" w:sz="2" w:space="10" w:color="FFBC1D" w:themeColor="accent1"/>
      </w:pBdr>
      <w:ind w:left="1152" w:right="1152"/>
    </w:pPr>
    <w:rPr>
      <w:rFonts w:asciiTheme="minorHAnsi" w:eastAsiaTheme="minorEastAsia" w:hAnsiTheme="minorHAnsi" w:cstheme="minorBidi"/>
      <w:i/>
      <w:iCs/>
      <w:color w:val="FFBC1D" w:themeColor="accent1"/>
    </w:rPr>
  </w:style>
  <w:style w:type="character" w:customStyle="1" w:styleId="Heading3Char">
    <w:name w:val="Heading 3 Char"/>
    <w:aliases w:val="H3 Char"/>
    <w:basedOn w:val="DefaultParagraphFont"/>
    <w:link w:val="Heading3"/>
    <w:rsid w:val="00EF5948"/>
    <w:rPr>
      <w:rFonts w:ascii="Arial" w:eastAsia="Arial" w:hAnsi="Arial" w:cs="Arial"/>
      <w:b/>
      <w:bCs/>
      <w:color w:val="000000" w:themeColor="text1"/>
      <w:sz w:val="24"/>
      <w:szCs w:val="22"/>
      <w:lang w:val="en-GB"/>
    </w:rPr>
  </w:style>
  <w:style w:type="character" w:customStyle="1" w:styleId="Heading5Char">
    <w:name w:val="Heading 5 Char"/>
    <w:aliases w:val="H5 Char"/>
    <w:basedOn w:val="DefaultParagraphFont"/>
    <w:link w:val="Heading5"/>
    <w:rsid w:val="00EF5948"/>
    <w:rPr>
      <w:rFonts w:ascii="Arial" w:eastAsia="Arial" w:hAnsi="Arial" w:cs="Arial"/>
      <w:i/>
      <w:iCs/>
      <w:color w:val="004D66" w:themeColor="text2" w:themeShade="80"/>
      <w:lang w:val="en-GB"/>
    </w:rPr>
  </w:style>
  <w:style w:type="character" w:customStyle="1" w:styleId="Heading6Char">
    <w:name w:val="Heading 6 Char"/>
    <w:basedOn w:val="DefaultParagraphFont"/>
    <w:link w:val="Heading6"/>
    <w:rsid w:val="00EF5948"/>
    <w:rPr>
      <w:rFonts w:ascii="Arial" w:eastAsia="Arial" w:hAnsi="Arial" w:cs="Arial"/>
      <w:color w:val="004D66" w:themeColor="text2" w:themeShade="80"/>
      <w:u w:val="single"/>
      <w:lang w:val="en-GB"/>
    </w:rPr>
  </w:style>
  <w:style w:type="character" w:customStyle="1" w:styleId="Heading7Char">
    <w:name w:val="Heading 7 Char"/>
    <w:basedOn w:val="DefaultParagraphFont"/>
    <w:link w:val="Heading7"/>
    <w:rsid w:val="00EF5948"/>
    <w:rPr>
      <w:rFonts w:eastAsia="Arial" w:cs="Arial"/>
      <w:sz w:val="24"/>
      <w:lang w:val="en-GB"/>
    </w:rPr>
  </w:style>
  <w:style w:type="character" w:customStyle="1" w:styleId="Heading8Char">
    <w:name w:val="Heading 8 Char"/>
    <w:basedOn w:val="DefaultParagraphFont"/>
    <w:link w:val="Heading8"/>
    <w:rsid w:val="00EF5948"/>
    <w:rPr>
      <w:rFonts w:ascii="Arial" w:eastAsia="Arial" w:hAnsi="Arial" w:cs="Arial"/>
      <w:b/>
      <w:bCs/>
      <w:smallCaps/>
      <w:lang w:val="en-GB"/>
    </w:rPr>
  </w:style>
  <w:style w:type="character" w:customStyle="1" w:styleId="Heading9Char">
    <w:name w:val="Heading 9 Char"/>
    <w:basedOn w:val="DefaultParagraphFont"/>
    <w:link w:val="Heading9"/>
    <w:rsid w:val="00EF5948"/>
    <w:rPr>
      <w:rFonts w:ascii="Arial" w:eastAsia="Arial" w:hAnsi="Arial" w:cs="Arial"/>
      <w:szCs w:val="22"/>
      <w:lang w:val="en-GB"/>
    </w:rPr>
  </w:style>
  <w:style w:type="character" w:customStyle="1" w:styleId="TitleChar">
    <w:name w:val="Title Char"/>
    <w:basedOn w:val="DefaultParagraphFont"/>
    <w:link w:val="Title"/>
    <w:rsid w:val="00EF5948"/>
    <w:rPr>
      <w:rFonts w:ascii="Arial" w:eastAsia="Arial" w:hAnsi="Arial" w:cs="Arial"/>
      <w:b/>
      <w:bCs/>
      <w:color w:val="009BCC"/>
      <w:sz w:val="24"/>
      <w:szCs w:val="24"/>
    </w:rPr>
  </w:style>
  <w:style w:type="character" w:styleId="IntenseEmphasis">
    <w:name w:val="Intense Emphasis"/>
    <w:basedOn w:val="DefaultParagraphFont"/>
    <w:uiPriority w:val="21"/>
    <w:qFormat/>
    <w:rsid w:val="00EF5948"/>
    <w:rPr>
      <w:b/>
      <w:bCs/>
      <w:i/>
      <w:iCs/>
      <w:color w:val="FFBC1D" w:themeColor="accent1"/>
    </w:rPr>
  </w:style>
  <w:style w:type="character" w:customStyle="1" w:styleId="BalloonTextChar">
    <w:name w:val="Balloon Text Char"/>
    <w:basedOn w:val="DefaultParagraphFont"/>
    <w:link w:val="BalloonText"/>
    <w:semiHidden/>
    <w:rsid w:val="00EF5948"/>
    <w:rPr>
      <w:rFonts w:ascii="Tahoma" w:eastAsia="Arial" w:hAnsi="Tahoma" w:cs="Tahoma"/>
      <w:sz w:val="16"/>
      <w:szCs w:val="16"/>
      <w:lang w:val="en-GB"/>
    </w:rPr>
  </w:style>
  <w:style w:type="character" w:customStyle="1" w:styleId="CommentTextChar">
    <w:name w:val="Comment Text Char"/>
    <w:basedOn w:val="DefaultParagraphFont"/>
    <w:link w:val="CommentText"/>
    <w:semiHidden/>
    <w:rsid w:val="00EF5948"/>
    <w:rPr>
      <w:rFonts w:eastAsia="Arial" w:cs="Arial"/>
      <w:lang w:val="en-GB"/>
    </w:rPr>
  </w:style>
  <w:style w:type="character" w:customStyle="1" w:styleId="CommentSubjectChar">
    <w:name w:val="Comment Subject Char"/>
    <w:basedOn w:val="CommentTextChar"/>
    <w:link w:val="CommentSubject"/>
    <w:semiHidden/>
    <w:rsid w:val="00EF5948"/>
    <w:rPr>
      <w:rFonts w:ascii="Arial" w:hAnsi="Arial"/>
      <w:b/>
      <w:bCs/>
    </w:rPr>
  </w:style>
  <w:style w:type="character" w:customStyle="1" w:styleId="FooterChar">
    <w:name w:val="Footer Char"/>
    <w:aliases w:val="Capgemini Footer Char"/>
    <w:basedOn w:val="DefaultParagraphFont"/>
    <w:link w:val="Footer"/>
    <w:rsid w:val="00EF5948"/>
    <w:rPr>
      <w:rFonts w:ascii="Arial" w:eastAsia="Arial" w:hAnsi="Arial" w:cs="Arial"/>
      <w:sz w:val="16"/>
      <w:szCs w:val="16"/>
      <w:lang w:val="en-GB"/>
    </w:rPr>
  </w:style>
  <w:style w:type="character" w:customStyle="1" w:styleId="FootnoteTextChar">
    <w:name w:val="Footnote Text Char"/>
    <w:basedOn w:val="DefaultParagraphFont"/>
    <w:link w:val="FootnoteText"/>
    <w:semiHidden/>
    <w:rsid w:val="00EF5948"/>
    <w:rPr>
      <w:rFonts w:ascii="Arial" w:eastAsia="Arial" w:hAnsi="Arial" w:cs="Arial"/>
      <w:sz w:val="18"/>
      <w:lang w:val="en-GB"/>
    </w:rPr>
  </w:style>
  <w:style w:type="character" w:customStyle="1" w:styleId="HeaderChar">
    <w:name w:val="Header Char"/>
    <w:aliases w:val="Capgemini Header Char"/>
    <w:basedOn w:val="DefaultParagraphFont"/>
    <w:link w:val="Header"/>
    <w:rsid w:val="00EF5948"/>
    <w:rPr>
      <w:rFonts w:ascii="Arial" w:eastAsia="Arial" w:hAnsi="Arial" w:cs="Arial"/>
      <w:sz w:val="16"/>
      <w:lang w:val="en-GB"/>
    </w:rPr>
  </w:style>
  <w:style w:type="character" w:customStyle="1" w:styleId="DocumentMapChar">
    <w:name w:val="Document Map Char"/>
    <w:basedOn w:val="DefaultParagraphFont"/>
    <w:link w:val="DocumentMap"/>
    <w:semiHidden/>
    <w:rsid w:val="00EF5948"/>
    <w:rPr>
      <w:rFonts w:ascii="Tahoma" w:eastAsia="Arial" w:hAnsi="Tahoma" w:cs="Tahoma"/>
      <w:shd w:val="clear" w:color="auto" w:fill="000080"/>
      <w:lang w:val="en-GB"/>
    </w:rPr>
  </w:style>
  <w:style w:type="character" w:customStyle="1" w:styleId="apple-converted-space">
    <w:name w:val="apple-converted-space"/>
    <w:basedOn w:val="DefaultParagraphFont"/>
    <w:rsid w:val="00EF5948"/>
  </w:style>
  <w:style w:type="paragraph" w:styleId="HTMLPreformatted">
    <w:name w:val="HTML Preformatted"/>
    <w:basedOn w:val="Normal"/>
    <w:link w:val="HTMLPreformattedChar"/>
    <w:rsid w:val="00EF5948"/>
    <w:pPr>
      <w:spacing w:before="0" w:line="240" w:lineRule="auto"/>
    </w:pPr>
    <w:rPr>
      <w:rFonts w:ascii="Consolas" w:hAnsi="Consolas" w:cs="Consolas"/>
    </w:rPr>
  </w:style>
  <w:style w:type="character" w:customStyle="1" w:styleId="HTMLPreformattedChar">
    <w:name w:val="HTML Preformatted Char"/>
    <w:basedOn w:val="DefaultParagraphFont"/>
    <w:link w:val="HTMLPreformatted"/>
    <w:rsid w:val="00EF5948"/>
    <w:rPr>
      <w:rFonts w:ascii="Consolas" w:eastAsia="Arial" w:hAnsi="Consolas" w:cs="Consolas"/>
      <w:lang w:val="en-GB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01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9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82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2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08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5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46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9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8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66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84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7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53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oleObject" Target="embeddings/oleObject1.bin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50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hyperlink" Target="http://localhost:9001/reportcockpit/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emf"/><Relationship Id="rId46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oleObject" Target="embeddings/Microsoft_Office_Excel_97-2003_Worksheet1.xls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2.emf"/><Relationship Id="rId45" Type="http://schemas.openxmlformats.org/officeDocument/2006/relationships/image" Target="media/image35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9.png"/><Relationship Id="rId10" Type="http://schemas.openxmlformats.org/officeDocument/2006/relationships/header" Target="header1.xm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oleObject" Target="embeddings/oleObject2.bin"/><Relationship Id="rId52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4.emf"/><Relationship Id="rId48" Type="http://schemas.openxmlformats.org/officeDocument/2006/relationships/image" Target="media/image38.png"/><Relationship Id="rId8" Type="http://schemas.openxmlformats.org/officeDocument/2006/relationships/image" Target="media/image1.png"/><Relationship Id="rId51" Type="http://schemas.openxmlformats.org/officeDocument/2006/relationships/header" Target="head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40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2.jpeg"/><Relationship Id="rId1" Type="http://schemas.openxmlformats.org/officeDocument/2006/relationships/image" Target="media/image4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sjoseph\Desktop\Oyster%20templates\Group%20Word%20Template.dotx" TargetMode="External"/></Relationships>
</file>

<file path=word/theme/theme1.xml><?xml version="1.0" encoding="utf-8"?>
<a:theme xmlns:a="http://schemas.openxmlformats.org/drawingml/2006/main" name="Office Theme">
  <a:themeElements>
    <a:clrScheme name="Capgemini Group Colors">
      <a:dk1>
        <a:srgbClr val="000000"/>
      </a:dk1>
      <a:lt1>
        <a:srgbClr val="FFFFFF"/>
      </a:lt1>
      <a:dk2>
        <a:srgbClr val="009BCC"/>
      </a:dk2>
      <a:lt2>
        <a:srgbClr val="FFFFFF"/>
      </a:lt2>
      <a:accent1>
        <a:srgbClr val="FFBC1D"/>
      </a:accent1>
      <a:accent2>
        <a:srgbClr val="E65A0F"/>
      </a:accent2>
      <a:accent3>
        <a:srgbClr val="C8C500"/>
      </a:accent3>
      <a:accent4>
        <a:srgbClr val="C42F36"/>
      </a:accent4>
      <a:accent5>
        <a:srgbClr val="B4DFEE"/>
      </a:accent5>
      <a:accent6>
        <a:srgbClr val="E65A0F"/>
      </a:accent6>
      <a:hlink>
        <a:srgbClr val="4D740F"/>
      </a:hlink>
      <a:folHlink>
        <a:srgbClr val="C42F36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8E2F239-32EC-4FDF-A558-0F6FA45EAB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Group Word Template.dotx</Template>
  <TotalTime>3795</TotalTime>
  <Pages>22</Pages>
  <Words>884</Words>
  <Characters>5042</Characters>
  <Application>Microsoft Office Word</Application>
  <DocSecurity>0</DocSecurity>
  <Lines>42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>&lt;&lt;Client&gt;&gt;</vt:lpstr>
    </vt:vector>
  </TitlesOfParts>
  <Company>Capgemini</Company>
  <LinksUpToDate>false</LinksUpToDate>
  <CharactersWithSpaces>5915</CharactersWithSpaces>
  <SharedDoc>false</SharedDoc>
  <HLinks>
    <vt:vector size="42" baseType="variant">
      <vt:variant>
        <vt:i4>1441851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_Toc228680958</vt:lpwstr>
      </vt:variant>
      <vt:variant>
        <vt:i4>1441851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_Toc228680957</vt:lpwstr>
      </vt:variant>
      <vt:variant>
        <vt:i4>1441851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_Toc228680956</vt:lpwstr>
      </vt:variant>
      <vt:variant>
        <vt:i4>1441851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_Toc228680955</vt:lpwstr>
      </vt:variant>
      <vt:variant>
        <vt:i4>1441851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_Toc228680954</vt:lpwstr>
      </vt:variant>
      <vt:variant>
        <vt:i4>1441851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_Toc228680953</vt:lpwstr>
      </vt:variant>
      <vt:variant>
        <vt:i4>1441851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_Toc228680952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Capgemini</dc:creator>
  <cp:lastModifiedBy>kpandam</cp:lastModifiedBy>
  <cp:revision>1378</cp:revision>
  <cp:lastPrinted>2009-03-04T05:32:00Z</cp:lastPrinted>
  <dcterms:created xsi:type="dcterms:W3CDTF">2015-02-05T14:50:00Z</dcterms:created>
  <dcterms:modified xsi:type="dcterms:W3CDTF">2016-01-18T14:37:00Z</dcterms:modified>
</cp:coreProperties>
</file>